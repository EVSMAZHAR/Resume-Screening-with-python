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39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03"/>
      </w:tblGrid>
      <w:tr w:rsidR="00692703" w:rsidRPr="00CF1A49" w:rsidTr="00826D95">
        <w:trPr>
          <w:trHeight w:hRule="exact" w:val="1737"/>
        </w:trPr>
        <w:tc>
          <w:tcPr>
            <w:tcW w:w="10104" w:type="dxa"/>
            <w:tcMar>
              <w:top w:w="0" w:type="dxa"/>
              <w:bottom w:w="0" w:type="dxa"/>
            </w:tcMar>
          </w:tcPr>
          <w:p w:rsidR="002B4085" w:rsidRDefault="002B4085" w:rsidP="002B4085">
            <w:pPr>
              <w:pStyle w:val="Title"/>
              <w:jc w:val="left"/>
            </w:pPr>
            <w:r>
              <w:t xml:space="preserve">              hira javed </w:t>
            </w:r>
          </w:p>
          <w:p w:rsidR="00692703" w:rsidRDefault="002B4085" w:rsidP="002B4085">
            <w:pPr>
              <w:pStyle w:val="Title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</w:t>
            </w:r>
            <w:r w:rsidRPr="002B4085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 xml:space="preserve">application </w:t>
            </w:r>
            <w:r w:rsidRPr="002B4085">
              <w:rPr>
                <w:sz w:val="36"/>
                <w:szCs w:val="36"/>
              </w:rPr>
              <w:t>developer)</w:t>
            </w:r>
          </w:p>
          <w:p w:rsidR="00826D95" w:rsidRPr="00826D95" w:rsidRDefault="00826D95" w:rsidP="002B4085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</w:t>
            </w:r>
            <w:r w:rsidRPr="00826D95">
              <w:rPr>
                <w:sz w:val="22"/>
                <w:szCs w:val="22"/>
              </w:rPr>
              <w:t>android +</w:t>
            </w:r>
            <w:r>
              <w:rPr>
                <w:sz w:val="22"/>
                <w:szCs w:val="22"/>
              </w:rPr>
              <w:t xml:space="preserve"> </w:t>
            </w:r>
            <w:r w:rsidRPr="00826D95">
              <w:rPr>
                <w:sz w:val="22"/>
                <w:szCs w:val="22"/>
              </w:rPr>
              <w:t>flutter</w:t>
            </w:r>
          </w:p>
          <w:p w:rsidR="00692703" w:rsidRPr="00CF1A49" w:rsidRDefault="00E65B33" w:rsidP="00E65B33">
            <w:pPr>
              <w:pStyle w:val="ContactInfo"/>
              <w:contextualSpacing w:val="0"/>
              <w:jc w:val="left"/>
            </w:pPr>
            <w:r>
              <w:t xml:space="preserve">                                  </w:t>
            </w:r>
            <w:r w:rsidR="002B4085">
              <w:t>Bahawalpur-Pakistan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0BB40014BCE42F49D7A5A6653447B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B4085">
              <w:t>03347889914</w:t>
            </w:r>
            <w:r w:rsidR="00826D95">
              <w:t xml:space="preserve"> | Hirakahn915@yahoo.com</w:t>
            </w:r>
          </w:p>
          <w:p w:rsidR="00692703" w:rsidRPr="00CF1A49" w:rsidRDefault="002B4085" w:rsidP="002B4085">
            <w:pPr>
              <w:pStyle w:val="ContactInfoEmphasis"/>
              <w:contextualSpacing w:val="0"/>
            </w:pPr>
            <w:r>
              <w:t xml:space="preserve"> </w:t>
            </w:r>
            <w:r w:rsidR="00692703" w:rsidRPr="00CF1A49">
              <w:t xml:space="preserve"> </w:t>
            </w:r>
          </w:p>
        </w:tc>
        <w:bookmarkStart w:id="0" w:name="_GoBack"/>
        <w:bookmarkEnd w:id="0"/>
      </w:tr>
      <w:tr w:rsidR="009571D8" w:rsidRPr="00CF1A49" w:rsidTr="00826D95">
        <w:trPr>
          <w:trHeight w:val="2049"/>
        </w:trPr>
        <w:tc>
          <w:tcPr>
            <w:tcW w:w="10104" w:type="dxa"/>
            <w:tcMar>
              <w:top w:w="432" w:type="dxa"/>
            </w:tcMar>
          </w:tcPr>
          <w:p w:rsidR="002B4085" w:rsidRPr="0056575F" w:rsidRDefault="002B4085" w:rsidP="002B4085">
            <w:pPr>
              <w:pStyle w:val="BodyText"/>
              <w:spacing w:line="312" w:lineRule="auto"/>
              <w:ind w:right="296"/>
            </w:pPr>
            <w:r w:rsidRPr="0056575F">
              <w:rPr>
                <w:color w:val="3F3F3F"/>
                <w:w w:val="110"/>
              </w:rPr>
              <w:t>Focused and motivated individual with a mindset toward becoming a professional flutter/ mobile/ android software developer with an innovative, open minded and problem solving approach.</w:t>
            </w:r>
            <w:r w:rsidRPr="0056575F">
              <w:t xml:space="preserve"> </w:t>
            </w:r>
            <w:r w:rsidRPr="0056575F">
              <w:rPr>
                <w:color w:val="3F3F3F"/>
                <w:w w:val="110"/>
              </w:rPr>
              <w:t>Creative Mobile Application Developer talented at integrating novel design elements and interaction points to build new and exciting user experiences within android and flutter.</w:t>
            </w:r>
          </w:p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C006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1E1EF02DD6492F91A66A1D231D821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48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235"/>
      </w:tblGrid>
      <w:tr w:rsidR="002B4085" w:rsidRPr="00CF1A49" w:rsidTr="00826D95">
        <w:trPr>
          <w:trHeight w:val="4979"/>
        </w:trPr>
        <w:tc>
          <w:tcPr>
            <w:tcW w:w="10236" w:type="dxa"/>
          </w:tcPr>
          <w:p w:rsidR="002B4085" w:rsidRDefault="002B4085" w:rsidP="002B4085">
            <w:pPr>
              <w:ind w:left="107"/>
              <w:rPr>
                <w:b/>
                <w:color w:val="3F3F3F"/>
                <w:w w:val="110"/>
                <w:sz w:val="20"/>
              </w:rPr>
            </w:pPr>
            <w:r w:rsidRPr="002B4085">
              <w:rPr>
                <w:b/>
                <w:color w:val="3F3F3F"/>
                <w:w w:val="110"/>
                <w:sz w:val="20"/>
              </w:rPr>
              <w:t>July</w:t>
            </w:r>
            <w:r w:rsidRPr="002B4085">
              <w:rPr>
                <w:b/>
                <w:color w:val="3F3F3F"/>
                <w:spacing w:val="-12"/>
                <w:w w:val="110"/>
                <w:sz w:val="20"/>
              </w:rPr>
              <w:t xml:space="preserve"> </w:t>
            </w:r>
            <w:r w:rsidRPr="002B4085">
              <w:rPr>
                <w:b/>
                <w:color w:val="3F3F3F"/>
                <w:w w:val="110"/>
                <w:sz w:val="20"/>
              </w:rPr>
              <w:t>2019</w:t>
            </w:r>
            <w:r w:rsidRPr="002B4085">
              <w:rPr>
                <w:b/>
                <w:color w:val="3F3F3F"/>
                <w:spacing w:val="-11"/>
                <w:w w:val="110"/>
                <w:sz w:val="20"/>
              </w:rPr>
              <w:t xml:space="preserve"> </w:t>
            </w:r>
            <w:r w:rsidRPr="002B4085">
              <w:rPr>
                <w:b/>
                <w:color w:val="3F3F3F"/>
                <w:w w:val="110"/>
                <w:sz w:val="20"/>
              </w:rPr>
              <w:t>-</w:t>
            </w:r>
            <w:r w:rsidRPr="002B4085">
              <w:rPr>
                <w:b/>
                <w:sz w:val="20"/>
              </w:rPr>
              <w:t xml:space="preserve"> </w:t>
            </w:r>
            <w:r w:rsidRPr="002B4085">
              <w:rPr>
                <w:b/>
                <w:color w:val="3F3F3F"/>
                <w:w w:val="110"/>
                <w:sz w:val="20"/>
              </w:rPr>
              <w:t>March</w:t>
            </w:r>
            <w:r w:rsidRPr="002B4085">
              <w:rPr>
                <w:b/>
                <w:color w:val="3F3F3F"/>
                <w:spacing w:val="17"/>
                <w:w w:val="110"/>
                <w:sz w:val="20"/>
              </w:rPr>
              <w:t xml:space="preserve"> </w:t>
            </w:r>
            <w:r w:rsidRPr="002B4085">
              <w:rPr>
                <w:b/>
                <w:color w:val="3F3F3F"/>
                <w:w w:val="110"/>
                <w:sz w:val="20"/>
              </w:rPr>
              <w:t>2020</w:t>
            </w:r>
          </w:p>
          <w:p w:rsidR="002B4085" w:rsidRPr="002B4085" w:rsidRDefault="002B4085" w:rsidP="002B4085">
            <w:pPr>
              <w:ind w:left="107"/>
              <w:rPr>
                <w:b/>
                <w:color w:val="3F3F3F"/>
                <w:w w:val="110"/>
                <w:sz w:val="20"/>
              </w:rPr>
            </w:pPr>
          </w:p>
          <w:p w:rsidR="002B4085" w:rsidRPr="00C7267D" w:rsidRDefault="002B4085" w:rsidP="002B4085">
            <w:pPr>
              <w:pStyle w:val="Heading3"/>
              <w:spacing w:line="312" w:lineRule="auto"/>
              <w:outlineLvl w:val="2"/>
              <w:rPr>
                <w:b w:val="0"/>
              </w:rPr>
            </w:pPr>
            <w:r w:rsidRPr="008F2674">
              <w:rPr>
                <w:color w:val="3F3F3F"/>
                <w:w w:val="110"/>
                <w:sz w:val="20"/>
              </w:rPr>
              <w:t>-</w:t>
            </w:r>
            <w:r>
              <w:rPr>
                <w:color w:val="3F3F3F"/>
                <w:w w:val="110"/>
                <w:sz w:val="20"/>
              </w:rPr>
              <w:t xml:space="preserve"> </w:t>
            </w:r>
            <w:r w:rsidRPr="002B4085">
              <w:rPr>
                <w:color w:val="3F3F3F"/>
                <w:w w:val="110"/>
              </w:rPr>
              <w:t>Center</w:t>
            </w:r>
            <w:r w:rsidRPr="002B4085">
              <w:rPr>
                <w:color w:val="3F3F3F"/>
                <w:spacing w:val="-10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Of</w:t>
            </w:r>
            <w:r w:rsidRPr="002B4085">
              <w:rPr>
                <w:color w:val="3F3F3F"/>
                <w:spacing w:val="-10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Advance</w:t>
            </w:r>
            <w:r w:rsidRPr="002B4085">
              <w:rPr>
                <w:color w:val="3F3F3F"/>
                <w:spacing w:val="-9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Solutions</w:t>
            </w:r>
            <w:r w:rsidRPr="00C7267D">
              <w:rPr>
                <w:b w:val="0"/>
                <w:color w:val="3F3F3F"/>
                <w:spacing w:val="-10"/>
                <w:w w:val="110"/>
              </w:rPr>
              <w:t xml:space="preserve"> </w:t>
            </w:r>
            <w:r w:rsidRPr="00C7267D">
              <w:rPr>
                <w:b w:val="0"/>
                <w:color w:val="3F3F3F"/>
                <w:w w:val="110"/>
              </w:rPr>
              <w:t>|</w:t>
            </w:r>
            <w:r w:rsidRPr="00C7267D">
              <w:rPr>
                <w:b w:val="0"/>
                <w:color w:val="3F3F3F"/>
                <w:spacing w:val="-10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Android</w:t>
            </w:r>
            <w:r w:rsidRPr="002B4085">
              <w:rPr>
                <w:color w:val="3F3F3F"/>
                <w:spacing w:val="-9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APP DEVELOPMENT</w:t>
            </w:r>
          </w:p>
          <w:p w:rsidR="002B4085" w:rsidRP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1"/>
              </w:tabs>
              <w:autoSpaceDE w:val="0"/>
              <w:autoSpaceDN w:val="0"/>
              <w:spacing w:before="60" w:line="312" w:lineRule="auto"/>
              <w:ind w:left="101" w:right="125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Determined</w:t>
            </w:r>
            <w:r>
              <w:rPr>
                <w:color w:val="3F3F3F"/>
                <w:spacing w:val="2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architectural</w:t>
            </w:r>
            <w:r>
              <w:rPr>
                <w:color w:val="3F3F3F"/>
                <w:spacing w:val="2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and</w:t>
            </w:r>
            <w:r>
              <w:rPr>
                <w:color w:val="3F3F3F"/>
                <w:spacing w:val="2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product</w:t>
            </w:r>
            <w:r>
              <w:rPr>
                <w:color w:val="3F3F3F"/>
                <w:spacing w:val="2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design</w:t>
            </w:r>
            <w:r>
              <w:rPr>
                <w:color w:val="3F3F3F"/>
                <w:spacing w:val="2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details</w:t>
            </w:r>
            <w:r w:rsidR="00E65B33">
              <w:rPr>
                <w:color w:val="3F3F3F"/>
                <w:w w:val="110"/>
                <w:sz w:val="24"/>
              </w:rPr>
              <w:t xml:space="preserve"> 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for</w:t>
            </w:r>
            <w:r>
              <w:rPr>
                <w:color w:val="3F3F3F"/>
                <w:spacing w:val="-1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open-ended</w:t>
            </w:r>
            <w:r>
              <w:rPr>
                <w:color w:val="3F3F3F"/>
                <w:spacing w:val="-1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tasks</w:t>
            </w:r>
            <w:r>
              <w:rPr>
                <w:color w:val="3F3F3F"/>
                <w:spacing w:val="-1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or</w:t>
            </w:r>
            <w:r>
              <w:rPr>
                <w:color w:val="3F3F3F"/>
                <w:spacing w:val="-1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specifications.</w:t>
            </w:r>
          </w:p>
          <w:p w:rsidR="002B4085" w:rsidRP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1"/>
              </w:tabs>
              <w:autoSpaceDE w:val="0"/>
              <w:autoSpaceDN w:val="0"/>
              <w:spacing w:line="312" w:lineRule="auto"/>
              <w:ind w:left="101" w:right="509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Reviewed design specs and engineering docs and</w:t>
            </w:r>
            <w:r w:rsidR="00E65B33">
              <w:rPr>
                <w:color w:val="3F3F3F"/>
                <w:w w:val="110"/>
                <w:sz w:val="24"/>
              </w:rPr>
              <w:t xml:space="preserve"> 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provide</w:t>
            </w:r>
            <w:r>
              <w:rPr>
                <w:color w:val="3F3F3F"/>
                <w:spacing w:val="-15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feedback.</w:t>
            </w:r>
          </w:p>
          <w:p w:rsidR="002B4085" w:rsidRPr="002B4085" w:rsidRDefault="002B4085" w:rsidP="002B4085">
            <w:pPr>
              <w:pStyle w:val="ListParagraph"/>
              <w:widowControl w:val="0"/>
              <w:tabs>
                <w:tab w:val="left" w:pos="261"/>
              </w:tabs>
              <w:autoSpaceDE w:val="0"/>
              <w:autoSpaceDN w:val="0"/>
              <w:spacing w:line="312" w:lineRule="auto"/>
              <w:ind w:left="101" w:right="509"/>
              <w:contextualSpacing w:val="0"/>
              <w:rPr>
                <w:sz w:val="24"/>
              </w:rPr>
            </w:pPr>
          </w:p>
          <w:p w:rsidR="002B4085" w:rsidRDefault="002B4085" w:rsidP="002B4085">
            <w:pPr>
              <w:spacing w:line="312" w:lineRule="auto"/>
              <w:ind w:left="107"/>
              <w:rPr>
                <w:b/>
                <w:sz w:val="20"/>
              </w:rPr>
            </w:pPr>
            <w:r w:rsidRPr="002B4085">
              <w:rPr>
                <w:b/>
                <w:color w:val="3F3F3F"/>
                <w:w w:val="110"/>
                <w:sz w:val="20"/>
              </w:rPr>
              <w:t>March 2020 -</w:t>
            </w:r>
            <w:r w:rsidRPr="002B4085">
              <w:rPr>
                <w:b/>
                <w:color w:val="3F3F3F"/>
                <w:spacing w:val="1"/>
                <w:w w:val="110"/>
                <w:sz w:val="20"/>
              </w:rPr>
              <w:t xml:space="preserve"> </w:t>
            </w:r>
            <w:r w:rsidRPr="002B4085">
              <w:rPr>
                <w:b/>
                <w:color w:val="3F3F3F"/>
                <w:w w:val="105"/>
                <w:sz w:val="20"/>
              </w:rPr>
              <w:t>Still</w:t>
            </w:r>
            <w:r w:rsidRPr="002B4085">
              <w:rPr>
                <w:b/>
                <w:color w:val="3F3F3F"/>
                <w:spacing w:val="-1"/>
                <w:w w:val="105"/>
                <w:sz w:val="20"/>
              </w:rPr>
              <w:t xml:space="preserve"> </w:t>
            </w:r>
            <w:r>
              <w:rPr>
                <w:b/>
                <w:color w:val="3F3F3F"/>
                <w:w w:val="105"/>
                <w:sz w:val="20"/>
              </w:rPr>
              <w:t>W</w:t>
            </w:r>
            <w:r w:rsidRPr="002B4085">
              <w:rPr>
                <w:b/>
                <w:color w:val="3F3F3F"/>
                <w:w w:val="105"/>
                <w:sz w:val="20"/>
              </w:rPr>
              <w:t>orking...</w:t>
            </w:r>
          </w:p>
          <w:p w:rsidR="002B4085" w:rsidRPr="002B4085" w:rsidRDefault="002B4085" w:rsidP="002B4085">
            <w:pPr>
              <w:spacing w:line="312" w:lineRule="auto"/>
              <w:ind w:left="107"/>
              <w:rPr>
                <w:b/>
                <w:sz w:val="20"/>
              </w:rPr>
            </w:pPr>
          </w:p>
          <w:p w:rsidR="002B4085" w:rsidRPr="00C7267D" w:rsidRDefault="002B4085" w:rsidP="002B4085">
            <w:pPr>
              <w:pStyle w:val="Heading3"/>
              <w:spacing w:line="312" w:lineRule="auto"/>
              <w:ind w:right="608"/>
              <w:jc w:val="both"/>
              <w:outlineLvl w:val="2"/>
              <w:rPr>
                <w:b w:val="0"/>
              </w:rPr>
            </w:pPr>
            <w:r>
              <w:rPr>
                <w:b w:val="0"/>
                <w:color w:val="3F3F3F"/>
                <w:w w:val="110"/>
              </w:rPr>
              <w:t>-</w:t>
            </w:r>
            <w:r w:rsidRPr="002B4085">
              <w:rPr>
                <w:color w:val="3F3F3F"/>
                <w:w w:val="110"/>
              </w:rPr>
              <w:t>Center</w:t>
            </w:r>
            <w:r w:rsidRPr="002B4085">
              <w:rPr>
                <w:color w:val="3F3F3F"/>
                <w:spacing w:val="-6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Of</w:t>
            </w:r>
            <w:r w:rsidRPr="002B4085">
              <w:rPr>
                <w:color w:val="3F3F3F"/>
                <w:spacing w:val="-6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Advance</w:t>
            </w:r>
            <w:r w:rsidRPr="002B4085">
              <w:rPr>
                <w:color w:val="3F3F3F"/>
                <w:spacing w:val="-5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Solutions</w:t>
            </w:r>
            <w:r w:rsidRPr="00C7267D">
              <w:rPr>
                <w:b w:val="0"/>
                <w:color w:val="3F3F3F"/>
                <w:spacing w:val="-6"/>
                <w:w w:val="110"/>
              </w:rPr>
              <w:t xml:space="preserve"> </w:t>
            </w:r>
            <w:r w:rsidRPr="00C7267D">
              <w:rPr>
                <w:b w:val="0"/>
                <w:color w:val="3F3F3F"/>
                <w:w w:val="110"/>
              </w:rPr>
              <w:t>|</w:t>
            </w:r>
            <w:r w:rsidRPr="00C7267D">
              <w:rPr>
                <w:b w:val="0"/>
                <w:color w:val="3F3F3F"/>
                <w:spacing w:val="-6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Flutter</w:t>
            </w:r>
            <w:r w:rsidRPr="002B4085">
              <w:rPr>
                <w:color w:val="3F3F3F"/>
                <w:spacing w:val="-5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App</w:t>
            </w:r>
            <w:r w:rsidRPr="002B4085">
              <w:rPr>
                <w:color w:val="3F3F3F"/>
                <w:spacing w:val="-75"/>
                <w:w w:val="110"/>
              </w:rPr>
              <w:t xml:space="preserve"> </w:t>
            </w:r>
            <w:r w:rsidRPr="002B4085">
              <w:rPr>
                <w:color w:val="3F3F3F"/>
                <w:w w:val="110"/>
              </w:rPr>
              <w:t>Development</w:t>
            </w:r>
          </w:p>
          <w:p w:rsidR="002B4085" w:rsidRP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1"/>
              </w:tabs>
              <w:autoSpaceDE w:val="0"/>
              <w:autoSpaceDN w:val="0"/>
              <w:spacing w:before="60" w:line="312" w:lineRule="auto"/>
              <w:ind w:left="101" w:right="119" w:firstLine="0"/>
              <w:contextualSpacing w:val="0"/>
              <w:jc w:val="both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Involved</w:t>
            </w:r>
            <w:r>
              <w:rPr>
                <w:color w:val="3F3F3F"/>
                <w:spacing w:val="-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in</w:t>
            </w:r>
            <w:r>
              <w:rPr>
                <w:color w:val="3F3F3F"/>
                <w:spacing w:val="-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the</w:t>
            </w:r>
            <w:r>
              <w:rPr>
                <w:color w:val="3F3F3F"/>
                <w:spacing w:val="-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full</w:t>
            </w:r>
            <w:r>
              <w:rPr>
                <w:color w:val="3F3F3F"/>
                <w:spacing w:val="-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life</w:t>
            </w:r>
            <w:r>
              <w:rPr>
                <w:color w:val="3F3F3F"/>
                <w:spacing w:val="-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cycle</w:t>
            </w:r>
            <w:r>
              <w:rPr>
                <w:color w:val="3F3F3F"/>
                <w:spacing w:val="-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of</w:t>
            </w:r>
            <w:r>
              <w:rPr>
                <w:color w:val="3F3F3F"/>
                <w:spacing w:val="-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the</w:t>
            </w:r>
            <w:r>
              <w:rPr>
                <w:color w:val="3F3F3F"/>
                <w:spacing w:val="-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project</w:t>
            </w:r>
            <w:r>
              <w:rPr>
                <w:color w:val="3F3F3F"/>
                <w:spacing w:val="-3"/>
                <w:w w:val="110"/>
                <w:sz w:val="24"/>
              </w:rPr>
              <w:t xml:space="preserve"> </w:t>
            </w:r>
            <w:r w:rsidR="00E65B33">
              <w:rPr>
                <w:color w:val="3F3F3F"/>
                <w:w w:val="110"/>
                <w:sz w:val="24"/>
              </w:rPr>
              <w:t>including analysis,</w:t>
            </w:r>
            <w:r>
              <w:rPr>
                <w:color w:val="3F3F3F"/>
                <w:w w:val="110"/>
                <w:sz w:val="24"/>
              </w:rPr>
              <w:t xml:space="preserve"> design, development, debugging, testing, and</w:t>
            </w:r>
            <w:r w:rsidR="00E65B33">
              <w:rPr>
                <w:color w:val="3F3F3F"/>
                <w:w w:val="110"/>
                <w:sz w:val="24"/>
              </w:rPr>
              <w:t xml:space="preserve"> 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 w:rsidR="00E65B33"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deployment.</w:t>
            </w:r>
          </w:p>
          <w:p w:rsidR="002B4085" w:rsidRP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1"/>
              </w:tabs>
              <w:autoSpaceDE w:val="0"/>
              <w:autoSpaceDN w:val="0"/>
              <w:spacing w:line="312" w:lineRule="auto"/>
              <w:ind w:left="101" w:right="557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Worked</w:t>
            </w:r>
            <w:r>
              <w:rPr>
                <w:color w:val="3F3F3F"/>
                <w:spacing w:val="7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closely</w:t>
            </w:r>
            <w:r>
              <w:rPr>
                <w:color w:val="3F3F3F"/>
                <w:spacing w:val="8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with</w:t>
            </w:r>
            <w:r>
              <w:rPr>
                <w:color w:val="3F3F3F"/>
                <w:spacing w:val="8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core</w:t>
            </w:r>
            <w:r>
              <w:rPr>
                <w:color w:val="3F3F3F"/>
                <w:spacing w:val="8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technology</w:t>
            </w:r>
            <w:r>
              <w:rPr>
                <w:color w:val="3F3F3F"/>
                <w:spacing w:val="7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teams</w:t>
            </w:r>
            <w:r>
              <w:rPr>
                <w:color w:val="3F3F3F"/>
                <w:spacing w:val="8"/>
                <w:w w:val="110"/>
                <w:sz w:val="24"/>
              </w:rPr>
              <w:t xml:space="preserve"> </w:t>
            </w:r>
            <w:r w:rsidR="00E65B33">
              <w:rPr>
                <w:color w:val="3F3F3F"/>
                <w:w w:val="110"/>
                <w:sz w:val="24"/>
              </w:rPr>
              <w:t xml:space="preserve">and other </w:t>
            </w:r>
            <w:r>
              <w:rPr>
                <w:color w:val="3F3F3F"/>
                <w:w w:val="110"/>
                <w:sz w:val="24"/>
              </w:rPr>
              <w:t>platform teams to balance cross-platform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consistency</w:t>
            </w:r>
            <w:r>
              <w:rPr>
                <w:color w:val="3F3F3F"/>
                <w:spacing w:val="-1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with</w:t>
            </w:r>
            <w:r>
              <w:rPr>
                <w:color w:val="3F3F3F"/>
                <w:spacing w:val="-1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Android-optimization.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1"/>
              </w:tabs>
              <w:autoSpaceDE w:val="0"/>
              <w:autoSpaceDN w:val="0"/>
              <w:spacing w:line="312" w:lineRule="auto"/>
              <w:ind w:left="101" w:right="264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Wrote elegant,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self-documenting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code,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easy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to</w:t>
            </w:r>
            <w:r>
              <w:rPr>
                <w:color w:val="3F3F3F"/>
                <w:spacing w:val="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read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and</w:t>
            </w:r>
            <w:r>
              <w:rPr>
                <w:color w:val="3F3F3F"/>
                <w:spacing w:val="-1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adapt</w:t>
            </w:r>
            <w:r>
              <w:rPr>
                <w:color w:val="3F3F3F"/>
                <w:spacing w:val="-1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for</w:t>
            </w:r>
            <w:r>
              <w:rPr>
                <w:color w:val="3F3F3F"/>
                <w:spacing w:val="-12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other</w:t>
            </w:r>
            <w:r>
              <w:rPr>
                <w:color w:val="3F3F3F"/>
                <w:spacing w:val="-1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developers.</w:t>
            </w:r>
          </w:p>
          <w:p w:rsidR="002B4085" w:rsidRDefault="002B4085" w:rsidP="002B4085">
            <w:pPr>
              <w:pStyle w:val="ListParagraph"/>
              <w:widowControl w:val="0"/>
              <w:tabs>
                <w:tab w:val="left" w:pos="261"/>
              </w:tabs>
              <w:autoSpaceDE w:val="0"/>
              <w:autoSpaceDN w:val="0"/>
              <w:spacing w:line="312" w:lineRule="auto"/>
              <w:ind w:left="101" w:right="509"/>
              <w:contextualSpacing w:val="0"/>
              <w:rPr>
                <w:sz w:val="24"/>
              </w:rPr>
            </w:pPr>
          </w:p>
          <w:p w:rsidR="002B4085" w:rsidRPr="008F2674" w:rsidRDefault="002B4085" w:rsidP="002B4085">
            <w:pPr>
              <w:rPr>
                <w:sz w:val="20"/>
              </w:rPr>
            </w:pPr>
          </w:p>
        </w:tc>
      </w:tr>
      <w:tr w:rsidR="002B4085" w:rsidRPr="00CF1A49" w:rsidTr="00826D95">
        <w:trPr>
          <w:trHeight w:val="196"/>
        </w:trPr>
        <w:tc>
          <w:tcPr>
            <w:tcW w:w="10236" w:type="dxa"/>
            <w:tcMar>
              <w:top w:w="216" w:type="dxa"/>
            </w:tcMar>
          </w:tcPr>
          <w:p w:rsidR="002B4085" w:rsidRPr="008F2674" w:rsidRDefault="002B4085" w:rsidP="002B4085">
            <w:pPr>
              <w:spacing w:before="70"/>
              <w:rPr>
                <w:sz w:val="20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070A46EC51B142B3A5DEADBFBBF3831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2B4085" w:rsidRDefault="002B4085" w:rsidP="001D0BF1">
            <w:pPr>
              <w:pStyle w:val="Heading2"/>
              <w:contextualSpacing w:val="0"/>
              <w:outlineLvl w:val="1"/>
              <w:rPr>
                <w:color w:val="3F3F3F"/>
                <w:w w:val="105"/>
                <w:position w:val="2"/>
                <w:sz w:val="20"/>
              </w:rPr>
            </w:pPr>
            <w:r>
              <w:rPr>
                <w:color w:val="3F3F3F"/>
                <w:w w:val="105"/>
                <w:position w:val="2"/>
                <w:sz w:val="20"/>
              </w:rPr>
              <w:t>2015</w:t>
            </w:r>
            <w:r>
              <w:rPr>
                <w:color w:val="3F3F3F"/>
                <w:spacing w:val="-10"/>
                <w:w w:val="105"/>
                <w:position w:val="2"/>
                <w:sz w:val="20"/>
              </w:rPr>
              <w:t xml:space="preserve"> </w:t>
            </w:r>
            <w:r>
              <w:rPr>
                <w:color w:val="3F3F3F"/>
                <w:w w:val="105"/>
                <w:position w:val="2"/>
                <w:sz w:val="20"/>
              </w:rPr>
              <w:t>–</w:t>
            </w:r>
            <w:r>
              <w:rPr>
                <w:color w:val="3F3F3F"/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color w:val="3F3F3F"/>
                <w:w w:val="105"/>
                <w:position w:val="2"/>
                <w:sz w:val="20"/>
              </w:rPr>
              <w:t>2017</w:t>
            </w:r>
          </w:p>
          <w:p w:rsidR="007538DC" w:rsidRPr="002B4085" w:rsidRDefault="002B4085" w:rsidP="002B4085">
            <w:pPr>
              <w:pStyle w:val="Heading2"/>
              <w:contextualSpacing w:val="0"/>
              <w:outlineLvl w:val="1"/>
              <w:rPr>
                <w:color w:val="3F3F3F"/>
                <w:w w:val="105"/>
                <w:position w:val="2"/>
                <w:sz w:val="20"/>
              </w:rPr>
            </w:pPr>
            <w:r>
              <w:rPr>
                <w:color w:val="3F3F3F"/>
                <w:w w:val="110"/>
                <w:sz w:val="28"/>
              </w:rPr>
              <w:t xml:space="preserve">Intermediate </w:t>
            </w:r>
            <w:r>
              <w:t>Pre ENgineering</w:t>
            </w:r>
            <w:r>
              <w:rPr>
                <w:color w:val="3F3F3F"/>
                <w:w w:val="110"/>
                <w:sz w:val="28"/>
              </w:rPr>
              <w:t xml:space="preserve"> |</w:t>
            </w:r>
            <w:r>
              <w:rPr>
                <w:color w:val="3F3F3F"/>
                <w:spacing w:val="1"/>
                <w:w w:val="110"/>
                <w:sz w:val="28"/>
              </w:rPr>
              <w:t xml:space="preserve"> </w:t>
            </w:r>
            <w:r>
              <w:rPr>
                <w:color w:val="3F3F3F"/>
                <w:w w:val="110"/>
                <w:sz w:val="28"/>
              </w:rPr>
              <w:t>Punjab</w:t>
            </w:r>
            <w:r>
              <w:rPr>
                <w:color w:val="3F3F3F"/>
                <w:spacing w:val="1"/>
                <w:w w:val="110"/>
                <w:sz w:val="28"/>
              </w:rPr>
              <w:t xml:space="preserve"> </w:t>
            </w:r>
            <w:r>
              <w:rPr>
                <w:color w:val="3F3F3F"/>
                <w:w w:val="110"/>
                <w:sz w:val="28"/>
              </w:rPr>
              <w:t>Collage Bahawalpur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2B4085" w:rsidRDefault="002B4085" w:rsidP="00F61DF9">
            <w:pPr>
              <w:pStyle w:val="Heading2"/>
              <w:contextualSpacing w:val="0"/>
              <w:outlineLvl w:val="1"/>
              <w:rPr>
                <w:color w:val="3F3F3F"/>
                <w:w w:val="105"/>
                <w:position w:val="2"/>
                <w:sz w:val="20"/>
              </w:rPr>
            </w:pPr>
            <w:r>
              <w:rPr>
                <w:color w:val="3F3F3F"/>
                <w:w w:val="105"/>
                <w:position w:val="2"/>
                <w:sz w:val="20"/>
              </w:rPr>
              <w:t>2017-</w:t>
            </w:r>
            <w:r>
              <w:rPr>
                <w:color w:val="3F3F3F"/>
                <w:spacing w:val="-9"/>
                <w:w w:val="105"/>
                <w:position w:val="2"/>
                <w:sz w:val="20"/>
              </w:rPr>
              <w:t xml:space="preserve"> </w:t>
            </w:r>
            <w:r>
              <w:rPr>
                <w:color w:val="3F3F3F"/>
                <w:w w:val="105"/>
                <w:position w:val="2"/>
                <w:sz w:val="20"/>
              </w:rPr>
              <w:t xml:space="preserve">2021 </w:t>
            </w:r>
          </w:p>
          <w:p w:rsidR="00F61DF9" w:rsidRDefault="002B4085" w:rsidP="002B4085">
            <w:pPr>
              <w:pStyle w:val="Heading2"/>
              <w:contextualSpacing w:val="0"/>
              <w:outlineLvl w:val="1"/>
            </w:pPr>
            <w:r>
              <w:rPr>
                <w:color w:val="3F3F3F"/>
                <w:w w:val="105"/>
                <w:sz w:val="28"/>
              </w:rPr>
              <w:lastRenderedPageBreak/>
              <w:t>Bachelors</w:t>
            </w:r>
            <w:r>
              <w:rPr>
                <w:color w:val="3F3F3F"/>
                <w:spacing w:val="5"/>
                <w:w w:val="105"/>
                <w:sz w:val="28"/>
              </w:rPr>
              <w:t xml:space="preserve"> </w:t>
            </w:r>
            <w:r>
              <w:rPr>
                <w:color w:val="3F3F3F"/>
                <w:w w:val="105"/>
                <w:sz w:val="28"/>
              </w:rPr>
              <w:t xml:space="preserve">| </w:t>
            </w:r>
            <w:r>
              <w:t>Computer Science</w:t>
            </w:r>
            <w:r w:rsidR="00387618">
              <w:t xml:space="preserve"> (BSCS)</w:t>
            </w:r>
            <w:r>
              <w:t xml:space="preserve"> </w:t>
            </w:r>
            <w:r w:rsidRPr="002B4085">
              <w:rPr>
                <w:color w:val="auto"/>
              </w:rPr>
              <w:t>| University of central punjab</w:t>
            </w:r>
          </w:p>
        </w:tc>
      </w:tr>
    </w:tbl>
    <w:sdt>
      <w:sdtPr>
        <w:alias w:val="Skills:"/>
        <w:tag w:val="Skills:"/>
        <w:id w:val="-1392877668"/>
        <w:placeholder>
          <w:docPart w:val="58281CA43A2D460792A4DC9B69471C1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B4085" w:rsidRPr="006E1507" w:rsidTr="002B4085">
        <w:tc>
          <w:tcPr>
            <w:tcW w:w="4680" w:type="dxa"/>
          </w:tcPr>
          <w:p w:rsidR="002B4085" w:rsidRPr="002B4085" w:rsidRDefault="00826D9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59" w:line="312" w:lineRule="auto"/>
              <w:contextualSpacing w:val="0"/>
              <w:rPr>
                <w:sz w:val="24"/>
              </w:rPr>
            </w:pPr>
            <w:r>
              <w:rPr>
                <w:color w:val="3F3F3F"/>
                <w:w w:val="105"/>
                <w:sz w:val="24"/>
              </w:rPr>
              <w:t xml:space="preserve"> </w:t>
            </w:r>
            <w:r w:rsidR="002B4085" w:rsidRPr="000B5548">
              <w:rPr>
                <w:color w:val="3F3F3F"/>
                <w:w w:val="105"/>
                <w:sz w:val="24"/>
              </w:rPr>
              <w:t>knowledge</w:t>
            </w:r>
            <w:r w:rsidR="002B4085" w:rsidRPr="000B5548">
              <w:rPr>
                <w:color w:val="3F3F3F"/>
                <w:spacing w:val="9"/>
                <w:w w:val="105"/>
                <w:sz w:val="24"/>
              </w:rPr>
              <w:t xml:space="preserve"> </w:t>
            </w:r>
            <w:r w:rsidR="002B4085" w:rsidRPr="000B5548">
              <w:rPr>
                <w:color w:val="3F3F3F"/>
                <w:w w:val="105"/>
                <w:sz w:val="24"/>
              </w:rPr>
              <w:t>of</w:t>
            </w:r>
            <w:r w:rsidR="002B4085" w:rsidRPr="000B5548">
              <w:rPr>
                <w:color w:val="3F3F3F"/>
                <w:spacing w:val="10"/>
                <w:w w:val="105"/>
                <w:sz w:val="24"/>
              </w:rPr>
              <w:t xml:space="preserve"> </w:t>
            </w:r>
            <w:r w:rsidR="002B4085" w:rsidRPr="000B5548">
              <w:rPr>
                <w:color w:val="3F3F3F"/>
                <w:w w:val="105"/>
                <w:sz w:val="24"/>
              </w:rPr>
              <w:t>Java,</w:t>
            </w:r>
            <w:r w:rsidR="002B4085" w:rsidRPr="000B5548">
              <w:rPr>
                <w:color w:val="3F3F3F"/>
                <w:spacing w:val="9"/>
                <w:w w:val="105"/>
                <w:sz w:val="24"/>
              </w:rPr>
              <w:t xml:space="preserve"> </w:t>
            </w:r>
            <w:r w:rsidR="002B4085" w:rsidRPr="000B5548">
              <w:rPr>
                <w:color w:val="3F3F3F"/>
                <w:w w:val="105"/>
                <w:sz w:val="24"/>
              </w:rPr>
              <w:t>Dart</w:t>
            </w:r>
            <w:r w:rsidR="002B4085" w:rsidRPr="000B5548">
              <w:rPr>
                <w:color w:val="3F3F3F"/>
                <w:spacing w:val="10"/>
                <w:w w:val="105"/>
                <w:sz w:val="24"/>
              </w:rPr>
              <w:t xml:space="preserve"> </w:t>
            </w:r>
            <w:r w:rsidR="002B4085" w:rsidRPr="000B5548">
              <w:rPr>
                <w:color w:val="3F3F3F"/>
                <w:w w:val="105"/>
                <w:sz w:val="24"/>
              </w:rPr>
              <w:t>,C++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2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05"/>
                <w:sz w:val="24"/>
              </w:rPr>
              <w:t>Flutter</w:t>
            </w:r>
            <w:r>
              <w:rPr>
                <w:color w:val="3F3F3F"/>
                <w:spacing w:val="6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(Android,</w:t>
            </w:r>
            <w:r>
              <w:rPr>
                <w:color w:val="3F3F3F"/>
                <w:spacing w:val="6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IOS,</w:t>
            </w:r>
            <w:r>
              <w:rPr>
                <w:color w:val="3F3F3F"/>
                <w:spacing w:val="7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Web)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 w:line="312" w:lineRule="auto"/>
              <w:ind w:right="1030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Android Application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Development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2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Complex</w:t>
            </w:r>
            <w:r>
              <w:rPr>
                <w:color w:val="3F3F3F"/>
                <w:spacing w:val="-1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problem</w:t>
            </w:r>
            <w:r>
              <w:rPr>
                <w:color w:val="3F3F3F"/>
                <w:spacing w:val="-1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solver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5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Creative</w:t>
            </w:r>
            <w:r>
              <w:rPr>
                <w:color w:val="3F3F3F"/>
                <w:spacing w:val="-6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design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 w:line="312" w:lineRule="auto"/>
              <w:ind w:right="38" w:firstLine="0"/>
              <w:contextualSpacing w:val="0"/>
              <w:rPr>
                <w:sz w:val="24"/>
              </w:rPr>
            </w:pPr>
            <w:r>
              <w:rPr>
                <w:color w:val="3F3F3F"/>
                <w:w w:val="105"/>
                <w:sz w:val="24"/>
              </w:rPr>
              <w:t>Tools: Android Studio, Eclipse,</w:t>
            </w:r>
            <w:r>
              <w:rPr>
                <w:color w:val="3F3F3F"/>
                <w:spacing w:val="-60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Vs Code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2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Working</w:t>
            </w:r>
            <w:r>
              <w:rPr>
                <w:color w:val="3F3F3F"/>
                <w:spacing w:val="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with</w:t>
            </w:r>
            <w:r>
              <w:rPr>
                <w:color w:val="3F3F3F"/>
                <w:spacing w:val="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GitHub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Working</w:t>
            </w:r>
            <w:r>
              <w:rPr>
                <w:color w:val="3F3F3F"/>
                <w:spacing w:val="6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with</w:t>
            </w:r>
            <w:r>
              <w:rPr>
                <w:color w:val="3F3F3F"/>
                <w:spacing w:val="7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different</w:t>
            </w:r>
            <w:r>
              <w:rPr>
                <w:color w:val="3F3F3F"/>
                <w:spacing w:val="6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API.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 w:line="312" w:lineRule="auto"/>
              <w:ind w:right="114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Working</w:t>
            </w:r>
            <w:r>
              <w:rPr>
                <w:color w:val="3F3F3F"/>
                <w:spacing w:val="-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with</w:t>
            </w:r>
            <w:r>
              <w:rPr>
                <w:color w:val="3F3F3F"/>
                <w:spacing w:val="-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SQL</w:t>
            </w:r>
            <w:r>
              <w:rPr>
                <w:color w:val="3F3F3F"/>
                <w:spacing w:val="-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Database,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Fire</w:t>
            </w:r>
            <w:r>
              <w:rPr>
                <w:color w:val="3F3F3F"/>
                <w:spacing w:val="-16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Base</w:t>
            </w:r>
          </w:p>
          <w:p w:rsidR="002B4085" w:rsidRPr="000B5548" w:rsidRDefault="002B4085" w:rsidP="00826D95">
            <w:pPr>
              <w:pStyle w:val="ListParagraph"/>
              <w:widowControl w:val="0"/>
              <w:tabs>
                <w:tab w:val="left" w:pos="267"/>
              </w:tabs>
              <w:autoSpaceDE w:val="0"/>
              <w:autoSpaceDN w:val="0"/>
              <w:spacing w:before="84"/>
              <w:ind w:left="266"/>
              <w:contextualSpacing w:val="0"/>
              <w:rPr>
                <w:sz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3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Work</w:t>
            </w:r>
            <w:r>
              <w:rPr>
                <w:color w:val="3F3F3F"/>
                <w:spacing w:val="-15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on</w:t>
            </w:r>
            <w:r>
              <w:rPr>
                <w:color w:val="3F3F3F"/>
                <w:spacing w:val="-1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Google</w:t>
            </w:r>
            <w:r>
              <w:rPr>
                <w:color w:val="3F3F3F"/>
                <w:spacing w:val="-1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Map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Cutting</w:t>
            </w:r>
            <w:r>
              <w:rPr>
                <w:color w:val="3F3F3F"/>
                <w:spacing w:val="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edge</w:t>
            </w:r>
            <w:r>
              <w:rPr>
                <w:color w:val="3F3F3F"/>
                <w:spacing w:val="4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custom</w:t>
            </w:r>
            <w:r>
              <w:rPr>
                <w:color w:val="3F3F3F"/>
                <w:spacing w:val="3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painter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Custom</w:t>
            </w:r>
            <w:r>
              <w:rPr>
                <w:color w:val="3F3F3F"/>
                <w:spacing w:val="9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Animations</w:t>
            </w:r>
            <w:r>
              <w:rPr>
                <w:color w:val="3F3F3F"/>
                <w:spacing w:val="1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in</w:t>
            </w:r>
            <w:r>
              <w:rPr>
                <w:color w:val="3F3F3F"/>
                <w:spacing w:val="10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flutter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Using Illustrator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Using</w:t>
            </w:r>
            <w:r>
              <w:rPr>
                <w:color w:val="3F3F3F"/>
                <w:spacing w:val="-6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Rive</w:t>
            </w:r>
            <w:r>
              <w:rPr>
                <w:color w:val="3F3F3F"/>
                <w:spacing w:val="-5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for</w:t>
            </w:r>
            <w:r>
              <w:rPr>
                <w:color w:val="3F3F3F"/>
                <w:spacing w:val="-5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animations</w:t>
            </w:r>
          </w:p>
          <w:p w:rsidR="002B408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05"/>
                <w:sz w:val="24"/>
              </w:rPr>
              <w:t>Grip</w:t>
            </w:r>
            <w:r>
              <w:rPr>
                <w:color w:val="3F3F3F"/>
                <w:spacing w:val="8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on</w:t>
            </w:r>
            <w:r>
              <w:rPr>
                <w:color w:val="3F3F3F"/>
                <w:spacing w:val="8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different</w:t>
            </w:r>
            <w:r>
              <w:rPr>
                <w:color w:val="3F3F3F"/>
                <w:spacing w:val="9"/>
                <w:w w:val="105"/>
                <w:sz w:val="24"/>
              </w:rPr>
              <w:t xml:space="preserve"> </w:t>
            </w:r>
            <w:r>
              <w:rPr>
                <w:color w:val="3F3F3F"/>
                <w:w w:val="105"/>
                <w:sz w:val="24"/>
              </w:rPr>
              <w:t>IDE's</w:t>
            </w:r>
          </w:p>
          <w:p w:rsidR="002B4085" w:rsidRPr="00826D95" w:rsidRDefault="002B408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Collaboration</w:t>
            </w:r>
          </w:p>
          <w:p w:rsidR="00826D95" w:rsidRDefault="00826D95" w:rsidP="00826D9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206" w:line="312" w:lineRule="auto"/>
              <w:ind w:right="418" w:firstLine="0"/>
              <w:contextualSpacing w:val="0"/>
              <w:rPr>
                <w:sz w:val="24"/>
              </w:rPr>
            </w:pPr>
            <w:r>
              <w:rPr>
                <w:color w:val="3F3F3F"/>
                <w:w w:val="110"/>
                <w:sz w:val="24"/>
              </w:rPr>
              <w:t>Android</w:t>
            </w:r>
            <w:r>
              <w:rPr>
                <w:color w:val="3F3F3F"/>
                <w:spacing w:val="21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development</w:t>
            </w:r>
            <w:r>
              <w:rPr>
                <w:color w:val="3F3F3F"/>
                <w:spacing w:val="22"/>
                <w:w w:val="110"/>
                <w:sz w:val="24"/>
              </w:rPr>
              <w:t xml:space="preserve"> </w:t>
            </w:r>
            <w:r>
              <w:rPr>
                <w:color w:val="3F3F3F"/>
                <w:w w:val="110"/>
                <w:sz w:val="24"/>
              </w:rPr>
              <w:t>and</w:t>
            </w:r>
            <w:r>
              <w:rPr>
                <w:color w:val="3F3F3F"/>
                <w:spacing w:val="-63"/>
                <w:w w:val="110"/>
                <w:sz w:val="24"/>
              </w:rPr>
              <w:t xml:space="preserve"> </w:t>
            </w:r>
            <w:r>
              <w:rPr>
                <w:color w:val="3F3F3F"/>
                <w:w w:val="115"/>
                <w:sz w:val="24"/>
              </w:rPr>
              <w:t>architecture</w:t>
            </w:r>
          </w:p>
          <w:p w:rsidR="00826D95" w:rsidRDefault="00826D95" w:rsidP="002B408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67"/>
              </w:tabs>
              <w:autoSpaceDE w:val="0"/>
              <w:autoSpaceDN w:val="0"/>
              <w:spacing w:before="84"/>
              <w:ind w:left="266" w:hanging="160"/>
              <w:contextualSpacing w:val="0"/>
              <w:rPr>
                <w:sz w:val="24"/>
              </w:rPr>
            </w:pPr>
            <w:r>
              <w:rPr>
                <w:sz w:val="24"/>
              </w:rPr>
              <w:t>Content Writing/Article Writing</w:t>
            </w:r>
          </w:p>
          <w:p w:rsidR="002B4085" w:rsidRPr="000B5548" w:rsidRDefault="002B4085" w:rsidP="002B4085">
            <w:pPr>
              <w:pStyle w:val="ListParagraph"/>
              <w:widowControl w:val="0"/>
              <w:tabs>
                <w:tab w:val="left" w:pos="267"/>
              </w:tabs>
              <w:autoSpaceDE w:val="0"/>
              <w:autoSpaceDN w:val="0"/>
              <w:spacing w:before="59" w:line="312" w:lineRule="auto"/>
              <w:ind w:left="107"/>
              <w:contextualSpacing w:val="0"/>
              <w:rPr>
                <w:sz w:val="24"/>
              </w:rPr>
            </w:pPr>
          </w:p>
        </w:tc>
      </w:tr>
    </w:tbl>
    <w:p w:rsidR="00AD782D" w:rsidRPr="00CF1A49" w:rsidRDefault="00826D95" w:rsidP="0062312F">
      <w:pPr>
        <w:pStyle w:val="Heading1"/>
      </w:pPr>
      <w:r>
        <w:t>Projects</w:t>
      </w:r>
    </w:p>
    <w:p w:rsidR="00826D95" w:rsidRDefault="00826D95" w:rsidP="00826D95">
      <w:pPr>
        <w:spacing w:line="333" w:lineRule="auto"/>
        <w:ind w:left="1532" w:right="413"/>
        <w:rPr>
          <w:b/>
          <w:color w:val="3F3F3F"/>
          <w:w w:val="110"/>
          <w:sz w:val="28"/>
        </w:rPr>
      </w:pPr>
      <w:r w:rsidRPr="00C7267D">
        <w:rPr>
          <w:b/>
          <w:color w:val="3F3F3F"/>
          <w:w w:val="110"/>
          <w:sz w:val="28"/>
        </w:rPr>
        <w:t>Center</w:t>
      </w:r>
      <w:r w:rsidRPr="00C7267D">
        <w:rPr>
          <w:b/>
          <w:color w:val="3F3F3F"/>
          <w:spacing w:val="-9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for</w:t>
      </w:r>
      <w:r w:rsidRPr="00C7267D">
        <w:rPr>
          <w:b/>
          <w:color w:val="3F3F3F"/>
          <w:spacing w:val="-9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Advance</w:t>
      </w:r>
      <w:r w:rsidRPr="00C7267D">
        <w:rPr>
          <w:b/>
          <w:color w:val="3F3F3F"/>
          <w:spacing w:val="-8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Solutions</w:t>
      </w:r>
      <w:r w:rsidRPr="00C7267D">
        <w:rPr>
          <w:b/>
          <w:color w:val="3F3F3F"/>
          <w:spacing w:val="-9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|</w:t>
      </w:r>
      <w:r w:rsidRPr="00C7267D">
        <w:rPr>
          <w:b/>
          <w:color w:val="3F3F3F"/>
          <w:spacing w:val="-9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Animal</w:t>
      </w:r>
      <w:r w:rsidRPr="00C7267D">
        <w:rPr>
          <w:b/>
          <w:color w:val="3F3F3F"/>
          <w:spacing w:val="-8"/>
          <w:w w:val="110"/>
          <w:sz w:val="28"/>
        </w:rPr>
        <w:t xml:space="preserve"> </w:t>
      </w:r>
      <w:r w:rsidRPr="00C7267D">
        <w:rPr>
          <w:b/>
          <w:color w:val="3F3F3F"/>
          <w:w w:val="110"/>
          <w:sz w:val="28"/>
        </w:rPr>
        <w:t>App</w:t>
      </w:r>
      <w:r w:rsidR="00387618">
        <w:rPr>
          <w:b/>
          <w:color w:val="3F3F3F"/>
          <w:w w:val="110"/>
          <w:sz w:val="28"/>
        </w:rPr>
        <w:t xml:space="preserve"> | Flutter</w:t>
      </w:r>
    </w:p>
    <w:p w:rsidR="00826D95" w:rsidRPr="00826D95" w:rsidRDefault="00826D95" w:rsidP="00826D95">
      <w:pPr>
        <w:spacing w:line="333" w:lineRule="auto"/>
        <w:ind w:left="1532" w:right="413"/>
        <w:rPr>
          <w:sz w:val="24"/>
        </w:rPr>
      </w:pPr>
      <w:r>
        <w:rPr>
          <w:color w:val="3F3F3F"/>
          <w:spacing w:val="-74"/>
          <w:w w:val="110"/>
          <w:sz w:val="28"/>
        </w:rPr>
        <w:t xml:space="preserve"> </w:t>
      </w:r>
      <w:r>
        <w:rPr>
          <w:color w:val="3F3F3F"/>
          <w:w w:val="110"/>
          <w:sz w:val="24"/>
        </w:rPr>
        <w:t>As a flutter developer, I am providing hands on</w:t>
      </w:r>
      <w:r>
        <w:rPr>
          <w:color w:val="3F3F3F"/>
          <w:spacing w:val="1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technical</w:t>
      </w:r>
      <w:r>
        <w:rPr>
          <w:color w:val="3F3F3F"/>
          <w:spacing w:val="-14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lead</w:t>
      </w:r>
      <w:r>
        <w:rPr>
          <w:color w:val="3F3F3F"/>
          <w:spacing w:val="-13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on</w:t>
      </w:r>
      <w:r>
        <w:rPr>
          <w:color w:val="3F3F3F"/>
          <w:spacing w:val="-13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two</w:t>
      </w:r>
      <w:r>
        <w:rPr>
          <w:color w:val="3F3F3F"/>
          <w:spacing w:val="-14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fields</w:t>
      </w:r>
      <w:r>
        <w:rPr>
          <w:color w:val="3F3F3F"/>
          <w:spacing w:val="-13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of</w:t>
      </w:r>
      <w:r>
        <w:rPr>
          <w:color w:val="3F3F3F"/>
          <w:spacing w:val="-13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 xml:space="preserve">project. </w:t>
      </w:r>
      <w:r>
        <w:rPr>
          <w:color w:val="3F3F3F"/>
          <w:w w:val="110"/>
        </w:rPr>
        <w:t>I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was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responsible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for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app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design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and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technical Delivery</w:t>
      </w:r>
      <w:r>
        <w:rPr>
          <w:color w:val="3F3F3F"/>
          <w:spacing w:val="-6"/>
          <w:w w:val="110"/>
        </w:rPr>
        <w:t xml:space="preserve"> </w:t>
      </w:r>
      <w:r>
        <w:rPr>
          <w:color w:val="3F3F3F"/>
          <w:w w:val="110"/>
        </w:rPr>
        <w:t>of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app.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Also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resolved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any</w:t>
      </w:r>
      <w:r>
        <w:rPr>
          <w:color w:val="3F3F3F"/>
          <w:spacing w:val="-6"/>
          <w:w w:val="110"/>
        </w:rPr>
        <w:t xml:space="preserve"> </w:t>
      </w:r>
      <w:r>
        <w:rPr>
          <w:color w:val="3F3F3F"/>
          <w:w w:val="110"/>
        </w:rPr>
        <w:t>technical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 xml:space="preserve">issues </w:t>
      </w:r>
      <w:r w:rsidR="00E65B33">
        <w:rPr>
          <w:color w:val="3F3F3F"/>
          <w:spacing w:val="-63"/>
          <w:w w:val="110"/>
        </w:rPr>
        <w:t>f</w:t>
      </w:r>
      <w:r>
        <w:rPr>
          <w:color w:val="3F3F3F"/>
          <w:w w:val="110"/>
        </w:rPr>
        <w:t>in</w:t>
      </w:r>
      <w:r>
        <w:rPr>
          <w:color w:val="3F3F3F"/>
          <w:spacing w:val="-14"/>
          <w:w w:val="110"/>
        </w:rPr>
        <w:t xml:space="preserve"> </w:t>
      </w:r>
      <w:r>
        <w:rPr>
          <w:color w:val="3F3F3F"/>
          <w:w w:val="110"/>
        </w:rPr>
        <w:t>code</w:t>
      </w:r>
      <w:r>
        <w:rPr>
          <w:color w:val="3F3F3F"/>
          <w:spacing w:val="-14"/>
          <w:w w:val="110"/>
        </w:rPr>
        <w:t xml:space="preserve"> </w:t>
      </w:r>
      <w:r>
        <w:rPr>
          <w:color w:val="3F3F3F"/>
          <w:w w:val="110"/>
        </w:rPr>
        <w:t>and</w:t>
      </w:r>
      <w:r>
        <w:rPr>
          <w:color w:val="3F3F3F"/>
          <w:spacing w:val="-14"/>
          <w:w w:val="110"/>
        </w:rPr>
        <w:t xml:space="preserve"> </w:t>
      </w:r>
      <w:r>
        <w:rPr>
          <w:color w:val="3F3F3F"/>
          <w:w w:val="110"/>
        </w:rPr>
        <w:t>Code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integration.</w:t>
      </w:r>
      <w:r>
        <w:t xml:space="preserve"> </w:t>
      </w:r>
      <w:r>
        <w:rPr>
          <w:color w:val="3F3F3F"/>
          <w:w w:val="110"/>
        </w:rPr>
        <w:t>Also worked as a technical lead to resolve</w:t>
      </w:r>
      <w:r>
        <w:rPr>
          <w:color w:val="3F3F3F"/>
          <w:spacing w:val="1"/>
          <w:w w:val="110"/>
        </w:rPr>
        <w:t xml:space="preserve"> </w:t>
      </w:r>
      <w:r>
        <w:rPr>
          <w:color w:val="3F3F3F"/>
          <w:w w:val="110"/>
        </w:rPr>
        <w:t>problem faced in</w:t>
      </w:r>
      <w:r>
        <w:rPr>
          <w:color w:val="3F3F3F"/>
          <w:spacing w:val="1"/>
          <w:w w:val="110"/>
        </w:rPr>
        <w:t xml:space="preserve"> </w:t>
      </w:r>
      <w:r>
        <w:rPr>
          <w:color w:val="3F3F3F"/>
          <w:w w:val="110"/>
        </w:rPr>
        <w:t>code and</w:t>
      </w:r>
      <w:r>
        <w:rPr>
          <w:color w:val="3F3F3F"/>
          <w:spacing w:val="1"/>
          <w:w w:val="110"/>
        </w:rPr>
        <w:t xml:space="preserve"> </w:t>
      </w:r>
      <w:r>
        <w:rPr>
          <w:color w:val="3F3F3F"/>
          <w:w w:val="110"/>
        </w:rPr>
        <w:t xml:space="preserve">in implement server API </w:t>
      </w:r>
    </w:p>
    <w:p w:rsidR="00826D95" w:rsidRDefault="00826D95" w:rsidP="00826D95">
      <w:pPr>
        <w:pStyle w:val="BodyText"/>
        <w:spacing w:before="8"/>
        <w:rPr>
          <w:sz w:val="31"/>
        </w:rPr>
      </w:pPr>
    </w:p>
    <w:p w:rsidR="00826D95" w:rsidRDefault="00826D95" w:rsidP="00826D95">
      <w:pPr>
        <w:spacing w:line="333" w:lineRule="auto"/>
        <w:ind w:left="1532"/>
        <w:rPr>
          <w:b/>
          <w:color w:val="3F3F3F"/>
          <w:w w:val="110"/>
          <w:sz w:val="28"/>
        </w:rPr>
      </w:pPr>
      <w:r w:rsidRPr="00C7267D">
        <w:rPr>
          <w:b/>
          <w:color w:val="3F3F3F"/>
          <w:w w:val="110"/>
          <w:sz w:val="28"/>
        </w:rPr>
        <w:t>Center for Advance Solutions | Smart POS</w:t>
      </w:r>
      <w:r w:rsidR="00387618">
        <w:rPr>
          <w:b/>
          <w:color w:val="3F3F3F"/>
          <w:w w:val="110"/>
          <w:sz w:val="28"/>
        </w:rPr>
        <w:t xml:space="preserve"> | Flutter</w:t>
      </w:r>
    </w:p>
    <w:p w:rsidR="00826D95" w:rsidRDefault="00826D95" w:rsidP="00826D95">
      <w:pPr>
        <w:spacing w:line="333" w:lineRule="auto"/>
        <w:ind w:left="1532"/>
        <w:rPr>
          <w:sz w:val="24"/>
        </w:rPr>
      </w:pPr>
      <w:r>
        <w:rPr>
          <w:color w:val="3F3F3F"/>
          <w:spacing w:val="1"/>
          <w:w w:val="110"/>
          <w:sz w:val="28"/>
        </w:rPr>
        <w:t xml:space="preserve"> </w:t>
      </w:r>
      <w:r>
        <w:rPr>
          <w:color w:val="3F3F3F"/>
          <w:w w:val="110"/>
          <w:sz w:val="24"/>
        </w:rPr>
        <w:t>Smart POS app for retailers for admin to check their</w:t>
      </w:r>
      <w:r>
        <w:rPr>
          <w:color w:val="3F3F3F"/>
          <w:spacing w:val="1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Sales,</w:t>
      </w:r>
      <w:r>
        <w:rPr>
          <w:color w:val="3F3F3F"/>
          <w:spacing w:val="-16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Purchase</w:t>
      </w:r>
    </w:p>
    <w:p w:rsidR="00826D95" w:rsidRDefault="00826D95" w:rsidP="00826D95">
      <w:pPr>
        <w:pStyle w:val="BodyText"/>
        <w:spacing w:line="259" w:lineRule="exact"/>
        <w:ind w:left="1532"/>
      </w:pPr>
      <w:r>
        <w:rPr>
          <w:color w:val="3F3F3F"/>
          <w:w w:val="110"/>
        </w:rPr>
        <w:t>Customer,</w:t>
      </w:r>
      <w:r>
        <w:rPr>
          <w:color w:val="3F3F3F"/>
          <w:spacing w:val="1"/>
          <w:w w:val="110"/>
        </w:rPr>
        <w:t xml:space="preserve"> </w:t>
      </w:r>
      <w:r>
        <w:rPr>
          <w:color w:val="3F3F3F"/>
          <w:w w:val="110"/>
        </w:rPr>
        <w:t>Vendors,</w:t>
      </w:r>
      <w:r>
        <w:rPr>
          <w:color w:val="3F3F3F"/>
          <w:spacing w:val="2"/>
          <w:w w:val="110"/>
        </w:rPr>
        <w:t xml:space="preserve"> </w:t>
      </w:r>
      <w:r>
        <w:rPr>
          <w:color w:val="3F3F3F"/>
          <w:w w:val="110"/>
        </w:rPr>
        <w:t>Products</w:t>
      </w:r>
      <w:r>
        <w:rPr>
          <w:color w:val="3F3F3F"/>
          <w:spacing w:val="2"/>
          <w:w w:val="110"/>
        </w:rPr>
        <w:t xml:space="preserve"> </w:t>
      </w:r>
      <w:r>
        <w:rPr>
          <w:color w:val="3F3F3F"/>
          <w:w w:val="110"/>
        </w:rPr>
        <w:t>and</w:t>
      </w:r>
      <w:r>
        <w:rPr>
          <w:color w:val="3F3F3F"/>
          <w:spacing w:val="2"/>
          <w:w w:val="110"/>
        </w:rPr>
        <w:t xml:space="preserve"> </w:t>
      </w:r>
      <w:r>
        <w:rPr>
          <w:color w:val="3F3F3F"/>
          <w:w w:val="110"/>
        </w:rPr>
        <w:t>Many</w:t>
      </w:r>
      <w:r>
        <w:rPr>
          <w:color w:val="3F3F3F"/>
          <w:spacing w:val="2"/>
          <w:w w:val="110"/>
        </w:rPr>
        <w:t xml:space="preserve"> </w:t>
      </w:r>
      <w:r>
        <w:rPr>
          <w:color w:val="3F3F3F"/>
          <w:w w:val="110"/>
        </w:rPr>
        <w:t>more</w:t>
      </w:r>
    </w:p>
    <w:p w:rsidR="00826D95" w:rsidRDefault="00826D95" w:rsidP="00826D95">
      <w:pPr>
        <w:pStyle w:val="BodyText"/>
        <w:spacing w:before="84"/>
        <w:ind w:left="1532"/>
        <w:rPr>
          <w:color w:val="3F3F3F"/>
          <w:w w:val="115"/>
        </w:rPr>
      </w:pPr>
      <w:r>
        <w:rPr>
          <w:color w:val="3F3F3F"/>
          <w:w w:val="115"/>
        </w:rPr>
        <w:t>Features.</w:t>
      </w:r>
    </w:p>
    <w:p w:rsidR="00387618" w:rsidRPr="00E65B33" w:rsidRDefault="00387618" w:rsidP="00387618">
      <w:pPr>
        <w:pStyle w:val="BodyText"/>
        <w:spacing w:before="84"/>
        <w:rPr>
          <w:rFonts w:asciiTheme="majorHAnsi" w:hAnsiTheme="majorHAnsi"/>
          <w:color w:val="3F3F3F"/>
          <w:w w:val="115"/>
          <w:sz w:val="28"/>
          <w:szCs w:val="28"/>
        </w:rPr>
      </w:pPr>
    </w:p>
    <w:p w:rsidR="00E65B33" w:rsidRDefault="00387618" w:rsidP="00826D95">
      <w:pPr>
        <w:rPr>
          <w:rFonts w:asciiTheme="majorHAnsi" w:hAnsiTheme="majorHAnsi"/>
          <w:b/>
          <w:color w:val="auto"/>
          <w:sz w:val="28"/>
          <w:szCs w:val="28"/>
        </w:rPr>
      </w:pPr>
      <w:r w:rsidRPr="00E65B33">
        <w:rPr>
          <w:rFonts w:asciiTheme="majorHAnsi" w:hAnsiTheme="majorHAnsi"/>
          <w:b/>
          <w:color w:val="auto"/>
          <w:sz w:val="28"/>
          <w:szCs w:val="28"/>
        </w:rPr>
        <w:t xml:space="preserve">References Smart POS: </w:t>
      </w:r>
    </w:p>
    <w:p w:rsidR="00E65B33" w:rsidRPr="00E65B33" w:rsidRDefault="00E65B33" w:rsidP="00826D95">
      <w:pPr>
        <w:rPr>
          <w:rFonts w:asciiTheme="majorHAnsi" w:hAnsiTheme="majorHAnsi"/>
          <w:b/>
          <w:color w:val="auto"/>
          <w:sz w:val="28"/>
          <w:szCs w:val="28"/>
        </w:rPr>
      </w:pPr>
    </w:p>
    <w:p w:rsidR="00B51D1B" w:rsidRPr="006E1507" w:rsidRDefault="00387618" w:rsidP="00E65B33">
      <w:pPr>
        <w:ind w:left="720" w:firstLine="720"/>
      </w:pPr>
      <w:r>
        <w:t xml:space="preserve">https://play.google.com/store/a </w:t>
      </w:r>
      <w:proofErr w:type="spellStart"/>
      <w:r>
        <w:t>pps</w:t>
      </w:r>
      <w:proofErr w:type="spellEnd"/>
      <w:r>
        <w:t>/</w:t>
      </w:r>
      <w:proofErr w:type="spellStart"/>
      <w:r>
        <w:t>details?id</w:t>
      </w:r>
      <w:proofErr w:type="spellEnd"/>
      <w:r>
        <w:t>=</w:t>
      </w:r>
      <w:proofErr w:type="spellStart"/>
      <w:r>
        <w:t>pk.org.cas.smart</w:t>
      </w:r>
      <w:proofErr w:type="spellEnd"/>
      <w:r>
        <w:t xml:space="preserve"> _</w:t>
      </w:r>
      <w:proofErr w:type="spellStart"/>
      <w:r>
        <w:t>pos</w:t>
      </w:r>
      <w:proofErr w:type="spellEnd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00" w:rsidRDefault="00C00600" w:rsidP="0068194B">
      <w:r>
        <w:separator/>
      </w:r>
    </w:p>
    <w:p w:rsidR="00C00600" w:rsidRDefault="00C00600"/>
    <w:p w:rsidR="00C00600" w:rsidRDefault="00C00600"/>
  </w:endnote>
  <w:endnote w:type="continuationSeparator" w:id="0">
    <w:p w:rsidR="00C00600" w:rsidRDefault="00C00600" w:rsidP="0068194B">
      <w:r>
        <w:continuationSeparator/>
      </w:r>
    </w:p>
    <w:p w:rsidR="00C00600" w:rsidRDefault="00C00600"/>
    <w:p w:rsidR="00C00600" w:rsidRDefault="00C00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B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00" w:rsidRDefault="00C00600" w:rsidP="0068194B">
      <w:r>
        <w:separator/>
      </w:r>
    </w:p>
    <w:p w:rsidR="00C00600" w:rsidRDefault="00C00600"/>
    <w:p w:rsidR="00C00600" w:rsidRDefault="00C00600"/>
  </w:footnote>
  <w:footnote w:type="continuationSeparator" w:id="0">
    <w:p w:rsidR="00C00600" w:rsidRDefault="00C00600" w:rsidP="0068194B">
      <w:r>
        <w:continuationSeparator/>
      </w:r>
    </w:p>
    <w:p w:rsidR="00C00600" w:rsidRDefault="00C00600"/>
    <w:p w:rsidR="00C00600" w:rsidRDefault="00C00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32CE8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EC7D43"/>
    <w:multiLevelType w:val="hybridMultilevel"/>
    <w:tmpl w:val="A7ACFC8C"/>
    <w:lvl w:ilvl="0" w:tplc="19903250">
      <w:numFmt w:val="bullet"/>
      <w:lvlText w:val="•"/>
      <w:lvlJc w:val="left"/>
      <w:pPr>
        <w:ind w:left="107" w:hanging="159"/>
      </w:pPr>
      <w:rPr>
        <w:rFonts w:ascii="Times New Roman" w:eastAsia="Times New Roman" w:hAnsi="Times New Roman" w:cs="Times New Roman" w:hint="default"/>
        <w:color w:val="3F3F3F"/>
        <w:w w:val="127"/>
        <w:sz w:val="24"/>
        <w:szCs w:val="24"/>
        <w:lang w:val="en-US" w:eastAsia="en-US" w:bidi="ar-SA"/>
      </w:rPr>
    </w:lvl>
    <w:lvl w:ilvl="1" w:tplc="A23EA912">
      <w:numFmt w:val="bullet"/>
      <w:lvlText w:val="•"/>
      <w:lvlJc w:val="left"/>
      <w:pPr>
        <w:ind w:left="441" w:hanging="159"/>
      </w:pPr>
      <w:rPr>
        <w:rFonts w:hint="default"/>
        <w:lang w:val="en-US" w:eastAsia="en-US" w:bidi="ar-SA"/>
      </w:rPr>
    </w:lvl>
    <w:lvl w:ilvl="2" w:tplc="85127E72">
      <w:numFmt w:val="bullet"/>
      <w:lvlText w:val="•"/>
      <w:lvlJc w:val="left"/>
      <w:pPr>
        <w:ind w:left="782" w:hanging="159"/>
      </w:pPr>
      <w:rPr>
        <w:rFonts w:hint="default"/>
        <w:lang w:val="en-US" w:eastAsia="en-US" w:bidi="ar-SA"/>
      </w:rPr>
    </w:lvl>
    <w:lvl w:ilvl="3" w:tplc="5E7AF442">
      <w:numFmt w:val="bullet"/>
      <w:lvlText w:val="•"/>
      <w:lvlJc w:val="left"/>
      <w:pPr>
        <w:ind w:left="1123" w:hanging="159"/>
      </w:pPr>
      <w:rPr>
        <w:rFonts w:hint="default"/>
        <w:lang w:val="en-US" w:eastAsia="en-US" w:bidi="ar-SA"/>
      </w:rPr>
    </w:lvl>
    <w:lvl w:ilvl="4" w:tplc="3D94B6F2">
      <w:numFmt w:val="bullet"/>
      <w:lvlText w:val="•"/>
      <w:lvlJc w:val="left"/>
      <w:pPr>
        <w:ind w:left="1465" w:hanging="159"/>
      </w:pPr>
      <w:rPr>
        <w:rFonts w:hint="default"/>
        <w:lang w:val="en-US" w:eastAsia="en-US" w:bidi="ar-SA"/>
      </w:rPr>
    </w:lvl>
    <w:lvl w:ilvl="5" w:tplc="D534D706">
      <w:numFmt w:val="bullet"/>
      <w:lvlText w:val="•"/>
      <w:lvlJc w:val="left"/>
      <w:pPr>
        <w:ind w:left="1806" w:hanging="159"/>
      </w:pPr>
      <w:rPr>
        <w:rFonts w:hint="default"/>
        <w:lang w:val="en-US" w:eastAsia="en-US" w:bidi="ar-SA"/>
      </w:rPr>
    </w:lvl>
    <w:lvl w:ilvl="6" w:tplc="8C6A6A96">
      <w:numFmt w:val="bullet"/>
      <w:lvlText w:val="•"/>
      <w:lvlJc w:val="left"/>
      <w:pPr>
        <w:ind w:left="2147" w:hanging="159"/>
      </w:pPr>
      <w:rPr>
        <w:rFonts w:hint="default"/>
        <w:lang w:val="en-US" w:eastAsia="en-US" w:bidi="ar-SA"/>
      </w:rPr>
    </w:lvl>
    <w:lvl w:ilvl="7" w:tplc="6572599E">
      <w:numFmt w:val="bullet"/>
      <w:lvlText w:val="•"/>
      <w:lvlJc w:val="left"/>
      <w:pPr>
        <w:ind w:left="2488" w:hanging="159"/>
      </w:pPr>
      <w:rPr>
        <w:rFonts w:hint="default"/>
        <w:lang w:val="en-US" w:eastAsia="en-US" w:bidi="ar-SA"/>
      </w:rPr>
    </w:lvl>
    <w:lvl w:ilvl="8" w:tplc="69984E38">
      <w:numFmt w:val="bullet"/>
      <w:lvlText w:val="•"/>
      <w:lvlJc w:val="left"/>
      <w:pPr>
        <w:ind w:left="283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5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085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61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D9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0600"/>
    <w:rsid w:val="00C47FA6"/>
    <w:rsid w:val="00C57FC6"/>
    <w:rsid w:val="00C66A7D"/>
    <w:rsid w:val="00C779DA"/>
    <w:rsid w:val="00C814F7"/>
    <w:rsid w:val="00CA4B4D"/>
    <w:rsid w:val="00CB35C3"/>
    <w:rsid w:val="00CD323D"/>
    <w:rsid w:val="00CD795C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5B33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4292"/>
  <w15:chartTrackingRefBased/>
  <w15:docId w15:val="{137628CE-ECB1-47C2-8EB2-90C816E4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BB40014BCE42F49D7A5A665344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63639-4BA8-4A18-949C-6C4353930133}"/>
      </w:docPartPr>
      <w:docPartBody>
        <w:p w:rsidR="00433B3B" w:rsidRDefault="001A7D30">
          <w:pPr>
            <w:pStyle w:val="30BB40014BCE42F49D7A5A6653447B98"/>
          </w:pPr>
          <w:r w:rsidRPr="00CF1A49">
            <w:t>·</w:t>
          </w:r>
        </w:p>
      </w:docPartBody>
    </w:docPart>
    <w:docPart>
      <w:docPartPr>
        <w:name w:val="0D1E1EF02DD6492F91A66A1D231D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930F1-5685-4A15-BD67-C11925ADAED8}"/>
      </w:docPartPr>
      <w:docPartBody>
        <w:p w:rsidR="00433B3B" w:rsidRDefault="001A7D30">
          <w:pPr>
            <w:pStyle w:val="0D1E1EF02DD6492F91A66A1D231D8215"/>
          </w:pPr>
          <w:r w:rsidRPr="00CF1A49">
            <w:t>Experience</w:t>
          </w:r>
        </w:p>
      </w:docPartBody>
    </w:docPart>
    <w:docPart>
      <w:docPartPr>
        <w:name w:val="070A46EC51B142B3A5DEADBFBBF38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4D7D5-2A87-4E7D-9A4A-63FF5C8A3FBD}"/>
      </w:docPartPr>
      <w:docPartBody>
        <w:p w:rsidR="00433B3B" w:rsidRDefault="001A7D30">
          <w:pPr>
            <w:pStyle w:val="070A46EC51B142B3A5DEADBFBBF3831D"/>
          </w:pPr>
          <w:r w:rsidRPr="00CF1A49">
            <w:t>Education</w:t>
          </w:r>
        </w:p>
      </w:docPartBody>
    </w:docPart>
    <w:docPart>
      <w:docPartPr>
        <w:name w:val="58281CA43A2D460792A4DC9B69471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3E4A-8005-47F6-9A00-D90BFF21DF13}"/>
      </w:docPartPr>
      <w:docPartBody>
        <w:p w:rsidR="00433B3B" w:rsidRDefault="001A7D30">
          <w:pPr>
            <w:pStyle w:val="58281CA43A2D460792A4DC9B69471C1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30"/>
    <w:rsid w:val="000629FC"/>
    <w:rsid w:val="001A7D30"/>
    <w:rsid w:val="004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C9D570AF0140E7B8F4773A3BE5BED0">
    <w:name w:val="1CC9D570AF0140E7B8F4773A3BE5BED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ACE75B37F54524936199EE51F69343">
    <w:name w:val="6FACE75B37F54524936199EE51F69343"/>
  </w:style>
  <w:style w:type="paragraph" w:customStyle="1" w:styleId="5EF9FEDA16EC4221AD8C041A8F578975">
    <w:name w:val="5EF9FEDA16EC4221AD8C041A8F578975"/>
  </w:style>
  <w:style w:type="paragraph" w:customStyle="1" w:styleId="30BB40014BCE42F49D7A5A6653447B98">
    <w:name w:val="30BB40014BCE42F49D7A5A6653447B98"/>
  </w:style>
  <w:style w:type="paragraph" w:customStyle="1" w:styleId="9D4DAA39F8174C03ADC336B197626A05">
    <w:name w:val="9D4DAA39F8174C03ADC336B197626A05"/>
  </w:style>
  <w:style w:type="paragraph" w:customStyle="1" w:styleId="A49D707A41CA4BB9887075BBFE5FD008">
    <w:name w:val="A49D707A41CA4BB9887075BBFE5FD008"/>
  </w:style>
  <w:style w:type="paragraph" w:customStyle="1" w:styleId="DC4B276B8DB2410B9B35C3F051CA4FB3">
    <w:name w:val="DC4B276B8DB2410B9B35C3F051CA4FB3"/>
  </w:style>
  <w:style w:type="paragraph" w:customStyle="1" w:styleId="B3234F790BD14A4BA844D0BE20C5AAC9">
    <w:name w:val="B3234F790BD14A4BA844D0BE20C5AAC9"/>
  </w:style>
  <w:style w:type="paragraph" w:customStyle="1" w:styleId="7B9FCBD8333F4D1CA87173882178FE44">
    <w:name w:val="7B9FCBD8333F4D1CA87173882178FE44"/>
  </w:style>
  <w:style w:type="paragraph" w:customStyle="1" w:styleId="4F42CC4EB1164A95B1CB6C5BE34181A7">
    <w:name w:val="4F42CC4EB1164A95B1CB6C5BE34181A7"/>
  </w:style>
  <w:style w:type="paragraph" w:customStyle="1" w:styleId="6BE0E062580A407493CCE17F10D63708">
    <w:name w:val="6BE0E062580A407493CCE17F10D63708"/>
  </w:style>
  <w:style w:type="paragraph" w:customStyle="1" w:styleId="0D1E1EF02DD6492F91A66A1D231D8215">
    <w:name w:val="0D1E1EF02DD6492F91A66A1D231D8215"/>
  </w:style>
  <w:style w:type="paragraph" w:customStyle="1" w:styleId="0F905598282A470DBDA2A3782DB5B716">
    <w:name w:val="0F905598282A470DBDA2A3782DB5B716"/>
  </w:style>
  <w:style w:type="paragraph" w:customStyle="1" w:styleId="15C8DB41585E4E55B2116B3F6884F8A9">
    <w:name w:val="15C8DB41585E4E55B2116B3F6884F8A9"/>
  </w:style>
  <w:style w:type="paragraph" w:customStyle="1" w:styleId="8E79E606E9074583ADC2969D44C8BD11">
    <w:name w:val="8E79E606E9074583ADC2969D44C8BD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B9EC1F4608B4E68A31E71A0D86D3A9B">
    <w:name w:val="3B9EC1F4608B4E68A31E71A0D86D3A9B"/>
  </w:style>
  <w:style w:type="paragraph" w:customStyle="1" w:styleId="96867A86008A4B4E8520F74B04B85424">
    <w:name w:val="96867A86008A4B4E8520F74B04B85424"/>
  </w:style>
  <w:style w:type="paragraph" w:customStyle="1" w:styleId="9C223B7A7D1B443CA419C65E9B7B3E14">
    <w:name w:val="9C223B7A7D1B443CA419C65E9B7B3E14"/>
  </w:style>
  <w:style w:type="paragraph" w:customStyle="1" w:styleId="BA3D55980ACB45D0AA1FAFB8371AA7FC">
    <w:name w:val="BA3D55980ACB45D0AA1FAFB8371AA7FC"/>
  </w:style>
  <w:style w:type="paragraph" w:customStyle="1" w:styleId="73136D186FF84F60870F074D23954591">
    <w:name w:val="73136D186FF84F60870F074D23954591"/>
  </w:style>
  <w:style w:type="paragraph" w:customStyle="1" w:styleId="56998762F27643C995B574E852331493">
    <w:name w:val="56998762F27643C995B574E852331493"/>
  </w:style>
  <w:style w:type="paragraph" w:customStyle="1" w:styleId="F713B5B03F504D989B11C3C12D997BA4">
    <w:name w:val="F713B5B03F504D989B11C3C12D997BA4"/>
  </w:style>
  <w:style w:type="paragraph" w:customStyle="1" w:styleId="070A46EC51B142B3A5DEADBFBBF3831D">
    <w:name w:val="070A46EC51B142B3A5DEADBFBBF3831D"/>
  </w:style>
  <w:style w:type="paragraph" w:customStyle="1" w:styleId="EF7CA8C688064898951AAA958F1F5FC9">
    <w:name w:val="EF7CA8C688064898951AAA958F1F5FC9"/>
  </w:style>
  <w:style w:type="paragraph" w:customStyle="1" w:styleId="ED3D1D0B13754CD6BED31FCC4414CE3F">
    <w:name w:val="ED3D1D0B13754CD6BED31FCC4414CE3F"/>
  </w:style>
  <w:style w:type="paragraph" w:customStyle="1" w:styleId="0EDB9707E6C4409897F0962845965615">
    <w:name w:val="0EDB9707E6C4409897F0962845965615"/>
  </w:style>
  <w:style w:type="paragraph" w:customStyle="1" w:styleId="0ED2E2D905CC4BDDACE10D55A434FBDD">
    <w:name w:val="0ED2E2D905CC4BDDACE10D55A434FBDD"/>
  </w:style>
  <w:style w:type="paragraph" w:customStyle="1" w:styleId="5478A7604DB144D69B1040698DF9B2AB">
    <w:name w:val="5478A7604DB144D69B1040698DF9B2AB"/>
  </w:style>
  <w:style w:type="paragraph" w:customStyle="1" w:styleId="2D9922CBF5D142B7B473B742A43651D3">
    <w:name w:val="2D9922CBF5D142B7B473B742A43651D3"/>
  </w:style>
  <w:style w:type="paragraph" w:customStyle="1" w:styleId="4CEF9EDF119C44E7BBE36CAD2F3A94F8">
    <w:name w:val="4CEF9EDF119C44E7BBE36CAD2F3A94F8"/>
  </w:style>
  <w:style w:type="paragraph" w:customStyle="1" w:styleId="A0528BFF8AF248E8BF3ABDC5187D5A46">
    <w:name w:val="A0528BFF8AF248E8BF3ABDC5187D5A46"/>
  </w:style>
  <w:style w:type="paragraph" w:customStyle="1" w:styleId="19E55D3FF843421B903D7CFD36549F39">
    <w:name w:val="19E55D3FF843421B903D7CFD36549F39"/>
  </w:style>
  <w:style w:type="paragraph" w:customStyle="1" w:styleId="361FD1D54EF841C38330560977FBE7AE">
    <w:name w:val="361FD1D54EF841C38330560977FBE7AE"/>
  </w:style>
  <w:style w:type="paragraph" w:customStyle="1" w:styleId="58281CA43A2D460792A4DC9B69471C17">
    <w:name w:val="58281CA43A2D460792A4DC9B69471C17"/>
  </w:style>
  <w:style w:type="paragraph" w:customStyle="1" w:styleId="76A7FBDF42FC478080FB94544F0AE5B9">
    <w:name w:val="76A7FBDF42FC478080FB94544F0AE5B9"/>
  </w:style>
  <w:style w:type="paragraph" w:customStyle="1" w:styleId="605015BEEE5B4CDDBAC58AB51FF7B9C8">
    <w:name w:val="605015BEEE5B4CDDBAC58AB51FF7B9C8"/>
  </w:style>
  <w:style w:type="paragraph" w:customStyle="1" w:styleId="DFB15CB0712F44DF804508E80F76C38A">
    <w:name w:val="DFB15CB0712F44DF804508E80F76C38A"/>
  </w:style>
  <w:style w:type="paragraph" w:customStyle="1" w:styleId="A8F20D85F3AC45F6BDDA3D90987F1E00">
    <w:name w:val="A8F20D85F3AC45F6BDDA3D90987F1E00"/>
  </w:style>
  <w:style w:type="paragraph" w:customStyle="1" w:styleId="4591D1717BC2439CA4C01B6EEFA07512">
    <w:name w:val="4591D1717BC2439CA4C01B6EEFA07512"/>
  </w:style>
  <w:style w:type="paragraph" w:customStyle="1" w:styleId="E8599CF581374014AD4A4F9B207BF2B3">
    <w:name w:val="E8599CF581374014AD4A4F9B207BF2B3"/>
  </w:style>
  <w:style w:type="paragraph" w:customStyle="1" w:styleId="3FE57AC97716454CB76D1DB531F3DBB6">
    <w:name w:val="3FE57AC97716454CB76D1DB531F3D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2</cp:revision>
  <dcterms:created xsi:type="dcterms:W3CDTF">2021-08-04T16:23:00Z</dcterms:created>
  <dcterms:modified xsi:type="dcterms:W3CDTF">2021-08-05T14:05:00Z</dcterms:modified>
  <cp:category/>
</cp:coreProperties>
</file>