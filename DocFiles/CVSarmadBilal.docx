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:rsidTr="00047FEC">
        <w:trPr>
          <w:trHeight w:hRule="exact" w:val="1260"/>
        </w:trPr>
        <w:tc>
          <w:tcPr>
            <w:tcW w:w="4896" w:type="dxa"/>
            <w:tcMar>
              <w:right w:w="144" w:type="dxa"/>
            </w:tcMar>
            <w:vAlign w:val="bottom"/>
          </w:tcPr>
          <w:p w:rsidR="002F0E8D" w:rsidRDefault="00047FEC" w:rsidP="00047FEC">
            <w:pPr>
              <w:pStyle w:val="Subtitle"/>
              <w:rPr>
                <w:sz w:val="46"/>
              </w:rPr>
            </w:pPr>
            <w:r w:rsidRPr="00047FEC">
              <w:rPr>
                <w:sz w:val="46"/>
              </w:rPr>
              <w:t>SArmad Bilal</w:t>
            </w:r>
          </w:p>
          <w:p w:rsidR="002F0E8D" w:rsidRPr="002F0E8D" w:rsidRDefault="002F0E8D" w:rsidP="00047FEC">
            <w:pPr>
              <w:pStyle w:val="Subtitle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Software engineer | Web developer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:rsidR="007A0F44" w:rsidRDefault="00B80EB2" w:rsidP="00B80EB2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E6612F6FE53145BCB408E1D74B9FF491"/>
                </w:placeholder>
                <w15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</w:sdtPr>
              <w:sdtContent>
                <w:r w:rsidR="00134878">
                  <w:t>Sharif Form, Gujranwala</w:t>
                </w:r>
                <w:r w:rsidR="00047FEC">
                  <w:t xml:space="preserve"> Cantt.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2E1CBC0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4c4c4c [2431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B80EB2" w:rsidP="00B80EB2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23D9DC2FFEC648F690D7B670F3A59EE7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047FEC">
                  <w:t>0332-0475480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99D657F" wp14:editId="764B5C50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A8472C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c4c4c [2431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B80EB2" w:rsidP="00B80EB2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5DA4C8195D7346DCB7739B9430EF40EB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047FEC">
                  <w:t>thesarmadbilal@gmail.com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442160D6" wp14:editId="4F8CC609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0EDA2F0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" path="m108,21r,l60,58,12,21v-1,-1,-1,-2,,-3c13,16,14,16,16,17l60,51,104,17v1,-1,3,-1,4,1c109,19,109,20,108,21r,xm114,r,l6,c3,,,3,,6l,74v,3,3,6,6,6l114,80v3,,6,-3,6,-6l120,6c120,3,117,,114,xe" fillcolor="#4c4c4c [2431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Default="00B80EB2" w:rsidP="00B80EB2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85080FF204364937A444F1007AE5F359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proofErr w:type="spellStart"/>
                <w:r w:rsidR="00047FEC">
                  <w:t>thesarmadbilal</w:t>
                </w:r>
                <w:proofErr w:type="spellEnd"/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66962E5E" wp14:editId="2A7DC9F4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6578847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4c4c4c [2431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:rsidR="007A0F44" w:rsidRPr="00565B06" w:rsidRDefault="00B80EB2" w:rsidP="00047FEC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9BFBF08A28844067A79F659DF284BEE7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Content>
                <w:r w:rsidR="00047FEC" w:rsidRPr="009D0878">
                  <w:t>Twitter/Blog/Portfolio</w:t>
                </w:r>
              </w:sdtContent>
            </w:sdt>
            <w:r w:rsidR="007A0F44">
              <w:t xml:space="preserve">  </w: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2FB8C22" wp14:editId="773BC4D2">
                      <wp:extent cx="274320" cy="274320"/>
                      <wp:effectExtent l="0" t="0" r="11430" b="1143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75000"/>
                                    <a:lumOff val="25000"/>
                                  </a:schemeClr>
                                </a:solidFill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3B3597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k7JY2&#10;xg4AAHpmAAAOAAAAAAAAAAAAAAAAAC4CAABkcnMvZTJvRG9jLnhtbFBLAQItABQABgAIAAAAIQAY&#10;auyH2QAAAAMBAAAPAAAAAAAAAAAAAAAAACARAABkcnMvZG93bnJldi54bWxQSwUGAAAAAAQABADz&#10;AAAAJhI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DNJsIA&#10;AADbAAAADwAAAGRycy9kb3ducmV2LnhtbERPTWsCMRC9F/wPYQRvNdtixW6NIhWhtLagFcHbsBk3&#10;i8lkSVJd/30jFHqbx/uc6bxzVpwpxMazgodhAYK48rrhWsHue3U/ARETskbrmRRcKcJ81rubYqn9&#10;hTd03qZa5BCOJSowKbWllLEy5DAOfUucuaMPDlOGoZY64CWHOysfi2IsHTacGwy29GqoOm1/nIL2&#10;2fB6Zy2+f+6/jnr99HFYXoNSg363eAGRqEv/4j/3m87zR3D7JR8gZ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4M0mwgAAANsAAAAPAAAAAAAAAAAAAAAAAJgCAABkcnMvZG93&#10;bnJldi54bWxQSwUGAAAAAAQABAD1AAAAhw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c4c4c [2431]" strokecolor="white [3212]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2vsAA&#10;AADbAAAADwAAAGRycy9kb3ducmV2LnhtbERPS4vCMBC+C/6HMIIX0XSLinaNIruIHrz4us82s23Y&#10;ZlKarNZ/bwTB23x8z1msWluJKzXeOFbwMUpAEOdOGy4UnE+b4QyED8gaK8ek4E4eVstuZ4GZdjc+&#10;0PUYChFD2GeooAyhzqT0eUkW/cjVxJH7dY3FEGFTSN3gLYbbSqZJMpUWDceGEmv6Kin/O/5bBT/7&#10;9HtLepLOzTis5wNzqZNxpVS/164/QQRqw1v8cu90nD+B5y/xALl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Nk2vsAAAADbAAAADwAAAAAAAAAAAAAAAACYAgAAZHJzL2Rvd25y&#10;ZXYueG1sUEsFBgAAAAAEAAQA9QAAAIUDAAAAAA==&#10;" path="m54,l815,r17,3l847,10r11,12l866,37r3,17l866,71r-8,15l847,98r-15,8l815,108r-761,l37,106,22,98,10,86,3,71,,54,3,37,10,22,22,10,37,3,54,xe" filled="f" strokecolor="white [3212]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ycAA&#10;AADbAAAADwAAAGRycy9kb3ducmV2LnhtbERPS4vCMBC+C/6HMIIX0XSLinaNIruIHrz4us82s23Y&#10;ZlKarNZ/bwTB23x8z1msWluJKzXeOFbwMUpAEOdOGy4UnE+b4QyED8gaK8ek4E4eVstuZ4GZdjc+&#10;0PUYChFD2GeooAyhzqT0eUkW/cjVxJH7dY3FEGFTSN3gLYbbSqZJMpUWDceGEmv6Kin/O/5bBT/7&#10;9HtLepLOzTis5wNzqZNxpVS/164/QQRqw1v8cu90nD+F5y/xALl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uoycAAAADbAAAADwAAAAAAAAAAAAAAAACYAgAAZHJzL2Rvd25y&#10;ZXYueG1sUEsFBgAAAAAEAAQA9QAAAIUDAAAAAA==&#10;" path="m54,l815,r17,2l847,10r11,12l866,37r3,17l866,71r-8,15l847,98r-15,7l815,108r-761,l37,105,22,98,10,86,3,71,,54,3,37,10,22,22,10,37,2,54,xe" filled="f" strokecolor="white [3212]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kzHMEA&#10;AADbAAAADwAAAGRycy9kb3ducmV2LnhtbERPPWvDMBDdC/kP4gJdSiM3QxPcKCE0FHuNnSHZrtbV&#10;MrFORlJj999HhUK3e7zP2+wm24sb+dA5VvCyyEAQN0533Co41R/PaxAhImvsHZOCHwqw284eNphr&#10;N/KRblVsRQrhkKMCE+OQSxkaQxbDwg3Eifty3mJM0LdSexxTuO3lMstepcWOU4PBgd4NNdfq2yrI&#10;DI2Hwyf7+rwqL9PTuhj9slDqcT7t30BEmuK/+M9d6jR/Bb+/pAPk9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pMxzBAAAA2wAAAA8AAAAAAAAAAAAAAAAAmAIAAGRycy9kb3du&#10;cmV2LnhtbFBLBQYAAAAABAAEAPUAAACGAwAAAAA=&#10;" path="m54,l815,r17,3l847,11r11,12l866,37r3,18l866,72r-8,15l847,98r-15,8l815,109r-761,l37,106,22,98,10,87,3,72,,55,3,37,10,23,22,11,37,3,54,xe" filled="f" strokecolor="white [3212]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B80EB2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52ABBE941F0C42D4935321E94AB469D1"/>
                </w:placeholder>
                <w:temporary/>
                <w:showingPlcHdr/>
                <w15:appearance w15:val="hidden"/>
              </w:sdtPr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:rsidR="00047FEC" w:rsidRDefault="00047FEC" w:rsidP="00047FEC">
      <w:pPr>
        <w:spacing w:after="0"/>
        <w:rPr>
          <w:rFonts w:ascii="Arial" w:hAnsi="Arial" w:cs="Arial"/>
          <w:bCs/>
        </w:rPr>
      </w:pPr>
    </w:p>
    <w:p w:rsidR="00047FEC" w:rsidRPr="00BC795F" w:rsidRDefault="00047FEC" w:rsidP="00047FEC">
      <w:pPr>
        <w:spacing w:after="0"/>
        <w:rPr>
          <w:rFonts w:cstheme="minorHAnsi"/>
          <w:sz w:val="30"/>
        </w:rPr>
      </w:pPr>
      <w:r w:rsidRPr="00BC795F">
        <w:rPr>
          <w:rFonts w:cstheme="minorHAnsi"/>
          <w:bCs/>
          <w:sz w:val="24"/>
        </w:rPr>
        <w:t xml:space="preserve">To enhance my working capacity, professional skills and to seek a job in such a dynamic organization where I can make the best use of knowledge and skills for the betterment of the organization. </w:t>
      </w:r>
    </w:p>
    <w:p w:rsidR="00A77B4D" w:rsidRPr="00565B06" w:rsidRDefault="00A77B4D" w:rsidP="007850D1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11430" b="1143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tx2">
                                      <a:lumMod val="10000"/>
                                      <a:lumOff val="9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tx2">
                                      <a:lumMod val="10000"/>
                                      <a:lumOff val="9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EC5FB0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V0jsQA&#10;AADbAAAADwAAAGRycy9kb3ducmV2LnhtbERPS2sCMRC+C/0PYQpeRLO1UnRrlOID7KEVX/Q6bKab&#10;pZvJsonr6q9vCkJv8/E9ZzpvbSkaqn3hWMHTIAFBnDldcK7geFj3xyB8QNZYOiYFV/Iwnz10pphq&#10;d+EdNfuQixjCPkUFJoQqldJnhiz6gauII/ftaoshwjqXusZLDLelHCbJi7RYcGwwWNHCUPazP1sF&#10;+Hm9rU5jM3r+eP9amZ7bNs1yq1T3sX17BRGoDf/iu3uj4/wJ/P0SD5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ldI7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ed="f" strokecolor="#e7e7e7 [351]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9V8AA&#10;AADbAAAADwAAAGRycy9kb3ducmV2LnhtbERPz2vCMBS+C/4P4Qm7aWLZhlSjTFG2g5fVMtjt0Tyb&#10;sualJJl2//1yGOz48f3e7EbXixuF2HnWsFwoEMSNNx23GurLab4CEROywd4zafihCLvtdLLB0vg7&#10;v9OtSq3IIRxL1GBTGkopY2PJYVz4gThzVx8cpgxDK03Aew53vSyUepYOO84NFgc6WGq+qm+n4emk&#10;zvtP9Uj1K9mP6uiKcA5O64fZ+LIGkWhM/+I/95vRUOT1+Uv+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S9V8AAAADbAAAADwAAAAAAAAAAAAAAAACYAgAAZHJzL2Rvd25y&#10;ZXYueG1sUEsFBgAAAAAEAAQA9QAAAIUDAAAAAA=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ed="f" strokecolor="#e7e7e7 [351]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B80EB2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DBBB5A39577A4BB682675BAF87378016"/>
                </w:placeholder>
                <w:temporary/>
                <w:showingPlcHdr/>
                <w15:appearance w15:val="hidden"/>
              </w:sdtPr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Pr="007247B2" w:rsidRDefault="00AB5E01" w:rsidP="00B47E1E">
      <w:pPr>
        <w:pStyle w:val="Heading2"/>
        <w:rPr>
          <w:rFonts w:cstheme="majorHAnsi"/>
          <w:color w:val="4C4C4C" w:themeColor="text2" w:themeTint="BF"/>
          <w:sz w:val="24"/>
          <w:szCs w:val="24"/>
        </w:rPr>
      </w:pPr>
      <w:r>
        <w:rPr>
          <w:rFonts w:cstheme="majorHAnsi"/>
          <w:color w:val="4C4C4C" w:themeColor="text2" w:themeTint="BF"/>
          <w:sz w:val="24"/>
          <w:szCs w:val="24"/>
        </w:rPr>
        <w:t>Software Engineering</w:t>
      </w:r>
      <w:r w:rsidR="007C0E0E" w:rsidRPr="007247B2">
        <w:rPr>
          <w:rFonts w:cstheme="majorHAnsi"/>
          <w:color w:val="4C4C4C" w:themeColor="text2" w:themeTint="BF"/>
          <w:sz w:val="24"/>
          <w:szCs w:val="24"/>
        </w:rPr>
        <w:t xml:space="preserve"> | </w:t>
      </w:r>
      <w:r w:rsidR="007248D2" w:rsidRPr="007247B2">
        <w:rPr>
          <w:rFonts w:cstheme="majorHAnsi"/>
          <w:color w:val="4C4C4C" w:themeColor="text2" w:themeTint="BF"/>
          <w:sz w:val="24"/>
          <w:szCs w:val="24"/>
        </w:rPr>
        <w:t xml:space="preserve">Gift University, Gujranwala </w:t>
      </w:r>
    </w:p>
    <w:p w:rsidR="000E24AC" w:rsidRDefault="007248D2" w:rsidP="007248D2">
      <w:pPr>
        <w:pStyle w:val="Heading3"/>
        <w:rPr>
          <w:rFonts w:asciiTheme="minorHAnsi" w:hAnsiTheme="minorHAnsi" w:cstheme="minorHAnsi"/>
          <w:sz w:val="22"/>
        </w:rPr>
      </w:pPr>
      <w:r w:rsidRPr="003D344F">
        <w:rPr>
          <w:rFonts w:asciiTheme="minorHAnsi" w:hAnsiTheme="minorHAnsi" w:cstheme="minorHAnsi"/>
          <w:sz w:val="22"/>
        </w:rPr>
        <w:t>(2017</w:t>
      </w:r>
      <w:r w:rsidR="007C0E0E" w:rsidRPr="003D344F">
        <w:rPr>
          <w:rFonts w:asciiTheme="minorHAnsi" w:hAnsiTheme="minorHAnsi" w:cstheme="minorHAnsi"/>
        </w:rPr>
        <w:t xml:space="preserve"> – </w:t>
      </w:r>
      <w:r w:rsidRPr="003D344F">
        <w:rPr>
          <w:rFonts w:asciiTheme="minorHAnsi" w:hAnsiTheme="minorHAnsi" w:cstheme="minorHAnsi"/>
          <w:sz w:val="22"/>
        </w:rPr>
        <w:t xml:space="preserve">2021) </w:t>
      </w:r>
    </w:p>
    <w:p w:rsidR="00C53D5F" w:rsidRPr="003D344F" w:rsidRDefault="00C53D5F" w:rsidP="007248D2">
      <w:pPr>
        <w:pStyle w:val="Heading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</w:t>
      </w:r>
      <w:r w:rsidR="00AB5E01">
        <w:rPr>
          <w:rFonts w:asciiTheme="minorHAnsi" w:hAnsiTheme="minorHAnsi" w:cstheme="minorHAnsi"/>
          <w:sz w:val="22"/>
        </w:rPr>
        <w:t>Bachelor of software engineering</w:t>
      </w:r>
    </w:p>
    <w:p w:rsidR="00DE4E8D" w:rsidRPr="00565B06" w:rsidRDefault="00DE4E8D" w:rsidP="007248D2">
      <w:pPr>
        <w:pStyle w:val="Heading3"/>
      </w:pPr>
    </w:p>
    <w:p w:rsidR="007C0E0E" w:rsidRPr="003D344F" w:rsidRDefault="007248D2" w:rsidP="00B47E1E">
      <w:pPr>
        <w:pStyle w:val="Heading2"/>
        <w:rPr>
          <w:rFonts w:cstheme="majorHAnsi"/>
          <w:sz w:val="24"/>
          <w:szCs w:val="24"/>
        </w:rPr>
      </w:pPr>
      <w:r w:rsidRPr="003D344F">
        <w:rPr>
          <w:rFonts w:cstheme="majorHAnsi"/>
          <w:color w:val="4C4C4C" w:themeColor="text2" w:themeTint="BF"/>
          <w:sz w:val="24"/>
          <w:szCs w:val="24"/>
        </w:rPr>
        <w:t>F.Sc Pre-Engineering</w:t>
      </w:r>
      <w:r w:rsidR="007C0E0E" w:rsidRPr="003D344F">
        <w:rPr>
          <w:rFonts w:cstheme="majorHAnsi"/>
          <w:color w:val="4C4C4C" w:themeColor="text2" w:themeTint="BF"/>
          <w:sz w:val="24"/>
          <w:szCs w:val="24"/>
        </w:rPr>
        <w:t xml:space="preserve"> | </w:t>
      </w:r>
      <w:r w:rsidRPr="003D344F">
        <w:rPr>
          <w:rFonts w:cstheme="majorHAnsi"/>
          <w:color w:val="4C4C4C" w:themeColor="text2" w:themeTint="BF"/>
          <w:sz w:val="24"/>
          <w:szCs w:val="24"/>
        </w:rPr>
        <w:t>Punjab Group of Colleges</w:t>
      </w:r>
    </w:p>
    <w:p w:rsidR="007C0E0E" w:rsidRDefault="007248D2" w:rsidP="004F199F">
      <w:pPr>
        <w:pStyle w:val="Heading3"/>
        <w:rPr>
          <w:rFonts w:asciiTheme="minorHAnsi" w:hAnsiTheme="minorHAnsi" w:cstheme="minorHAnsi"/>
        </w:rPr>
      </w:pPr>
      <w:r w:rsidRPr="003D344F">
        <w:rPr>
          <w:rFonts w:asciiTheme="minorHAnsi" w:hAnsiTheme="minorHAnsi" w:cstheme="minorHAnsi"/>
        </w:rPr>
        <w:t>(2014</w:t>
      </w:r>
      <w:r w:rsidR="007C0E0E" w:rsidRPr="003D344F">
        <w:rPr>
          <w:rFonts w:asciiTheme="minorHAnsi" w:hAnsiTheme="minorHAnsi" w:cstheme="minorHAnsi"/>
        </w:rPr>
        <w:t xml:space="preserve"> – </w:t>
      </w:r>
      <w:r w:rsidRPr="003D344F">
        <w:rPr>
          <w:rFonts w:asciiTheme="minorHAnsi" w:hAnsiTheme="minorHAnsi" w:cstheme="minorHAnsi"/>
        </w:rPr>
        <w:t>2016)</w:t>
      </w:r>
    </w:p>
    <w:p w:rsidR="00AB5E01" w:rsidRPr="00AB5E01" w:rsidRDefault="00AB5E01" w:rsidP="00AB5E01">
      <w:pPr>
        <w:pStyle w:val="ListBullet"/>
        <w:numPr>
          <w:ilvl w:val="0"/>
          <w:numId w:val="0"/>
        </w:numPr>
        <w:spacing w:after="0" w:line="240" w:lineRule="auto"/>
        <w:rPr>
          <w:rFonts w:cstheme="minorHAnsi"/>
        </w:rPr>
      </w:pPr>
      <w:r w:rsidRPr="00AB5E01">
        <w:rPr>
          <w:rFonts w:cstheme="minorHAnsi"/>
        </w:rPr>
        <w:t>Gujranwala Board of Secondary Education</w:t>
      </w:r>
    </w:p>
    <w:p w:rsidR="00AB5E01" w:rsidRDefault="00AB5E01" w:rsidP="004F199F">
      <w:pPr>
        <w:pStyle w:val="Heading3"/>
        <w:rPr>
          <w:rFonts w:asciiTheme="minorHAnsi" w:hAnsiTheme="minorHAnsi" w:cstheme="minorHAnsi"/>
        </w:rPr>
      </w:pPr>
    </w:p>
    <w:p w:rsidR="007C0E0E" w:rsidRPr="00565B06" w:rsidRDefault="007C0E0E" w:rsidP="007C0E0E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11430" b="1143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9EC822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kk0MQA&#10;AADbAAAADwAAAGRycy9kb3ducmV2LnhtbESPQWvCQBSE74L/YXmCt7oxoLWpq0hBycEWjD14fGaf&#10;SWj2bZpdY/z3bqHgcZiZb5jluje16Kh1lWUF00kEgji3uuJCwfdx+7IA4TyyxtoyKbiTg/VqOFhi&#10;ou2ND9RlvhABwi5BBaX3TSKly0sy6Ca2IQ7exbYGfZBtIXWLtwA3tYyjaC4NVhwWSmzoo6T8J7sa&#10;BTaeYZaedZd+7n73zen18vV2l0qNR/3mHYSn3j/D/+1UK4hj+PsSf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ZJND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ed="f" strokecolor="white [3212]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febMMA&#10;AADbAAAADwAAAGRycy9kb3ducmV2LnhtbESP0WoCMRRE3wv9h3AFX0rNVtuiW6Ooi1T6VvUDLpvb&#10;3eDmZkmiu/69EYQ+DjNzhpkve9uIC/lgHCt4G2UgiEunDVcKjoft6xREiMgaG8ek4EoBlovnpznm&#10;2nX8S5d9rESCcMhRQR1jm0sZyposhpFriZP357zFmKSvpPbYJbht5DjLPqVFw2mhxpY2NZWn/dkq&#10;KH52H/S9ktJMixc/M937sVg7pYaDfvUFIlIf/8OP9k4rGE/g/iX9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9febM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ed="f" strokecolor="white [3212]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565B06" w:rsidRDefault="00B80EB2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3BC251E229CA4B5C84F23C503935C1B4"/>
                </w:placeholder>
                <w:temporary/>
                <w:showingPlcHdr/>
                <w15:appearance w15:val="hidden"/>
              </w:sdtPr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E088C" w:rsidRPr="007247B2" w:rsidRDefault="007248D2" w:rsidP="00B47E1E">
      <w:pPr>
        <w:pStyle w:val="Heading2"/>
        <w:rPr>
          <w:sz w:val="24"/>
          <w:szCs w:val="24"/>
        </w:rPr>
      </w:pPr>
      <w:r w:rsidRPr="007247B2">
        <w:rPr>
          <w:color w:val="4C4C4C" w:themeColor="text2" w:themeTint="BF"/>
          <w:sz w:val="24"/>
          <w:szCs w:val="24"/>
        </w:rPr>
        <w:t>Free</w:t>
      </w:r>
      <w:r w:rsidRPr="007247B2">
        <w:rPr>
          <w:sz w:val="24"/>
          <w:szCs w:val="24"/>
        </w:rPr>
        <w:t>-</w:t>
      </w:r>
      <w:r w:rsidRPr="007247B2">
        <w:rPr>
          <w:color w:val="4C4C4C" w:themeColor="text2" w:themeTint="BF"/>
          <w:sz w:val="24"/>
          <w:szCs w:val="24"/>
        </w:rPr>
        <w:t>lancer</w:t>
      </w:r>
      <w:r w:rsidR="005E088C" w:rsidRPr="007247B2">
        <w:rPr>
          <w:color w:val="4C4C4C" w:themeColor="text2" w:themeTint="BF"/>
          <w:sz w:val="24"/>
          <w:szCs w:val="24"/>
        </w:rPr>
        <w:t xml:space="preserve"> | </w:t>
      </w:r>
      <w:r w:rsidRPr="007247B2">
        <w:rPr>
          <w:rStyle w:val="Emphasis"/>
          <w:sz w:val="24"/>
          <w:szCs w:val="24"/>
        </w:rPr>
        <w:t>Self-Employed</w:t>
      </w:r>
    </w:p>
    <w:p w:rsidR="005E088C" w:rsidRDefault="007248D2" w:rsidP="004F199F">
      <w:pPr>
        <w:pStyle w:val="Heading3"/>
      </w:pPr>
      <w:r>
        <w:t xml:space="preserve">(From 2019) </w:t>
      </w:r>
    </w:p>
    <w:p w:rsidR="00C53D5F" w:rsidRPr="00565B06" w:rsidRDefault="00472BE7" w:rsidP="004F199F">
      <w:pPr>
        <w:pStyle w:val="Heading3"/>
      </w:pPr>
      <w:r>
        <w:t>(websi</w:t>
      </w:r>
      <w:r w:rsidR="00380688">
        <w:t xml:space="preserve">te creations, </w:t>
      </w:r>
      <w:r>
        <w:t>designing</w:t>
      </w:r>
      <w:r w:rsidR="00380688">
        <w:t xml:space="preserve"> &amp; </w:t>
      </w:r>
      <w:r w:rsidR="00380688">
        <w:t>improving</w:t>
      </w:r>
      <w:r w:rsidR="00380688">
        <w:t xml:space="preserve"> </w:t>
      </w:r>
      <w:r>
        <w:t>interfaces, Logo creation, wordpress theme development &amp; customization</w:t>
      </w:r>
      <w:r w:rsidR="00380688">
        <w:t>, seo</w:t>
      </w:r>
      <w:r>
        <w:t>)</w:t>
      </w:r>
    </w:p>
    <w:p w:rsidR="005E088C" w:rsidRPr="00565B06" w:rsidRDefault="005E088C" w:rsidP="005E088C"/>
    <w:p w:rsidR="005E088C" w:rsidRPr="007247B2" w:rsidRDefault="007248D2" w:rsidP="00B47E1E">
      <w:pPr>
        <w:pStyle w:val="Heading2"/>
        <w:rPr>
          <w:sz w:val="24"/>
          <w:szCs w:val="24"/>
        </w:rPr>
      </w:pPr>
      <w:r w:rsidRPr="007247B2">
        <w:rPr>
          <w:color w:val="4C4C4C" w:themeColor="text2" w:themeTint="BF"/>
          <w:sz w:val="24"/>
          <w:szCs w:val="24"/>
        </w:rPr>
        <w:t>WTI Academy</w:t>
      </w:r>
      <w:r w:rsidR="005E088C" w:rsidRPr="007247B2">
        <w:rPr>
          <w:color w:val="4C4C4C" w:themeColor="text2" w:themeTint="BF"/>
          <w:sz w:val="24"/>
          <w:szCs w:val="24"/>
        </w:rPr>
        <w:t xml:space="preserve"> | </w:t>
      </w:r>
      <w:r w:rsidRPr="007247B2">
        <w:rPr>
          <w:rStyle w:val="Emphasis"/>
          <w:sz w:val="24"/>
          <w:szCs w:val="24"/>
        </w:rPr>
        <w:t>Head Developer</w:t>
      </w:r>
    </w:p>
    <w:p w:rsidR="005E088C" w:rsidRDefault="007248D2" w:rsidP="00C53D5F">
      <w:pPr>
        <w:pStyle w:val="Heading3"/>
      </w:pPr>
      <w:r>
        <w:t>(Sept 2019</w:t>
      </w:r>
      <w:r w:rsidR="005E088C" w:rsidRPr="00565B06">
        <w:t xml:space="preserve"> – </w:t>
      </w:r>
      <w:r>
        <w:t>OCt 2020)</w:t>
      </w:r>
    </w:p>
    <w:p w:rsidR="00C53D5F" w:rsidRDefault="000861C9" w:rsidP="00C53D5F">
      <w:pPr>
        <w:pStyle w:val="Heading3"/>
      </w:pPr>
      <w:r>
        <w:t xml:space="preserve">(website maintaince, user-friendly </w:t>
      </w:r>
      <w:r w:rsidR="00AB5E01">
        <w:t>layout/design, update daily news &amp; feeds)</w:t>
      </w:r>
    </w:p>
    <w:p w:rsidR="00C53D5F" w:rsidRDefault="00C53D5F" w:rsidP="00C53D5F">
      <w:pPr>
        <w:pStyle w:val="Heading3"/>
      </w:pPr>
    </w:p>
    <w:p w:rsidR="007230AC" w:rsidRPr="007247B2" w:rsidRDefault="007230AC" w:rsidP="007230AC">
      <w:pPr>
        <w:pStyle w:val="Heading2"/>
        <w:rPr>
          <w:sz w:val="24"/>
          <w:szCs w:val="24"/>
        </w:rPr>
      </w:pPr>
      <w:r w:rsidRPr="007247B2">
        <w:rPr>
          <w:color w:val="4C4C4C" w:themeColor="text2" w:themeTint="BF"/>
          <w:sz w:val="24"/>
          <w:szCs w:val="24"/>
        </w:rPr>
        <w:t xml:space="preserve">Trio-Code | </w:t>
      </w:r>
      <w:r w:rsidRPr="007247B2">
        <w:rPr>
          <w:rStyle w:val="Emphasis"/>
          <w:sz w:val="24"/>
          <w:szCs w:val="24"/>
        </w:rPr>
        <w:t>Front-End Developer</w:t>
      </w:r>
    </w:p>
    <w:p w:rsidR="007230AC" w:rsidRDefault="007230AC" w:rsidP="007230AC">
      <w:pPr>
        <w:pStyle w:val="Heading3"/>
      </w:pPr>
      <w:r>
        <w:t>(NoV 2020</w:t>
      </w:r>
      <w:r w:rsidRPr="00565B06">
        <w:t xml:space="preserve"> – </w:t>
      </w:r>
      <w:r>
        <w:t>March 2021)</w:t>
      </w:r>
    </w:p>
    <w:p w:rsidR="00C53D5F" w:rsidRDefault="00AB5E01" w:rsidP="007230AC">
      <w:pPr>
        <w:pStyle w:val="Heading3"/>
      </w:pPr>
      <w:r>
        <w:t xml:space="preserve"> (</w:t>
      </w:r>
      <w:r w:rsidR="00472BE7">
        <w:t>designing interface &amp; developing, adobe xd to html conversion, debugging)</w:t>
      </w:r>
    </w:p>
    <w:p w:rsidR="00646165" w:rsidRDefault="00646165" w:rsidP="007230AC">
      <w:pPr>
        <w:pStyle w:val="Heading3"/>
      </w:pPr>
    </w:p>
    <w:p w:rsidR="00646165" w:rsidRPr="007247B2" w:rsidRDefault="00646165" w:rsidP="00646165">
      <w:pPr>
        <w:pStyle w:val="Heading2"/>
        <w:rPr>
          <w:sz w:val="24"/>
          <w:szCs w:val="24"/>
        </w:rPr>
      </w:pPr>
      <w:r w:rsidRPr="007247B2">
        <w:rPr>
          <w:color w:val="4C4C4C" w:themeColor="text2" w:themeTint="BF"/>
          <w:sz w:val="24"/>
          <w:szCs w:val="24"/>
        </w:rPr>
        <w:t xml:space="preserve">TechCodeX| </w:t>
      </w:r>
      <w:r w:rsidRPr="007247B2">
        <w:rPr>
          <w:rStyle w:val="Emphasis"/>
          <w:sz w:val="24"/>
          <w:szCs w:val="24"/>
        </w:rPr>
        <w:t>Junior Web Developer</w:t>
      </w:r>
    </w:p>
    <w:p w:rsidR="00646165" w:rsidRDefault="00646165" w:rsidP="007230AC">
      <w:pPr>
        <w:pStyle w:val="Heading3"/>
      </w:pPr>
      <w:r>
        <w:t xml:space="preserve">(MAr 2016 </w:t>
      </w:r>
      <w:r w:rsidRPr="00565B06">
        <w:t>–</w:t>
      </w:r>
      <w:r>
        <w:t xml:space="preserve"> May 2017) </w:t>
      </w:r>
    </w:p>
    <w:p w:rsidR="00C53D5F" w:rsidRPr="00565B06" w:rsidRDefault="00472BE7" w:rsidP="007230AC">
      <w:pPr>
        <w:pStyle w:val="Heading3"/>
      </w:pPr>
      <w:r>
        <w:t xml:space="preserve">(building portfolio sites using html/css/js, github, </w:t>
      </w:r>
      <w:r>
        <w:t>(atom)</w:t>
      </w:r>
      <w:r>
        <w:t xml:space="preserve"> open source project)</w:t>
      </w:r>
    </w:p>
    <w:p w:rsidR="007230AC" w:rsidRPr="00565B06" w:rsidRDefault="007230AC" w:rsidP="005E088C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11430" b="1143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1AB7AF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BXOG/VcSEAACjOAAAO&#10;AAAAAAAAAAAAAAAAAC4CAABkcnMvZTJvRG9jLnhtbFBLAQItABQABgAIAAAAIQAYauyH2QAAAAMB&#10;AAAPAAAAAAAAAAAAAAAAAMsjAABkcnMvZG93bnJldi54bWxQSwUGAAAAAAQABADzAAAA0SQAAAAA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C8pMUA&#10;AADbAAAADwAAAGRycy9kb3ducmV2LnhtbESPT2vCQBTE74V+h+UVetNNA7Y1upFSsOSghUYPHp/Z&#10;lz80+zZm1xi/fVcQehxm5jfMcjWaVgzUu8aygpdpBIK4sLrhSsF+t568g3AeWWNrmRRcycEqfXxY&#10;YqLthX9oyH0lAoRdggpq77tESlfUZNBNbUccvNL2Bn2QfSV1j5cAN62Mo+hVGmw4LNTY0WdNxW9+&#10;NgpsPMM8O+oh236dNt3hrfyeX6VSz0/jxwKEp9H/h+/tTCuIZ3D7En6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cLyk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ed="f" strokecolor="white [3212]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8Gq8EA&#10;AADbAAAADwAAAGRycy9kb3ducmV2LnhtbESPQYvCMBSE7wv+h/AEb2uqhyJdo4i64MFLq7DXR/Ns&#10;i81LSbK2+uuNIHgcZuYbZrkeTCtu5HxjWcFsmoAgLq1uuFJwPv1+L0D4gKyxtUwK7uRhvRp9LTHT&#10;tuecbkWoRISwz1BBHUKXSenLmgz6qe2Io3exzmCI0lVSO+wj3LRyniSpNNhwXKixo21N5bX4NwoW&#10;l/zP9MeczN4WMh16d3rsnFKT8bD5ARFoCJ/wu33QCuYpvL7EHy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/BqvBAAAA2wAAAA8AAAAAAAAAAAAAAAAAmAIAAGRycy9kb3du&#10;cmV2LnhtbFBLBQYAAAAABAAEAPUAAACGAwAAAAA=&#10;" path="m35,l49,2r11,8l67,21r3,14l67,48,60,60,49,67,35,70,21,67,10,60,3,48,,35,3,21,10,10,21,2,35,xe" filled="f" strokecolor="white [3212]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XSZ8QA&#10;AADbAAAADwAAAGRycy9kb3ducmV2LnhtbESPQWvCQBSE74L/YXmCN91YxZbUVbQgCMWDWvD6mn1m&#10;Q7NvY3ZN0v76riB4HGbmG2ax6mwpGqp94VjBZJyAIM6cLjhX8HXajt5A+ICssXRMCn7Jw2rZ7y0w&#10;1a7lAzXHkIsIYZ+iAhNClUrpM0MW/dhVxNG7uNpiiLLOpa6xjXBbypckmUuLBccFgxV9GMp+jjer&#10;4Oqwmbbmb785m+tsHi6fk/Prt1LDQbd+BxGoC8/wo73TCmZTuH+JP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V0mfEAAAA2wAAAA8AAAAAAAAAAAAAAAAAmAIAAGRycy9k&#10;b3ducmV2LnhtbFBLBQYAAAAABAAEAPUAAACJ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ed="f" strokecolor="white [3212]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0fJcQA&#10;AADbAAAADwAAAGRycy9kb3ducmV2LnhtbESPQWvCQBSE74L/YXlCL6IbJYhEV5FSRenFquj1mX0m&#10;0ezbkN3G9N93C0KPw8x8w8yXrSlFQ7UrLCsYDSMQxKnVBWcKTsf1YArCeWSNpWVS8EMOlotuZ46J&#10;tk/+oubgMxEg7BJUkHtfJVK6NCeDbmgr4uDdbG3QB1lnUtf4DHBTynEUTaTBgsNCjhW955Q+Dt9G&#10;wUT3P+/l5Xy57j/aXbPRMZ0rq9Rbr13NQHhq/X/41d5qBXEMf1/CD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tHyX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ed="f" strokecolor="white [3212]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vbzsAA&#10;AADbAAAADwAAAGRycy9kb3ducmV2LnhtbESPzarCMBSE94LvEM4Fd5oqKtJrlIt/uNTWjbtDc2zL&#10;bU5qE7W+vREEl8PMfMPMl62pxJ0aV1pWMBxEIIgzq0vOFZzSbX8GwnlkjZVlUvAkB8tFtzPHWNsH&#10;H+me+FwECLsYFRTe17GULivIoBvYmjh4F9sY9EE2udQNPgLcVHIURVNpsOSwUGBNq4Ky/+RmFPj9&#10;eppc7PlAw2TDXF13aZ3vlOr9tH+/IDy1/hv+tPdawXgC7y/hB8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vbzsAAAADbAAAADwAAAAAAAAAAAAAAAACYAgAAZHJzL2Rvd25y&#10;ZXYueG1sUEsFBgAAAAAEAAQA9QAAAIUD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ed="f" strokecolor="white [3212]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B80EB2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42BF2A5C9D7041A38E95F29F51230864"/>
                </w:placeholder>
                <w:temporary/>
                <w:showingPlcHdr/>
                <w15:appearance w15:val="hidden"/>
              </w:sdtPr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7230AC">
        <w:tc>
          <w:tcPr>
            <w:tcW w:w="4320" w:type="dxa"/>
            <w:shd w:val="clear" w:color="auto" w:fill="auto"/>
          </w:tcPr>
          <w:p w:rsidR="007230AC" w:rsidRPr="007230AC" w:rsidRDefault="007230AC" w:rsidP="007230AC">
            <w:pPr>
              <w:pStyle w:val="ListBullet"/>
              <w:spacing w:line="240" w:lineRule="auto"/>
              <w:rPr>
                <w:rFonts w:cstheme="minorHAnsi"/>
                <w:szCs w:val="20"/>
              </w:rPr>
            </w:pPr>
            <w:r w:rsidRPr="007230AC">
              <w:rPr>
                <w:rFonts w:cstheme="minorHAnsi"/>
                <w:szCs w:val="20"/>
              </w:rPr>
              <w:t>Front-End Developer (Full Grip on Html, CSS, Bootstrap and JavaScript)</w:t>
            </w:r>
          </w:p>
          <w:p w:rsidR="00316CE4" w:rsidRDefault="007230AC" w:rsidP="007230AC">
            <w:pPr>
              <w:pStyle w:val="ListBullet"/>
              <w:spacing w:after="80"/>
            </w:pPr>
            <w:r>
              <w:t>UI/UX Designer</w:t>
            </w:r>
          </w:p>
          <w:p w:rsidR="00646165" w:rsidRDefault="00646165" w:rsidP="007230AC">
            <w:pPr>
              <w:pStyle w:val="ListBullet"/>
              <w:spacing w:after="80"/>
            </w:pPr>
            <w:r>
              <w:rPr>
                <w:rFonts w:cstheme="minorHAnsi"/>
                <w:szCs w:val="20"/>
              </w:rPr>
              <w:t xml:space="preserve">Adobe Illustrator, Adobe Photoshop, </w:t>
            </w:r>
            <w:r w:rsidRPr="007230AC">
              <w:rPr>
                <w:rFonts w:cstheme="minorHAnsi"/>
                <w:szCs w:val="20"/>
              </w:rPr>
              <w:t>Adobe XD</w:t>
            </w:r>
          </w:p>
          <w:p w:rsidR="00BD56DB" w:rsidRPr="00565B06" w:rsidRDefault="00BD56DB" w:rsidP="007230AC">
            <w:pPr>
              <w:pStyle w:val="ListBullet"/>
              <w:spacing w:after="80"/>
            </w:pPr>
            <w:r>
              <w:t xml:space="preserve">SEO </w:t>
            </w:r>
            <w:r w:rsidR="00646165">
              <w:t>(Intermediate)</w:t>
            </w:r>
          </w:p>
        </w:tc>
        <w:tc>
          <w:tcPr>
            <w:tcW w:w="4320" w:type="dxa"/>
            <w:tcMar>
              <w:left w:w="576" w:type="dxa"/>
            </w:tcMar>
          </w:tcPr>
          <w:p w:rsidR="00F904FC" w:rsidRPr="007230AC" w:rsidRDefault="007230AC" w:rsidP="00565B06">
            <w:pPr>
              <w:pStyle w:val="ListBullet"/>
              <w:spacing w:after="80"/>
              <w:rPr>
                <w:rFonts w:cstheme="minorHAnsi"/>
              </w:rPr>
            </w:pPr>
            <w:r w:rsidRPr="007230AC">
              <w:rPr>
                <w:rFonts w:cstheme="minorHAnsi"/>
                <w:szCs w:val="20"/>
              </w:rPr>
              <w:t>MySQL,</w:t>
            </w:r>
            <w:r w:rsidR="00BC795F">
              <w:rPr>
                <w:rFonts w:cstheme="minorHAnsi"/>
                <w:szCs w:val="20"/>
              </w:rPr>
              <w:t xml:space="preserve"> PHP</w:t>
            </w:r>
            <w:r w:rsidRPr="007230AC">
              <w:rPr>
                <w:rFonts w:cstheme="minorHAnsi"/>
                <w:szCs w:val="20"/>
              </w:rPr>
              <w:t>, Filezilla</w:t>
            </w:r>
            <w:r w:rsidR="005614D8">
              <w:rPr>
                <w:rFonts w:cstheme="minorHAnsi"/>
              </w:rPr>
              <w:t>, Java</w:t>
            </w:r>
            <w:r w:rsidR="00BC795F">
              <w:rPr>
                <w:rFonts w:cstheme="minorHAnsi"/>
              </w:rPr>
              <w:t>, JavaFX,</w:t>
            </w:r>
            <w:r w:rsidR="002F0E8D">
              <w:rPr>
                <w:rFonts w:cstheme="minorHAnsi"/>
              </w:rPr>
              <w:t xml:space="preserve"> PHP, </w:t>
            </w:r>
            <w:r w:rsidR="00BC795F">
              <w:rPr>
                <w:rFonts w:cstheme="minorHAnsi"/>
              </w:rPr>
              <w:t xml:space="preserve"> Laravel, React (Basic)</w:t>
            </w:r>
          </w:p>
          <w:p w:rsidR="00380688" w:rsidRDefault="007230AC" w:rsidP="00380688">
            <w:pPr>
              <w:pStyle w:val="ListBullet"/>
              <w:spacing w:after="80"/>
            </w:pPr>
            <w:proofErr w:type="spellStart"/>
            <w:r>
              <w:t>WordPress</w:t>
            </w:r>
            <w:proofErr w:type="spellEnd"/>
          </w:p>
          <w:p w:rsidR="00BD56DB" w:rsidRDefault="00BD56DB" w:rsidP="00BD56DB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</w:p>
          <w:p w:rsidR="00BD56DB" w:rsidRDefault="00BD56DB" w:rsidP="00BD56DB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</w:p>
          <w:p w:rsidR="00BD56DB" w:rsidRDefault="00BD56DB" w:rsidP="00BD56DB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</w:p>
          <w:p w:rsidR="00BD56DB" w:rsidRDefault="00BD56DB" w:rsidP="00BD56DB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</w:p>
          <w:p w:rsidR="00BD56DB" w:rsidRDefault="00BD56DB" w:rsidP="00BD56DB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</w:p>
          <w:p w:rsidR="00BD56DB" w:rsidRDefault="00BD56DB" w:rsidP="00BD56DB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</w:p>
          <w:p w:rsidR="00BD56DB" w:rsidRPr="00565B06" w:rsidRDefault="00BD56DB" w:rsidP="00BD56DB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488CD53" wp14:editId="2CEC1BBF">
                      <wp:extent cx="274320" cy="274320"/>
                      <wp:effectExtent l="0" t="0" r="11430" b="1143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7ACD6A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E56D/fbEAAARHkAAA4AAAAAAAAAAAAAAAAALgIAAGRycy9lMm9Eb2Mu&#10;eG1sUEsBAi0AFAAGAAgAAAAhABhq7IfZAAAAAwEAAA8AAAAAAAAAAAAAAAAANRMAAGRycy9kb3du&#10;cmV2LnhtbFBLBQYAAAAABAAEAPMAAAA7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Fi6MUA&#10;AADbAAAADwAAAGRycy9kb3ducmV2LnhtbESPQWvCQBSE7wX/w/KE3upGabWN2YgILTm0gqkHj6/Z&#10;ZxLMvo3ZbYz/vlsQPA4z8w2TrAbTiJ46V1tWMJ1EIIgLq2suFey/359eQTiPrLGxTAqu5GCVjh4S&#10;jLW98I763JciQNjFqKDyvo2ldEVFBt3EtsTBO9rOoA+yK6Xu8BLgppGzKJpLgzWHhQpb2lRUnPJf&#10;o8DOXjDPfnSffX2cP9vD4rh9u0qlHsfDegnC0+Dv4Vs70wqeF/D/JfwA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MWLo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ed="f" strokecolor="white [3212]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OBvsIA&#10;AADbAAAADwAAAGRycy9kb3ducmV2LnhtbERPy2oCMRTdF/yHcAV3NWMRK6NRVCiWbkp94fI6uTMZ&#10;nNwMSarTfn2zKLg8nPd82dlG3MiH2rGC0TADQVw4XXOl4LB/e56CCBFZY+OYFPxQgOWi9zTHXLs7&#10;f9FtFyuRQjjkqMDE2OZShsKQxTB0LXHiSuctxgR9JbXHewq3jXzJsom0WHNqMNjSxlBx3X1bBeX5&#10;uJ5sP4Oxv9PxuS5Pr/7jdFFq0O9WMxCRuvgQ/7vftYJxGpu+pB8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U4G+wgAAANsAAAAPAAAAAAAAAAAAAAAAAJgCAABkcnMvZG93&#10;bnJldi54bWxQSwUGAAAAAAQABAD1AAAAhwMAAAAA&#10;" path="m130,r27,3l181,10r22,12l223,38r16,20l251,80r7,24l261,131r-3,26l251,181r-12,23l223,223r-20,16l181,251r-24,8l130,261r-26,-2l80,251,57,239,38,223,22,204,10,181,2,157,,131,2,104,10,80,22,58,38,38,57,22,80,10,104,3,130,xe" filled="f" strokecolor="white [3212]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j8dsQA&#10;AADbAAAADwAAAGRycy9kb3ducmV2LnhtbESPT2sCMRTE74V+h/AKvRRNWqzoapRSKBWph269eHts&#10;3v7BzcuSpBq/vREKPQ4z8xtmuU62FyfyoXOs4XmsQBBXznTcaNj/fIxmIEJENtg7Jg0XCrBe3d8t&#10;sTDuzN90KmMjMoRDgRraGIdCylC1ZDGM3UCcvdp5izFL30jj8ZzhtpcvSk2lxY7zQosDvbdUHctf&#10;q8FvPncqfR1oO1Xlaz1LtX+aSK0fH9LbAkSkFP/Df+2N0TCZw+1L/gF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I/Hb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ed="f" strokecolor="white [3212]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wbZcIA&#10;AADbAAAADwAAAGRycy9kb3ducmV2LnhtbERPTWsCMRC9F/wPYQRvNVuxVlajVEFavBRtFY/Tzexm&#10;6WayJKmu/npzKPT4eN/zZWcbcSYfascKnoYZCOLC6ZorBV+fm8cpiBCRNTaOScGVAiwXvYc55tpd&#10;eEfnfaxECuGQowITY5tLGQpDFsPQtcSJK523GBP0ldQeLyncNnKUZRNpsebUYLCltaHiZ/9rFZSn&#10;w2ry9hGMvU3Hp7o8vvjt8VupQb97nYGI1MV/8Z/7XSt4TuvTl/Q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/BtlwgAAANsAAAAPAAAAAAAAAAAAAAAAAJgCAABkcnMvZG93&#10;bnJldi54bWxQSwUGAAAAAAQABAD1AAAAhwMAAAAA&#10;" path="m130,r27,3l181,10r23,12l223,38r16,20l251,80r7,24l261,131r-3,26l251,181r-12,23l223,223r-19,16l181,251r-24,8l130,261r-26,-2l80,251,58,239,38,223,22,204,10,181,3,157,,131,3,104,10,80,22,58,38,38,58,22,80,10,104,3,130,xe" filled="f" strokecolor="white [3212]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C7C34" w:rsidRPr="00565B06" w:rsidRDefault="007230AC" w:rsidP="007230AC">
            <w:pPr>
              <w:pStyle w:val="Heading1"/>
              <w:outlineLvl w:val="0"/>
            </w:pPr>
            <w:r>
              <w:t>Projects</w:t>
            </w:r>
          </w:p>
        </w:tc>
      </w:tr>
    </w:tbl>
    <w:p w:rsidR="00BD56DB" w:rsidRDefault="00BD56DB" w:rsidP="007230AC">
      <w:pPr>
        <w:pStyle w:val="Heading2"/>
        <w:rPr>
          <w:rFonts w:ascii="Arial" w:hAnsi="Arial" w:cs="Arial"/>
          <w:color w:val="4C4C4C" w:themeColor="text2" w:themeTint="BF"/>
          <w:sz w:val="22"/>
        </w:rPr>
      </w:pPr>
    </w:p>
    <w:p w:rsidR="00BD56DB" w:rsidRDefault="00BD56DB" w:rsidP="007230AC">
      <w:pPr>
        <w:pStyle w:val="Heading2"/>
        <w:rPr>
          <w:rFonts w:ascii="Arial" w:hAnsi="Arial" w:cs="Arial"/>
          <w:color w:val="4C4C4C" w:themeColor="text2" w:themeTint="BF"/>
          <w:sz w:val="22"/>
        </w:rPr>
      </w:pPr>
    </w:p>
    <w:p w:rsidR="007230AC" w:rsidRPr="007247B2" w:rsidRDefault="007230AC" w:rsidP="00BC795F">
      <w:pPr>
        <w:pStyle w:val="Heading2"/>
        <w:numPr>
          <w:ilvl w:val="0"/>
          <w:numId w:val="16"/>
        </w:numPr>
        <w:jc w:val="both"/>
        <w:rPr>
          <w:rStyle w:val="Emphasis"/>
          <w:rFonts w:cstheme="majorHAnsi"/>
          <w:sz w:val="24"/>
          <w:szCs w:val="24"/>
        </w:rPr>
      </w:pPr>
      <w:r w:rsidRPr="007247B2">
        <w:rPr>
          <w:rFonts w:cstheme="majorHAnsi"/>
          <w:color w:val="4C4C4C" w:themeColor="text2" w:themeTint="BF"/>
          <w:sz w:val="24"/>
          <w:szCs w:val="24"/>
        </w:rPr>
        <w:t xml:space="preserve">Html, CSS, Bootstrap Templates | </w:t>
      </w:r>
      <w:r w:rsidRPr="007247B2">
        <w:rPr>
          <w:rStyle w:val="Emphasis"/>
          <w:rFonts w:cstheme="majorHAnsi"/>
          <w:sz w:val="24"/>
          <w:szCs w:val="24"/>
        </w:rPr>
        <w:t>(UI Designs)</w:t>
      </w:r>
    </w:p>
    <w:p w:rsidR="00AB5E01" w:rsidRDefault="00BC795F" w:rsidP="00BC795F">
      <w:pPr>
        <w:pStyle w:val="Heading2"/>
        <w:ind w:left="720"/>
        <w:jc w:val="both"/>
        <w:rPr>
          <w:rFonts w:asciiTheme="minorHAnsi" w:hAnsiTheme="minorHAnsi" w:cstheme="minorHAnsi"/>
          <w:b w:val="0"/>
          <w:color w:val="4C4C4C" w:themeColor="text2" w:themeTint="BF"/>
          <w:sz w:val="22"/>
        </w:rPr>
      </w:pPr>
      <w:r>
        <w:rPr>
          <w:rFonts w:asciiTheme="minorHAnsi" w:hAnsiTheme="minorHAnsi" w:cstheme="minorHAnsi"/>
          <w:b w:val="0"/>
          <w:color w:val="4C4C4C" w:themeColor="text2" w:themeTint="BF"/>
          <w:sz w:val="22"/>
        </w:rPr>
        <w:t>(Custom HTML/CSS and Designs on Adobe XD as well as Adobe Illustrator</w:t>
      </w:r>
      <w:r w:rsidR="00AB5E01">
        <w:rPr>
          <w:rFonts w:asciiTheme="minorHAnsi" w:hAnsiTheme="minorHAnsi" w:cstheme="minorHAnsi"/>
          <w:b w:val="0"/>
          <w:color w:val="4C4C4C" w:themeColor="text2" w:themeTint="BF"/>
          <w:sz w:val="22"/>
        </w:rPr>
        <w:t>,</w:t>
      </w:r>
    </w:p>
    <w:p w:rsidR="00BC795F" w:rsidRPr="00BC795F" w:rsidRDefault="00AB5E01" w:rsidP="00BC795F">
      <w:pPr>
        <w:pStyle w:val="Heading2"/>
        <w:ind w:left="720"/>
        <w:jc w:val="both"/>
        <w:rPr>
          <w:rStyle w:val="Emphasis"/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  <w:color w:val="4C4C4C" w:themeColor="text2" w:themeTint="BF"/>
          <w:sz w:val="22"/>
        </w:rPr>
        <w:t>Mobile Application/Web Application Designs, Web banners</w:t>
      </w:r>
      <w:r w:rsidR="00BC795F">
        <w:rPr>
          <w:rFonts w:asciiTheme="minorHAnsi" w:hAnsiTheme="minorHAnsi" w:cstheme="minorHAnsi"/>
          <w:b w:val="0"/>
          <w:color w:val="4C4C4C" w:themeColor="text2" w:themeTint="BF"/>
          <w:sz w:val="22"/>
        </w:rPr>
        <w:t>)</w:t>
      </w:r>
      <w:r w:rsidR="00B80EB2">
        <w:rPr>
          <w:rFonts w:asciiTheme="minorHAnsi" w:hAnsiTheme="minorHAnsi" w:cstheme="minorHAnsi"/>
          <w:b w:val="0"/>
          <w:color w:val="4C4C4C" w:themeColor="text2" w:themeTint="BF"/>
          <w:sz w:val="22"/>
        </w:rPr>
        <w:t xml:space="preserve"> </w:t>
      </w:r>
    </w:p>
    <w:p w:rsidR="00BC795F" w:rsidRPr="007247B2" w:rsidRDefault="00BC795F" w:rsidP="00BC795F">
      <w:pPr>
        <w:pStyle w:val="Heading2"/>
        <w:numPr>
          <w:ilvl w:val="0"/>
          <w:numId w:val="16"/>
        </w:numPr>
        <w:jc w:val="both"/>
        <w:rPr>
          <w:rFonts w:cstheme="majorHAnsi"/>
          <w:color w:val="4C4C4C" w:themeColor="text2" w:themeTint="BF"/>
          <w:sz w:val="24"/>
          <w:szCs w:val="24"/>
        </w:rPr>
      </w:pPr>
      <w:r w:rsidRPr="007247B2">
        <w:rPr>
          <w:rFonts w:cstheme="majorHAnsi"/>
          <w:color w:val="4C4C4C" w:themeColor="text2" w:themeTint="BF"/>
          <w:sz w:val="24"/>
          <w:szCs w:val="24"/>
        </w:rPr>
        <w:t>WordPress | Customization</w:t>
      </w:r>
    </w:p>
    <w:p w:rsidR="00BD56DB" w:rsidRPr="00BC795F" w:rsidRDefault="00BC795F" w:rsidP="00BC795F">
      <w:pPr>
        <w:pStyle w:val="Heading2"/>
        <w:ind w:left="720"/>
        <w:rPr>
          <w:rFonts w:asciiTheme="minorHAnsi" w:hAnsiTheme="minorHAnsi" w:cstheme="minorHAnsi"/>
          <w:b w:val="0"/>
          <w:color w:val="4C4C4C" w:themeColor="text2" w:themeTint="BF"/>
          <w:sz w:val="22"/>
        </w:rPr>
      </w:pPr>
      <w:r>
        <w:rPr>
          <w:rFonts w:asciiTheme="minorHAnsi" w:hAnsiTheme="minorHAnsi" w:cstheme="minorHAnsi"/>
          <w:b w:val="0"/>
          <w:color w:val="4C4C4C" w:themeColor="text2" w:themeTint="BF"/>
          <w:sz w:val="22"/>
        </w:rPr>
        <w:t xml:space="preserve">(WordPress Website Creation &amp; Customization such as Blog, Portfolio, E-commerce, </w:t>
      </w:r>
      <w:r w:rsidR="000861C9">
        <w:rPr>
          <w:rFonts w:asciiTheme="minorHAnsi" w:hAnsiTheme="minorHAnsi" w:cstheme="minorHAnsi"/>
          <w:b w:val="0"/>
          <w:color w:val="4C4C4C" w:themeColor="text2" w:themeTint="BF"/>
          <w:sz w:val="22"/>
        </w:rPr>
        <w:t>and Business</w:t>
      </w:r>
      <w:r>
        <w:rPr>
          <w:rFonts w:asciiTheme="minorHAnsi" w:hAnsiTheme="minorHAnsi" w:cstheme="minorHAnsi"/>
          <w:b w:val="0"/>
          <w:color w:val="4C4C4C" w:themeColor="text2" w:themeTint="BF"/>
          <w:sz w:val="22"/>
        </w:rPr>
        <w:t xml:space="preserve"> Websites</w:t>
      </w:r>
      <w:r w:rsidR="00AB5E01">
        <w:rPr>
          <w:rFonts w:asciiTheme="minorHAnsi" w:hAnsiTheme="minorHAnsi" w:cstheme="minorHAnsi"/>
          <w:b w:val="0"/>
          <w:color w:val="4C4C4C" w:themeColor="text2" w:themeTint="BF"/>
          <w:sz w:val="22"/>
        </w:rPr>
        <w:t>, Theme Customization, Plugins Customization, Responsive User-Friendly Interface</w:t>
      </w:r>
      <w:r w:rsidR="00304411">
        <w:rPr>
          <w:rFonts w:asciiTheme="minorHAnsi" w:hAnsiTheme="minorHAnsi" w:cstheme="minorHAnsi"/>
          <w:b w:val="0"/>
          <w:color w:val="4C4C4C" w:themeColor="text2" w:themeTint="BF"/>
          <w:sz w:val="22"/>
        </w:rPr>
        <w:t>, SEO</w:t>
      </w:r>
      <w:bookmarkStart w:id="0" w:name="_GoBack"/>
      <w:bookmarkEnd w:id="0"/>
      <w:r>
        <w:rPr>
          <w:rFonts w:asciiTheme="minorHAnsi" w:hAnsiTheme="minorHAnsi" w:cstheme="minorHAnsi"/>
          <w:b w:val="0"/>
          <w:color w:val="4C4C4C" w:themeColor="text2" w:themeTint="BF"/>
          <w:sz w:val="22"/>
        </w:rPr>
        <w:t>)</w:t>
      </w:r>
      <w:r w:rsidR="00B80EB2">
        <w:rPr>
          <w:rFonts w:asciiTheme="minorHAnsi" w:hAnsiTheme="minorHAnsi" w:cstheme="minorHAnsi"/>
          <w:b w:val="0"/>
          <w:color w:val="4C4C4C" w:themeColor="text2" w:themeTint="BF"/>
          <w:sz w:val="22"/>
        </w:rPr>
        <w:t xml:space="preserve"> </w:t>
      </w:r>
    </w:p>
    <w:p w:rsidR="00BD56DB" w:rsidRPr="007247B2" w:rsidRDefault="00BD56DB" w:rsidP="00BC795F">
      <w:pPr>
        <w:pStyle w:val="Heading2"/>
        <w:numPr>
          <w:ilvl w:val="0"/>
          <w:numId w:val="16"/>
        </w:numPr>
        <w:jc w:val="both"/>
        <w:rPr>
          <w:rFonts w:cstheme="majorHAnsi"/>
          <w:sz w:val="24"/>
          <w:szCs w:val="24"/>
        </w:rPr>
      </w:pPr>
      <w:r w:rsidRPr="007247B2">
        <w:rPr>
          <w:rFonts w:cstheme="majorHAnsi"/>
          <w:color w:val="4C4C4C" w:themeColor="text2" w:themeTint="BF"/>
          <w:sz w:val="24"/>
          <w:szCs w:val="24"/>
        </w:rPr>
        <w:t>Rental Management System</w:t>
      </w:r>
    </w:p>
    <w:p w:rsidR="00BD56DB" w:rsidRPr="00BD56DB" w:rsidRDefault="00BD56DB" w:rsidP="00BC795F">
      <w:pPr>
        <w:pStyle w:val="ListBullet"/>
        <w:numPr>
          <w:ilvl w:val="0"/>
          <w:numId w:val="0"/>
        </w:numPr>
        <w:spacing w:after="0" w:line="240" w:lineRule="auto"/>
        <w:ind w:left="1080" w:hanging="360"/>
        <w:rPr>
          <w:rFonts w:cstheme="minorHAnsi"/>
        </w:rPr>
      </w:pPr>
      <w:r w:rsidRPr="00BD56DB">
        <w:rPr>
          <w:rFonts w:cstheme="minorHAnsi"/>
        </w:rPr>
        <w:t>(This project patient to get registered and set his/her profile and to rent houses</w:t>
      </w:r>
    </w:p>
    <w:p w:rsidR="00BD56DB" w:rsidRPr="00BD56DB" w:rsidRDefault="00BD56DB" w:rsidP="00BC795F">
      <w:pPr>
        <w:pStyle w:val="ListBullet"/>
        <w:numPr>
          <w:ilvl w:val="0"/>
          <w:numId w:val="0"/>
        </w:numPr>
        <w:spacing w:after="0" w:line="240" w:lineRule="auto"/>
        <w:ind w:left="1080" w:hanging="360"/>
        <w:rPr>
          <w:rFonts w:cstheme="minorHAnsi"/>
        </w:rPr>
      </w:pPr>
      <w:r w:rsidRPr="00BD56DB">
        <w:rPr>
          <w:rFonts w:cstheme="minorHAnsi"/>
        </w:rPr>
        <w:t xml:space="preserve"> &amp; apartments. And an admin portal which maintains registered customer’s profiles </w:t>
      </w:r>
    </w:p>
    <w:p w:rsidR="007230AC" w:rsidRPr="00BC795F" w:rsidRDefault="00BD56DB" w:rsidP="00BC795F">
      <w:pPr>
        <w:pStyle w:val="ListBullet"/>
        <w:numPr>
          <w:ilvl w:val="0"/>
          <w:numId w:val="0"/>
        </w:numPr>
        <w:spacing w:after="0" w:line="240" w:lineRule="auto"/>
        <w:ind w:left="1080" w:hanging="360"/>
        <w:rPr>
          <w:rFonts w:cstheme="minorHAnsi"/>
        </w:rPr>
      </w:pPr>
      <w:r w:rsidRPr="00BD56DB">
        <w:rPr>
          <w:rFonts w:cstheme="minorHAnsi"/>
        </w:rPr>
        <w:t>And allocating properties to customer)</w:t>
      </w:r>
    </w:p>
    <w:p w:rsidR="00BD56DB" w:rsidRPr="007247B2" w:rsidRDefault="00BD56DB" w:rsidP="00BC795F">
      <w:pPr>
        <w:pStyle w:val="Heading2"/>
        <w:numPr>
          <w:ilvl w:val="0"/>
          <w:numId w:val="16"/>
        </w:numPr>
        <w:jc w:val="both"/>
        <w:rPr>
          <w:rFonts w:cstheme="majorHAnsi"/>
          <w:sz w:val="24"/>
          <w:szCs w:val="24"/>
        </w:rPr>
      </w:pPr>
      <w:r w:rsidRPr="007247B2">
        <w:rPr>
          <w:rFonts w:cstheme="majorHAnsi"/>
          <w:color w:val="4C4C4C" w:themeColor="text2" w:themeTint="BF"/>
          <w:sz w:val="24"/>
          <w:szCs w:val="24"/>
        </w:rPr>
        <w:t>Inventory Management System</w:t>
      </w:r>
    </w:p>
    <w:p w:rsidR="007A0F44" w:rsidRDefault="00BD56DB" w:rsidP="00BC795F">
      <w:pPr>
        <w:ind w:left="720"/>
        <w:rPr>
          <w:rFonts w:ascii="Arial" w:hAnsi="Arial" w:cs="Arial"/>
        </w:rPr>
      </w:pPr>
      <w:r w:rsidRPr="00BD56DB">
        <w:rPr>
          <w:rFonts w:cstheme="minorHAnsi"/>
        </w:rPr>
        <w:t>(This project has total stock management system and it has full information regarding companies and their products, their quantities and also displays user’s profile and their orders’ records</w:t>
      </w:r>
      <w:r>
        <w:rPr>
          <w:rFonts w:ascii="Arial" w:hAnsi="Arial" w:cs="Arial"/>
        </w:rPr>
        <w:t>)</w:t>
      </w:r>
    </w:p>
    <w:p w:rsidR="007247B2" w:rsidRPr="007247B2" w:rsidRDefault="007247B2" w:rsidP="007247B2">
      <w:pPr>
        <w:pStyle w:val="Heading2"/>
        <w:numPr>
          <w:ilvl w:val="0"/>
          <w:numId w:val="16"/>
        </w:numPr>
        <w:jc w:val="both"/>
        <w:rPr>
          <w:rFonts w:cstheme="majorHAnsi"/>
          <w:sz w:val="24"/>
          <w:szCs w:val="24"/>
        </w:rPr>
      </w:pPr>
      <w:r>
        <w:rPr>
          <w:rFonts w:cstheme="majorHAnsi"/>
          <w:color w:val="4C4C4C" w:themeColor="text2" w:themeTint="BF"/>
          <w:sz w:val="24"/>
          <w:szCs w:val="24"/>
        </w:rPr>
        <w:t>OneSnapBiz | E-commerce Building Tool</w:t>
      </w:r>
    </w:p>
    <w:p w:rsidR="007247B2" w:rsidRPr="007247B2" w:rsidRDefault="007247B2" w:rsidP="007247B2">
      <w:pPr>
        <w:pStyle w:val="ListParagraph"/>
        <w:rPr>
          <w:rFonts w:cstheme="minorHAnsi"/>
        </w:rPr>
      </w:pPr>
      <w:r>
        <w:rPr>
          <w:rFonts w:cstheme="minorHAnsi"/>
        </w:rPr>
        <w:t>(It is a platform where you can get your business online within some clic</w:t>
      </w:r>
      <w:r w:rsidR="00AB5E01">
        <w:rPr>
          <w:rFonts w:cstheme="minorHAnsi"/>
        </w:rPr>
        <w:t>ks. Moreover, it provides you</w:t>
      </w:r>
      <w:r>
        <w:rPr>
          <w:rFonts w:cstheme="minorHAnsi"/>
        </w:rPr>
        <w:t xml:space="preserve"> an admin Panel and a working e-commerce store)</w:t>
      </w:r>
    </w:p>
    <w:p w:rsidR="00134878" w:rsidRDefault="00134878" w:rsidP="00BC795F">
      <w:pPr>
        <w:ind w:left="720"/>
      </w:pPr>
    </w:p>
    <w:p w:rsidR="00134878" w:rsidRDefault="00134878" w:rsidP="00BC795F">
      <w:pPr>
        <w:ind w:left="720"/>
      </w:pPr>
    </w:p>
    <w:p w:rsidR="00134878" w:rsidRDefault="00134878" w:rsidP="00BC795F">
      <w:pPr>
        <w:ind w:left="720"/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5"/>
        <w:gridCol w:w="8649"/>
      </w:tblGrid>
      <w:tr w:rsidR="00134878" w:rsidRPr="00565B06" w:rsidTr="00B80EB2">
        <w:tc>
          <w:tcPr>
            <w:tcW w:w="725" w:type="dxa"/>
            <w:tcMar>
              <w:right w:w="216" w:type="dxa"/>
            </w:tcMar>
            <w:vAlign w:val="bottom"/>
          </w:tcPr>
          <w:p w:rsidR="00134878" w:rsidRPr="00565B06" w:rsidRDefault="00134878" w:rsidP="00B80EB2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2AC8BD7" wp14:editId="707D9DAE">
                      <wp:extent cx="274320" cy="274320"/>
                      <wp:effectExtent l="0" t="0" r="11430" b="11430"/>
                      <wp:docPr id="2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</wpg:grpSpPr>
                            <wps:wsp>
                              <wps:cNvPr id="6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41B38B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Cpksut0QAAA/eQAADgAAAAAAAAAAAAAAAAAuAgAAZHJzL2Uyb0Rv&#10;Yy54bWxQSwECLQAUAAYACAAAACEAGGrsh9kAAAADAQAADwAAAAAAAAAAAAAAAAA3EwAAZHJzL2Rv&#10;d25yZXYueG1sUEsFBgAAAAAEAAQA8wAAAD0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kqtMQA&#10;AADaAAAADwAAAGRycy9kb3ducmV2LnhtbESPQWvCQBSE7wX/w/KE3upGS6vGbEQESw5todGDx2f2&#10;mQSzb2N2G+O/7xYKPQ4z8w2TrAfTiJ46V1tWMJ1EIIgLq2suFRz2u6cFCOeRNTaWScGdHKzT0UOC&#10;sbY3/qI+96UIEHYxKqi8b2MpXVGRQTexLXHwzrYz6IPsSqk7vAW4aeQsil6lwZrDQoUtbSsqLvm3&#10;UWBnL5hnJ91nH2/X9/Y4P38u71Kpx/GwWYHwNPj/8F870wqe4fdKuAEy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JKrTEAAAA2g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ed="f" strokecolor="white [3212]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TsA8QA&#10;AADaAAAADwAAAGRycy9kb3ducmV2LnhtbESPQWsCMRSE7wX/Q3hCbzWriJWtUVSQll6kthWPz83b&#10;zeLmZUlS3frrm4LgcZiZb5jZorONOJMPtWMFw0EGgrhwuuZKwdfn5mkKIkRkjY1jUvBLARbz3sMM&#10;c+0u/EHnXaxEgnDIUYGJsc2lDIUhi2HgWuLklc5bjEn6SmqPlwS3jRxl2URarDktGGxpbag47X6s&#10;gvLwvZq8boOx1+n4UJf7Z/++Pyr12O+WLyAidfEevrXftIIx/F9JN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U7APEAAAA2gAAAA8AAAAAAAAAAAAAAAAAmAIAAGRycy9k&#10;b3ducmV2LnhtbFBLBQYAAAAABAAEAPUAAACJAwAAAAA=&#10;" path="m130,r27,3l181,10r22,12l223,38r16,20l251,80r7,24l261,131r-3,26l251,181r-12,23l223,223r-20,16l181,251r-24,8l130,261r-26,-2l80,251,57,239,38,223,22,204,10,181,2,157,,131,2,104,10,80,22,58,38,38,57,22,80,10,104,3,130,xe" filled="f" strokecolor="white [3212]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ON88MA&#10;AADaAAAADwAAAGRycy9kb3ducmV2LnhtbESPT2sCMRTE74V+h/AKvZSaKCqyNUoRiiL24NpLb4/N&#10;2z9087Ikqabf3ghCj8PM/IZZrpPtxZl86BxrGI8UCOLKmY4bDV+nj9cFiBCRDfaOScMfBVivHh+W&#10;WBh34SOdy9iIDOFQoIY2xqGQMlQtWQwjNxBnr3beYszSN9J4vGS47eVEqbm02HFeaHGgTUvVT/lr&#10;Nfjd9lOlwzft56qc1YtU+5ep1Pr5Kb2/gYiU4n/43t4ZDTO4Xck3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CON88MAAADaAAAADwAAAAAAAAAAAAAAAACYAgAAZHJzL2Rv&#10;d25yZXYueG1sUEsFBgAAAAAEAAQA9QAAAIgDAAAAAA==&#10;" path="m131,r26,3l182,10r22,12l223,38r16,20l251,80r8,24l262,131r-3,26l251,181r-12,23l223,223r-19,16l182,251r-25,8l131,261r-26,-2l80,251,58,239,39,223,23,204,11,181,3,157,,131,3,104,11,80,23,58,39,38,58,22,80,10,105,3,131,xe" filled="f" strokecolor="white [3212]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rX78QA&#10;AADaAAAADwAAAGRycy9kb3ducmV2LnhtbESPQWsCMRSE74L/IbxCb5ptKatsjVILpcWLaFvx+Lp5&#10;u1m6eVmSVFd/vRGEHoeZ+YaZLXrbigP50DhW8DDOQBCXTjdcK/j6fBtNQYSIrLF1TApOFGAxHw5m&#10;WGh35A0dtrEWCcKhQAUmxq6QMpSGLIax64iTVzlvMSbpa6k9HhPctvIxy3JpseG0YLCjV0Pl7/bP&#10;Kqj238v8fR2MPU+f9k21m/jV7kep+7v+5RlEpD7+h2/tD60gh+uVdAPk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K1+/EAAAA2gAAAA8AAAAAAAAAAAAAAAAAmAIAAGRycy9k&#10;b3ducmV2LnhtbFBLBQYAAAAABAAEAPUAAACJAwAAAAA=&#10;" path="m130,r27,3l181,10r23,12l223,38r16,20l251,80r7,24l261,131r-3,26l251,181r-12,23l223,223r-19,16l181,251r-24,8l130,261r-26,-2l80,251,58,239,38,223,22,204,10,181,3,157,,131,3,104,10,80,22,58,38,38,58,22,80,10,104,3,130,xe" filled="f" strokecolor="white [3212]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134878" w:rsidRPr="00565B06" w:rsidRDefault="00134878" w:rsidP="00B80EB2">
            <w:pPr>
              <w:pStyle w:val="Heading1"/>
              <w:outlineLvl w:val="0"/>
            </w:pPr>
            <w:r>
              <w:t xml:space="preserve">reFerences </w:t>
            </w:r>
          </w:p>
        </w:tc>
      </w:tr>
    </w:tbl>
    <w:p w:rsidR="00134878" w:rsidRPr="00565B06" w:rsidRDefault="00134878" w:rsidP="00134878">
      <w:pPr>
        <w:pStyle w:val="ListParagraph"/>
        <w:numPr>
          <w:ilvl w:val="0"/>
          <w:numId w:val="16"/>
        </w:numPr>
      </w:pPr>
      <w:r>
        <w:t>Will be provided on Demand.</w:t>
      </w:r>
    </w:p>
    <w:sectPr w:rsidR="00134878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EFE" w:rsidRDefault="001C7EFE" w:rsidP="00F534FB">
      <w:pPr>
        <w:spacing w:after="0"/>
      </w:pPr>
      <w:r>
        <w:separator/>
      </w:r>
    </w:p>
  </w:endnote>
  <w:endnote w:type="continuationSeparator" w:id="0">
    <w:p w:rsidR="001C7EFE" w:rsidRDefault="001C7EFE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0EB2" w:rsidRDefault="00B80EB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441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EFE" w:rsidRDefault="001C7EFE" w:rsidP="00F534FB">
      <w:pPr>
        <w:spacing w:after="0"/>
      </w:pPr>
      <w:r>
        <w:separator/>
      </w:r>
    </w:p>
  </w:footnote>
  <w:footnote w:type="continuationSeparator" w:id="0">
    <w:p w:rsidR="001C7EFE" w:rsidRDefault="001C7EFE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EB2" w:rsidRDefault="00B80EB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3E1BE3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495263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D36168"/>
    <w:multiLevelType w:val="multilevel"/>
    <w:tmpl w:val="AE2C5F6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C4C4C" w:themeColor="text2" w:themeTint="BF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F63696"/>
    <w:multiLevelType w:val="hybridMultilevel"/>
    <w:tmpl w:val="1DFCBFC8"/>
    <w:lvl w:ilvl="0" w:tplc="DC682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C4C4C" w:themeColor="text2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FEC"/>
    <w:rsid w:val="00002750"/>
    <w:rsid w:val="00004D4E"/>
    <w:rsid w:val="00011895"/>
    <w:rsid w:val="00013818"/>
    <w:rsid w:val="00024730"/>
    <w:rsid w:val="000348ED"/>
    <w:rsid w:val="00040CF1"/>
    <w:rsid w:val="0004158B"/>
    <w:rsid w:val="00047FEC"/>
    <w:rsid w:val="00051DFD"/>
    <w:rsid w:val="00056FE7"/>
    <w:rsid w:val="000570FF"/>
    <w:rsid w:val="00057244"/>
    <w:rsid w:val="00061C1E"/>
    <w:rsid w:val="0006454B"/>
    <w:rsid w:val="00075B13"/>
    <w:rsid w:val="000861C9"/>
    <w:rsid w:val="00092692"/>
    <w:rsid w:val="00096203"/>
    <w:rsid w:val="000A0229"/>
    <w:rsid w:val="000E24AC"/>
    <w:rsid w:val="000E4A73"/>
    <w:rsid w:val="000F52DC"/>
    <w:rsid w:val="000F79EA"/>
    <w:rsid w:val="00134878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C7EFE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0E8D"/>
    <w:rsid w:val="002F10E7"/>
    <w:rsid w:val="002F69E4"/>
    <w:rsid w:val="00300A98"/>
    <w:rsid w:val="00304411"/>
    <w:rsid w:val="0030724A"/>
    <w:rsid w:val="00316CE4"/>
    <w:rsid w:val="00323C3F"/>
    <w:rsid w:val="003279A4"/>
    <w:rsid w:val="00337114"/>
    <w:rsid w:val="0035004C"/>
    <w:rsid w:val="003571C8"/>
    <w:rsid w:val="00380688"/>
    <w:rsid w:val="00383057"/>
    <w:rsid w:val="0039703C"/>
    <w:rsid w:val="003974BB"/>
    <w:rsid w:val="003A091E"/>
    <w:rsid w:val="003D344F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2BE7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031C4"/>
    <w:rsid w:val="005106C0"/>
    <w:rsid w:val="005247B7"/>
    <w:rsid w:val="005324B1"/>
    <w:rsid w:val="005372FA"/>
    <w:rsid w:val="00556337"/>
    <w:rsid w:val="005611C3"/>
    <w:rsid w:val="005614D8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165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30AC"/>
    <w:rsid w:val="007247B2"/>
    <w:rsid w:val="007248D2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5E01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80EB2"/>
    <w:rsid w:val="00B90654"/>
    <w:rsid w:val="00B91175"/>
    <w:rsid w:val="00BA71B3"/>
    <w:rsid w:val="00BB34BE"/>
    <w:rsid w:val="00BC0E1A"/>
    <w:rsid w:val="00BC1472"/>
    <w:rsid w:val="00BC795F"/>
    <w:rsid w:val="00BD2DD6"/>
    <w:rsid w:val="00BD55EE"/>
    <w:rsid w:val="00BD56DB"/>
    <w:rsid w:val="00C0155C"/>
    <w:rsid w:val="00C3233C"/>
    <w:rsid w:val="00C3763A"/>
    <w:rsid w:val="00C53D5F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4E8D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134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MAD%20XD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6612F6FE53145BCB408E1D74B9FF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C0F84-43C5-4D1B-8D12-CBA07CD4D9FF}"/>
      </w:docPartPr>
      <w:docPartBody>
        <w:p w:rsidR="00502FEA" w:rsidRDefault="00E27D2E">
          <w:pPr>
            <w:pStyle w:val="E6612F6FE53145BCB408E1D74B9FF491"/>
          </w:pPr>
          <w:r w:rsidRPr="009D0878">
            <w:t>Address</w:t>
          </w:r>
        </w:p>
      </w:docPartBody>
    </w:docPart>
    <w:docPart>
      <w:docPartPr>
        <w:name w:val="23D9DC2FFEC648F690D7B670F3A59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880AB-EEAA-4FE3-A755-D1AB4724288B}"/>
      </w:docPartPr>
      <w:docPartBody>
        <w:p w:rsidR="00502FEA" w:rsidRDefault="00E27D2E">
          <w:pPr>
            <w:pStyle w:val="23D9DC2FFEC648F690D7B670F3A59EE7"/>
          </w:pPr>
          <w:r w:rsidRPr="009D0878">
            <w:t>Phone</w:t>
          </w:r>
        </w:p>
      </w:docPartBody>
    </w:docPart>
    <w:docPart>
      <w:docPartPr>
        <w:name w:val="5DA4C8195D7346DCB7739B9430EF4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C8C7A-1F9A-4853-BC0D-E0E83F32F84E}"/>
      </w:docPartPr>
      <w:docPartBody>
        <w:p w:rsidR="00502FEA" w:rsidRDefault="00E27D2E">
          <w:pPr>
            <w:pStyle w:val="5DA4C8195D7346DCB7739B9430EF40EB"/>
          </w:pPr>
          <w:r w:rsidRPr="009D0878">
            <w:t>Email</w:t>
          </w:r>
        </w:p>
      </w:docPartBody>
    </w:docPart>
    <w:docPart>
      <w:docPartPr>
        <w:name w:val="85080FF204364937A444F1007AE5F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24B58-848C-442A-848F-F35B2B56DF8D}"/>
      </w:docPartPr>
      <w:docPartBody>
        <w:p w:rsidR="00502FEA" w:rsidRDefault="00E27D2E">
          <w:pPr>
            <w:pStyle w:val="85080FF204364937A444F1007AE5F359"/>
          </w:pPr>
          <w:r w:rsidRPr="009D0878">
            <w:t>LinkedIn Profile</w:t>
          </w:r>
        </w:p>
      </w:docPartBody>
    </w:docPart>
    <w:docPart>
      <w:docPartPr>
        <w:name w:val="9BFBF08A28844067A79F659DF284B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D8CC4-D851-474F-A34F-2A91404438E2}"/>
      </w:docPartPr>
      <w:docPartBody>
        <w:p w:rsidR="00502FEA" w:rsidRDefault="00E27D2E">
          <w:pPr>
            <w:pStyle w:val="9BFBF08A28844067A79F659DF284BEE7"/>
          </w:pPr>
          <w:r w:rsidRPr="009D0878">
            <w:t>Twitter/Blog/Portfolio</w:t>
          </w:r>
        </w:p>
      </w:docPartBody>
    </w:docPart>
    <w:docPart>
      <w:docPartPr>
        <w:name w:val="52ABBE941F0C42D4935321E94AB46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316C4-FD24-4903-9478-C919475F367E}"/>
      </w:docPartPr>
      <w:docPartBody>
        <w:p w:rsidR="00502FEA" w:rsidRDefault="00E27D2E">
          <w:pPr>
            <w:pStyle w:val="52ABBE941F0C42D4935321E94AB469D1"/>
          </w:pPr>
          <w:r w:rsidRPr="00D85CA4">
            <w:t>Objective</w:t>
          </w:r>
        </w:p>
      </w:docPartBody>
    </w:docPart>
    <w:docPart>
      <w:docPartPr>
        <w:name w:val="DBBB5A39577A4BB682675BAF87378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6EF25-E491-494B-8A4C-429119AB05C7}"/>
      </w:docPartPr>
      <w:docPartBody>
        <w:p w:rsidR="00502FEA" w:rsidRDefault="00E27D2E">
          <w:pPr>
            <w:pStyle w:val="DBBB5A39577A4BB682675BAF87378016"/>
          </w:pPr>
          <w:r w:rsidRPr="00565B06">
            <w:t>Education</w:t>
          </w:r>
        </w:p>
      </w:docPartBody>
    </w:docPart>
    <w:docPart>
      <w:docPartPr>
        <w:name w:val="3BC251E229CA4B5C84F23C503935C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556EA-C3DB-4060-9AFC-8D6A3E7CC268}"/>
      </w:docPartPr>
      <w:docPartBody>
        <w:p w:rsidR="00502FEA" w:rsidRDefault="00E27D2E">
          <w:pPr>
            <w:pStyle w:val="3BC251E229CA4B5C84F23C503935C1B4"/>
          </w:pPr>
          <w:r w:rsidRPr="00565B06">
            <w:t>Experience</w:t>
          </w:r>
        </w:p>
      </w:docPartBody>
    </w:docPart>
    <w:docPart>
      <w:docPartPr>
        <w:name w:val="42BF2A5C9D7041A38E95F29F51230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517FE-FC0E-45D8-8A69-18521A9DF7F4}"/>
      </w:docPartPr>
      <w:docPartBody>
        <w:p w:rsidR="00502FEA" w:rsidRDefault="00E27D2E">
          <w:pPr>
            <w:pStyle w:val="42BF2A5C9D7041A38E95F29F51230864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CBA"/>
    <w:rsid w:val="00502FEA"/>
    <w:rsid w:val="00593CBA"/>
    <w:rsid w:val="00E2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B9D0E11C7D4806BABDB5BB1AD4C5C6">
    <w:name w:val="54B9D0E11C7D4806BABDB5BB1AD4C5C6"/>
  </w:style>
  <w:style w:type="paragraph" w:customStyle="1" w:styleId="0B53831027FE4CC5ACB29AD1D1ED19C7">
    <w:name w:val="0B53831027FE4CC5ACB29AD1D1ED19C7"/>
  </w:style>
  <w:style w:type="paragraph" w:customStyle="1" w:styleId="E6612F6FE53145BCB408E1D74B9FF491">
    <w:name w:val="E6612F6FE53145BCB408E1D74B9FF491"/>
  </w:style>
  <w:style w:type="paragraph" w:customStyle="1" w:styleId="23D9DC2FFEC648F690D7B670F3A59EE7">
    <w:name w:val="23D9DC2FFEC648F690D7B670F3A59EE7"/>
  </w:style>
  <w:style w:type="paragraph" w:customStyle="1" w:styleId="5DA4C8195D7346DCB7739B9430EF40EB">
    <w:name w:val="5DA4C8195D7346DCB7739B9430EF40EB"/>
  </w:style>
  <w:style w:type="paragraph" w:customStyle="1" w:styleId="85080FF204364937A444F1007AE5F359">
    <w:name w:val="85080FF204364937A444F1007AE5F359"/>
  </w:style>
  <w:style w:type="paragraph" w:customStyle="1" w:styleId="9BFBF08A28844067A79F659DF284BEE7">
    <w:name w:val="9BFBF08A28844067A79F659DF284BEE7"/>
  </w:style>
  <w:style w:type="paragraph" w:customStyle="1" w:styleId="52ABBE941F0C42D4935321E94AB469D1">
    <w:name w:val="52ABBE941F0C42D4935321E94AB469D1"/>
  </w:style>
  <w:style w:type="paragraph" w:customStyle="1" w:styleId="70AC822C2DDA4DE6B63E1BF273AC44D0">
    <w:name w:val="70AC822C2DDA4DE6B63E1BF273AC44D0"/>
  </w:style>
  <w:style w:type="paragraph" w:customStyle="1" w:styleId="DBBB5A39577A4BB682675BAF87378016">
    <w:name w:val="DBBB5A39577A4BB682675BAF87378016"/>
  </w:style>
  <w:style w:type="paragraph" w:customStyle="1" w:styleId="5DD7943AD6DF4EB68301AAEDF91E1C01">
    <w:name w:val="5DD7943AD6DF4EB68301AAEDF91E1C01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B164BDBC0F0C4DA7B920C7727DCC083E">
    <w:name w:val="B164BDBC0F0C4DA7B920C7727DCC083E"/>
  </w:style>
  <w:style w:type="paragraph" w:customStyle="1" w:styleId="567E82C39AC9432FB9474259429B25FD">
    <w:name w:val="567E82C39AC9432FB9474259429B25FD"/>
  </w:style>
  <w:style w:type="paragraph" w:customStyle="1" w:styleId="7D29BC6B09484B86BEFB3A6A54845E08">
    <w:name w:val="7D29BC6B09484B86BEFB3A6A54845E08"/>
  </w:style>
  <w:style w:type="paragraph" w:customStyle="1" w:styleId="05456D1733954194A1893A72E6A14737">
    <w:name w:val="05456D1733954194A1893A72E6A14737"/>
  </w:style>
  <w:style w:type="paragraph" w:customStyle="1" w:styleId="3C98CA5108134C76940F93E177826E63">
    <w:name w:val="3C98CA5108134C76940F93E177826E63"/>
  </w:style>
  <w:style w:type="paragraph" w:customStyle="1" w:styleId="A983D22AFE56436AB36DD0B9BC7C9990">
    <w:name w:val="A983D22AFE56436AB36DD0B9BC7C9990"/>
  </w:style>
  <w:style w:type="paragraph" w:customStyle="1" w:styleId="285CD2D5873E4331A57BE2984ED4F946">
    <w:name w:val="285CD2D5873E4331A57BE2984ED4F946"/>
  </w:style>
  <w:style w:type="paragraph" w:customStyle="1" w:styleId="7A684B792DD74452A5AD68BCD0A7DA22">
    <w:name w:val="7A684B792DD74452A5AD68BCD0A7DA22"/>
  </w:style>
  <w:style w:type="paragraph" w:customStyle="1" w:styleId="224DE96F17BD4775AE75F0DE44E92371">
    <w:name w:val="224DE96F17BD4775AE75F0DE44E92371"/>
  </w:style>
  <w:style w:type="paragraph" w:customStyle="1" w:styleId="3BC251E229CA4B5C84F23C503935C1B4">
    <w:name w:val="3BC251E229CA4B5C84F23C503935C1B4"/>
  </w:style>
  <w:style w:type="paragraph" w:customStyle="1" w:styleId="B4B20678EA854CC6B1DD73CFACDD1B24">
    <w:name w:val="B4B20678EA854CC6B1DD73CFACDD1B24"/>
  </w:style>
  <w:style w:type="paragraph" w:customStyle="1" w:styleId="939CC45B87AD4325BA08939074229DB2">
    <w:name w:val="939CC45B87AD4325BA08939074229DB2"/>
  </w:style>
  <w:style w:type="paragraph" w:customStyle="1" w:styleId="92E577E97C4E4B34A6C88076C27C9537">
    <w:name w:val="92E577E97C4E4B34A6C88076C27C9537"/>
  </w:style>
  <w:style w:type="paragraph" w:customStyle="1" w:styleId="DB76E1D4550B40AEA6557AADE82D536F">
    <w:name w:val="DB76E1D4550B40AEA6557AADE82D536F"/>
  </w:style>
  <w:style w:type="paragraph" w:customStyle="1" w:styleId="AFC5DF0173AC4AF2984F3FD57B549ECE">
    <w:name w:val="AFC5DF0173AC4AF2984F3FD57B549ECE"/>
  </w:style>
  <w:style w:type="paragraph" w:customStyle="1" w:styleId="644F7AFE48494F869537AFD60E047351">
    <w:name w:val="644F7AFE48494F869537AFD60E047351"/>
  </w:style>
  <w:style w:type="paragraph" w:customStyle="1" w:styleId="8694A0202EF84AEEB538A0007C8B5B8A">
    <w:name w:val="8694A0202EF84AEEB538A0007C8B5B8A"/>
  </w:style>
  <w:style w:type="paragraph" w:customStyle="1" w:styleId="73F10DBBFC374F1B98A5F1E208BCAE93">
    <w:name w:val="73F10DBBFC374F1B98A5F1E208BCAE93"/>
  </w:style>
  <w:style w:type="paragraph" w:customStyle="1" w:styleId="1BA9372CCE684C19A38F67464E36508A">
    <w:name w:val="1BA9372CCE684C19A38F67464E36508A"/>
  </w:style>
  <w:style w:type="paragraph" w:customStyle="1" w:styleId="37BC524050434A2D9EC616DB2CC91671">
    <w:name w:val="37BC524050434A2D9EC616DB2CC91671"/>
  </w:style>
  <w:style w:type="paragraph" w:customStyle="1" w:styleId="42BF2A5C9D7041A38E95F29F51230864">
    <w:name w:val="42BF2A5C9D7041A38E95F29F51230864"/>
  </w:style>
  <w:style w:type="paragraph" w:customStyle="1" w:styleId="FA2C54FFD1DF4D5BACF47F6B53CBD9D2">
    <w:name w:val="FA2C54FFD1DF4D5BACF47F6B53CBD9D2"/>
  </w:style>
  <w:style w:type="paragraph" w:customStyle="1" w:styleId="99B4986CCBEC434DAE70BB028AC32EC2">
    <w:name w:val="99B4986CCBEC434DAE70BB028AC32EC2"/>
  </w:style>
  <w:style w:type="paragraph" w:customStyle="1" w:styleId="C29183E16CAC4FF6828C5A6B490540A6">
    <w:name w:val="C29183E16CAC4FF6828C5A6B490540A6"/>
  </w:style>
  <w:style w:type="paragraph" w:customStyle="1" w:styleId="9507D35829CC465C888536F1D5BB2E91">
    <w:name w:val="9507D35829CC465C888536F1D5BB2E91"/>
  </w:style>
  <w:style w:type="paragraph" w:customStyle="1" w:styleId="F8D53D737233449889E28E3646DF69F7">
    <w:name w:val="F8D53D737233449889E28E3646DF69F7"/>
  </w:style>
  <w:style w:type="paragraph" w:customStyle="1" w:styleId="4444C667D0924393A2392C58C1E2B199">
    <w:name w:val="4444C667D0924393A2392C58C1E2B199"/>
  </w:style>
  <w:style w:type="paragraph" w:customStyle="1" w:styleId="266AEA9101CC475DA687DACAEFF47ECA">
    <w:name w:val="266AEA9101CC475DA687DACAEFF47ECA"/>
  </w:style>
  <w:style w:type="paragraph" w:customStyle="1" w:styleId="94480673A17A46BE92CC8359C4949AD3">
    <w:name w:val="94480673A17A46BE92CC8359C4949AD3"/>
    <w:rsid w:val="00593CBA"/>
  </w:style>
  <w:style w:type="paragraph" w:customStyle="1" w:styleId="F80BF3AE67534449B543DCBBA48393FA">
    <w:name w:val="F80BF3AE67534449B543DCBBA48393FA"/>
    <w:rsid w:val="00593C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0332-0475480</CompanyPhone>
  <CompanyFax/>
  <CompanyEmail>thesarmadbilal@gmail.com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thesarmadbilal</cp:keywords>
  <dc:description/>
  <cp:lastModifiedBy/>
  <cp:revision>1</cp:revision>
  <dcterms:created xsi:type="dcterms:W3CDTF">2021-10-13T18:12:00Z</dcterms:created>
  <dcterms:modified xsi:type="dcterms:W3CDTF">2021-10-18T06:10:00Z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