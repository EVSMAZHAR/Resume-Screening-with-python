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BE495C" w:rsidRPr="00BE495C" w:rsidTr="00121410">
        <w:trPr>
          <w:trHeight w:hRule="exact" w:val="1444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BE495C" w:rsidRDefault="00ED3CB7" w:rsidP="00913946">
            <w:pPr>
              <w:pStyle w:val="Title"/>
              <w:rPr>
                <w:color w:val="auto"/>
              </w:rPr>
            </w:pPr>
            <w:r>
              <w:rPr>
                <w:color w:val="auto"/>
              </w:rPr>
              <w:t>RIZWAN KHALIQ</w:t>
            </w:r>
          </w:p>
          <w:p w:rsidR="00692703" w:rsidRPr="00BE495C" w:rsidRDefault="00ED3CB7" w:rsidP="00ED3CB7">
            <w:pPr>
              <w:pStyle w:val="ContactInfoEmphasis"/>
              <w:contextualSpacing w:val="0"/>
              <w:rPr>
                <w:color w:val="auto"/>
                <w:sz w:val="24"/>
                <w:szCs w:val="24"/>
              </w:rPr>
            </w:pPr>
            <w:r>
              <w:rPr>
                <w:b w:val="0"/>
                <w:color w:val="auto"/>
                <w:sz w:val="24"/>
                <w:szCs w:val="24"/>
              </w:rPr>
              <w:t>BHUTTO COLONY JOIYAWALA MORE SHEIKHUPURA, SHEIKHUPURA LAHORE</w:t>
            </w:r>
            <w:r w:rsidR="00BE495C" w:rsidRPr="00BE495C">
              <w:rPr>
                <w:b w:val="0"/>
                <w:color w:val="auto"/>
                <w:sz w:val="24"/>
                <w:szCs w:val="24"/>
              </w:rPr>
              <w:t>. +</w:t>
            </w:r>
            <w:r>
              <w:rPr>
                <w:b w:val="0"/>
                <w:color w:val="auto"/>
                <w:sz w:val="24"/>
                <w:szCs w:val="24"/>
              </w:rPr>
              <w:t xml:space="preserve">923123406304 </w:t>
            </w:r>
            <w:hyperlink r:id="rId8" w:history="1">
              <w:r w:rsidR="00374BA8" w:rsidRPr="007B6B22">
                <w:rPr>
                  <w:rStyle w:val="Hyperlink"/>
                  <w:b w:val="0"/>
                  <w:sz w:val="24"/>
                  <w:szCs w:val="24"/>
                </w:rPr>
                <w:t>rizimalik304@gmail.com</w:t>
              </w:r>
            </w:hyperlink>
          </w:p>
        </w:tc>
      </w:tr>
      <w:tr w:rsidR="00BE495C" w:rsidRPr="00BE495C" w:rsidTr="00692703">
        <w:tc>
          <w:tcPr>
            <w:tcW w:w="9360" w:type="dxa"/>
            <w:tcMar>
              <w:top w:w="432" w:type="dxa"/>
            </w:tcMar>
          </w:tcPr>
          <w:p w:rsidR="00D46371" w:rsidRDefault="00D46371" w:rsidP="00D46371">
            <w:pPr>
              <w:pStyle w:val="Default"/>
            </w:pPr>
          </w:p>
          <w:p w:rsidR="001755A8" w:rsidRPr="00D46371" w:rsidRDefault="00D46371" w:rsidP="00D46371">
            <w:pPr>
              <w:pStyle w:val="Default"/>
              <w:rPr>
                <w:sz w:val="23"/>
                <w:szCs w:val="23"/>
              </w:rPr>
            </w:pPr>
            <w:r>
              <w:t xml:space="preserve"> </w:t>
            </w:r>
            <w:r>
              <w:rPr>
                <w:sz w:val="23"/>
                <w:szCs w:val="23"/>
              </w:rPr>
              <w:t>I am very organized and punctual person. I have the ability to communicate and work with other members of a group and organization. I am</w:t>
            </w:r>
            <w:r w:rsidR="0082073A" w:rsidRPr="0082073A">
              <w:rPr>
                <w:color w:val="auto"/>
              </w:rPr>
              <w:t xml:space="preserve"> seeking a unique opportunity in the extensive field of computer </w:t>
            </w:r>
            <w:proofErr w:type="gramStart"/>
            <w:r w:rsidR="0082073A" w:rsidRPr="0082073A">
              <w:rPr>
                <w:color w:val="auto"/>
              </w:rPr>
              <w:t xml:space="preserve">networks </w:t>
            </w:r>
            <w:r w:rsidR="00606589">
              <w:rPr>
                <w:color w:val="auto"/>
              </w:rPr>
              <w:t>,</w:t>
            </w:r>
            <w:proofErr w:type="gramEnd"/>
            <w:r w:rsidR="00606589">
              <w:rPr>
                <w:color w:val="auto"/>
              </w:rPr>
              <w:t xml:space="preserve"> android web development or IT</w:t>
            </w:r>
            <w:r w:rsidR="0082073A" w:rsidRPr="0082073A">
              <w:rPr>
                <w:color w:val="auto"/>
              </w:rPr>
              <w:t xml:space="preserve"> to gain industry experience and polish skills in the respective fields.</w:t>
            </w:r>
          </w:p>
        </w:tc>
      </w:tr>
    </w:tbl>
    <w:sdt>
      <w:sdtPr>
        <w:rPr>
          <w:color w:val="auto"/>
        </w:rPr>
        <w:alias w:val="Education:"/>
        <w:tag w:val="Education:"/>
        <w:id w:val="-1908763273"/>
        <w:placeholder>
          <w:docPart w:val="16228B9D36194961B3352C7BA25FACB0"/>
        </w:placeholder>
        <w:temporary/>
        <w:showingPlcHdr/>
      </w:sdtPr>
      <w:sdtEndPr/>
      <w:sdtContent>
        <w:p w:rsidR="00DA59AA" w:rsidRPr="00BE495C" w:rsidRDefault="00DA59AA" w:rsidP="006B189E">
          <w:pPr>
            <w:pStyle w:val="Heading1"/>
            <w:rPr>
              <w:color w:val="auto"/>
            </w:rPr>
          </w:pPr>
          <w:r w:rsidRPr="00A347A5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886"/>
      </w:tblGrid>
      <w:tr w:rsidR="00BE495C" w:rsidRPr="00BE495C" w:rsidTr="006B189E">
        <w:tc>
          <w:tcPr>
            <w:tcW w:w="9886" w:type="dxa"/>
          </w:tcPr>
          <w:p w:rsidR="001D0BF1" w:rsidRPr="00CD4006" w:rsidRDefault="00BE495C" w:rsidP="001D0BF1">
            <w:pPr>
              <w:pStyle w:val="Heading3"/>
              <w:contextualSpacing w:val="0"/>
              <w:outlineLvl w:val="2"/>
              <w:rPr>
                <w:color w:val="auto"/>
                <w:sz w:val="24"/>
              </w:rPr>
            </w:pPr>
            <w:r w:rsidRPr="00CD4006">
              <w:rPr>
                <w:color w:val="auto"/>
                <w:sz w:val="24"/>
              </w:rPr>
              <w:t>Mar</w:t>
            </w:r>
            <w:r w:rsidR="00ED3CB7">
              <w:rPr>
                <w:color w:val="auto"/>
                <w:sz w:val="24"/>
              </w:rPr>
              <w:t>ch 2016 – January 2020</w:t>
            </w:r>
          </w:p>
          <w:p w:rsidR="001D0BF1" w:rsidRPr="00BE495C" w:rsidRDefault="00BE495C" w:rsidP="001D0BF1">
            <w:pPr>
              <w:pStyle w:val="Heading2"/>
              <w:contextualSpacing w:val="0"/>
              <w:outlineLvl w:val="1"/>
              <w:rPr>
                <w:color w:val="auto"/>
              </w:rPr>
            </w:pPr>
            <w:r>
              <w:rPr>
                <w:color w:val="auto"/>
              </w:rPr>
              <w:t>Bechloars of science in Telecommunication &amp; Networking</w:t>
            </w:r>
            <w:r w:rsidR="001D0BF1" w:rsidRPr="00BE495C">
              <w:rPr>
                <w:color w:val="auto"/>
              </w:rPr>
              <w:t xml:space="preserve">, </w:t>
            </w:r>
            <w:r>
              <w:rPr>
                <w:rStyle w:val="SubtleReference"/>
                <w:color w:val="auto"/>
              </w:rPr>
              <w:t>Comsats University Islamabad</w:t>
            </w:r>
            <w:proofErr w:type="gramStart"/>
            <w:r>
              <w:rPr>
                <w:rStyle w:val="SubtleReference"/>
                <w:color w:val="auto"/>
              </w:rPr>
              <w:t>,Abbottabad</w:t>
            </w:r>
            <w:proofErr w:type="gramEnd"/>
            <w:r>
              <w:rPr>
                <w:rStyle w:val="SubtleReference"/>
                <w:color w:val="auto"/>
              </w:rPr>
              <w:t xml:space="preserve"> Campus</w:t>
            </w:r>
          </w:p>
          <w:p w:rsidR="007538DC" w:rsidRPr="00CD4006" w:rsidRDefault="006B189E" w:rsidP="00BE495C">
            <w:pPr>
              <w:contextualSpacing w:val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GPA:2.8</w:t>
            </w:r>
            <w:r w:rsidR="00BE495C" w:rsidRPr="00CD4006">
              <w:rPr>
                <w:color w:val="auto"/>
                <w:sz w:val="24"/>
                <w:szCs w:val="24"/>
              </w:rPr>
              <w:t>/4</w:t>
            </w:r>
          </w:p>
        </w:tc>
      </w:tr>
      <w:tr w:rsidR="00BE495C" w:rsidRPr="00BE495C" w:rsidTr="006B189E">
        <w:tc>
          <w:tcPr>
            <w:tcW w:w="9886" w:type="dxa"/>
            <w:tcMar>
              <w:top w:w="216" w:type="dxa"/>
            </w:tcMar>
          </w:tcPr>
          <w:p w:rsidR="00F61DF9" w:rsidRPr="00CD4006" w:rsidRDefault="00BE495C" w:rsidP="00F61DF9">
            <w:pPr>
              <w:pStyle w:val="Heading3"/>
              <w:contextualSpacing w:val="0"/>
              <w:outlineLvl w:val="2"/>
              <w:rPr>
                <w:color w:val="auto"/>
                <w:sz w:val="24"/>
              </w:rPr>
            </w:pPr>
            <w:r w:rsidRPr="00CD4006">
              <w:rPr>
                <w:color w:val="auto"/>
                <w:sz w:val="24"/>
              </w:rPr>
              <w:t>2013-2015</w:t>
            </w:r>
          </w:p>
          <w:p w:rsidR="00F61DF9" w:rsidRPr="00BE495C" w:rsidRDefault="00BE495C" w:rsidP="00F61DF9">
            <w:pPr>
              <w:pStyle w:val="Heading2"/>
              <w:contextualSpacing w:val="0"/>
              <w:outlineLvl w:val="1"/>
              <w:rPr>
                <w:color w:val="auto"/>
              </w:rPr>
            </w:pPr>
            <w:r>
              <w:rPr>
                <w:color w:val="auto"/>
              </w:rPr>
              <w:t>FSc in computer Science</w:t>
            </w:r>
            <w:r w:rsidR="00F61DF9" w:rsidRPr="00BE495C">
              <w:rPr>
                <w:color w:val="auto"/>
              </w:rPr>
              <w:t xml:space="preserve">, </w:t>
            </w:r>
            <w:r w:rsidR="00231F04">
              <w:rPr>
                <w:rStyle w:val="SubtleReference"/>
              </w:rPr>
              <w:t>B.i.s.e lahore</w:t>
            </w:r>
          </w:p>
          <w:p w:rsidR="00F61DF9" w:rsidRPr="00CD4006" w:rsidRDefault="00ED3CB7" w:rsidP="00BE495C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Marks:591</w:t>
            </w:r>
            <w:r w:rsidR="00BE495C" w:rsidRPr="00CD4006">
              <w:rPr>
                <w:color w:val="auto"/>
                <w:sz w:val="24"/>
                <w:szCs w:val="24"/>
              </w:rPr>
              <w:t>/1100</w:t>
            </w:r>
          </w:p>
          <w:p w:rsidR="00BE495C" w:rsidRDefault="00BE495C" w:rsidP="00BE495C">
            <w:pPr>
              <w:rPr>
                <w:color w:val="auto"/>
              </w:rPr>
            </w:pPr>
          </w:p>
          <w:p w:rsidR="00BE495C" w:rsidRPr="00CD4006" w:rsidRDefault="00BE495C" w:rsidP="00BE495C">
            <w:pPr>
              <w:pStyle w:val="Heading3"/>
              <w:contextualSpacing w:val="0"/>
              <w:outlineLvl w:val="2"/>
              <w:rPr>
                <w:color w:val="auto"/>
                <w:sz w:val="24"/>
              </w:rPr>
            </w:pPr>
            <w:r w:rsidRPr="00CD4006">
              <w:rPr>
                <w:color w:val="auto"/>
                <w:sz w:val="24"/>
              </w:rPr>
              <w:t>2011-2013</w:t>
            </w:r>
          </w:p>
          <w:p w:rsidR="00BE495C" w:rsidRPr="00BE495C" w:rsidRDefault="00BE495C" w:rsidP="00BE495C">
            <w:pPr>
              <w:pStyle w:val="Heading2"/>
              <w:contextualSpacing w:val="0"/>
              <w:outlineLvl w:val="1"/>
              <w:rPr>
                <w:color w:val="auto"/>
              </w:rPr>
            </w:pPr>
            <w:r>
              <w:rPr>
                <w:color w:val="auto"/>
              </w:rPr>
              <w:t>Metric</w:t>
            </w:r>
            <w:r w:rsidRPr="00BE495C">
              <w:rPr>
                <w:color w:val="auto"/>
              </w:rPr>
              <w:t xml:space="preserve">, </w:t>
            </w:r>
            <w:r w:rsidR="00231F04">
              <w:rPr>
                <w:rStyle w:val="SubtleReference"/>
              </w:rPr>
              <w:t>B.i.s.e lahore</w:t>
            </w:r>
          </w:p>
          <w:p w:rsidR="006B189E" w:rsidRDefault="00244197" w:rsidP="006B189E">
            <w:pPr>
              <w:rPr>
                <w:color w:val="auto"/>
                <w:sz w:val="24"/>
                <w:szCs w:val="24"/>
              </w:rPr>
            </w:pPr>
            <w:r w:rsidRPr="00CD4006">
              <w:rPr>
                <w:color w:val="auto"/>
                <w:sz w:val="24"/>
                <w:szCs w:val="24"/>
              </w:rPr>
              <w:t>Marks:786/1050</w:t>
            </w:r>
          </w:p>
          <w:p w:rsidR="006B189E" w:rsidRPr="000D0CCB" w:rsidRDefault="006B189E" w:rsidP="000D0CCB">
            <w:pPr>
              <w:pStyle w:val="Heading1"/>
              <w:outlineLvl w:val="0"/>
            </w:pPr>
            <w:r w:rsidRPr="000D0CCB">
              <w:t>Certifications</w:t>
            </w:r>
          </w:p>
          <w:p w:rsidR="00BE495C" w:rsidRPr="006B189E" w:rsidRDefault="006B189E" w:rsidP="006B189E">
            <w:pPr>
              <w:pStyle w:val="ListBullet"/>
            </w:pPr>
            <w:r w:rsidRPr="00DF0DDB">
              <w:t>CCNA Routing &amp; Switching (200-125)</w:t>
            </w:r>
          </w:p>
        </w:tc>
      </w:tr>
    </w:tbl>
    <w:sdt>
      <w:sdtPr>
        <w:rPr>
          <w:color w:val="auto"/>
        </w:rPr>
        <w:alias w:val="Skills:"/>
        <w:tag w:val="Skills:"/>
        <w:id w:val="-1392877668"/>
        <w:placeholder>
          <w:docPart w:val="90D6F64BEDD94E719282023A64907FC3"/>
        </w:placeholder>
        <w:temporary/>
        <w:showingPlcHdr/>
      </w:sdtPr>
      <w:sdtEndPr/>
      <w:sdtContent>
        <w:p w:rsidR="00606589" w:rsidRPr="00BE495C" w:rsidRDefault="00606589" w:rsidP="00606589">
          <w:pPr>
            <w:pStyle w:val="Heading1"/>
            <w:rPr>
              <w:color w:val="auto"/>
            </w:rPr>
          </w:pPr>
          <w:r w:rsidRPr="00BE495C">
            <w:rPr>
              <w:color w:val="auto"/>
            </w:rPr>
            <w:t>Skills</w:t>
          </w:r>
        </w:p>
      </w:sdtContent>
    </w:sdt>
    <w:tbl>
      <w:tblPr>
        <w:tblStyle w:val="TableGrid"/>
        <w:tblW w:w="2407" w:type="pct"/>
        <w:tblInd w:w="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79"/>
      </w:tblGrid>
      <w:tr w:rsidR="00C66D2D" w:rsidRPr="00C66D2D" w:rsidTr="00C66D2D">
        <w:tc>
          <w:tcPr>
            <w:tcW w:w="4680" w:type="dxa"/>
            <w:tcMar>
              <w:left w:w="360" w:type="dxa"/>
            </w:tcMar>
          </w:tcPr>
          <w:p w:rsidR="00C66D2D" w:rsidRPr="00C66D2D" w:rsidRDefault="00C66D2D" w:rsidP="00C66D2D">
            <w:pPr>
              <w:pStyle w:val="ListBullet"/>
              <w:numPr>
                <w:ilvl w:val="1"/>
                <w:numId w:val="16"/>
              </w:numPr>
              <w:rPr>
                <w:color w:val="auto"/>
                <w:sz w:val="24"/>
                <w:szCs w:val="24"/>
              </w:rPr>
            </w:pPr>
            <w:r w:rsidRPr="00C66D2D">
              <w:rPr>
                <w:color w:val="auto"/>
                <w:sz w:val="24"/>
                <w:szCs w:val="24"/>
              </w:rPr>
              <w:t>OOP ( Java  )</w:t>
            </w:r>
          </w:p>
          <w:p w:rsidR="00C66D2D" w:rsidRPr="00821AF3" w:rsidRDefault="00821AF3" w:rsidP="00821AF3">
            <w:pPr>
              <w:pStyle w:val="ListBullet"/>
              <w:numPr>
                <w:ilvl w:val="1"/>
                <w:numId w:val="16"/>
              </w:num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C++</w:t>
            </w:r>
          </w:p>
          <w:p w:rsidR="00821AF3" w:rsidRDefault="00C66D2D" w:rsidP="00821AF3">
            <w:pPr>
              <w:pStyle w:val="ListBullet"/>
              <w:numPr>
                <w:ilvl w:val="1"/>
                <w:numId w:val="16"/>
              </w:numPr>
              <w:rPr>
                <w:color w:val="auto"/>
                <w:sz w:val="24"/>
                <w:szCs w:val="24"/>
              </w:rPr>
            </w:pPr>
            <w:r w:rsidRPr="00C66D2D">
              <w:rPr>
                <w:color w:val="auto"/>
                <w:sz w:val="24"/>
                <w:szCs w:val="24"/>
              </w:rPr>
              <w:t xml:space="preserve">HTML </w:t>
            </w:r>
          </w:p>
          <w:p w:rsidR="00C66D2D" w:rsidRPr="00821AF3" w:rsidRDefault="00107E16" w:rsidP="00821AF3">
            <w:pPr>
              <w:pStyle w:val="ListBullet"/>
              <w:numPr>
                <w:ilvl w:val="1"/>
                <w:numId w:val="16"/>
              </w:numPr>
              <w:rPr>
                <w:color w:val="auto"/>
                <w:sz w:val="24"/>
                <w:szCs w:val="24"/>
              </w:rPr>
            </w:pPr>
            <w:r w:rsidRPr="00821AF3">
              <w:rPr>
                <w:color w:val="auto"/>
                <w:sz w:val="24"/>
                <w:szCs w:val="24"/>
              </w:rPr>
              <w:t>CSS</w:t>
            </w:r>
          </w:p>
          <w:p w:rsidR="00C66D2D" w:rsidRDefault="00C66D2D" w:rsidP="00C66D2D">
            <w:pPr>
              <w:pStyle w:val="ListBullet"/>
              <w:numPr>
                <w:ilvl w:val="1"/>
                <w:numId w:val="16"/>
              </w:numPr>
              <w:rPr>
                <w:color w:val="auto"/>
                <w:sz w:val="24"/>
                <w:szCs w:val="24"/>
              </w:rPr>
            </w:pPr>
            <w:r w:rsidRPr="00C66D2D">
              <w:rPr>
                <w:color w:val="auto"/>
                <w:sz w:val="24"/>
                <w:szCs w:val="24"/>
              </w:rPr>
              <w:t>PHP</w:t>
            </w:r>
          </w:p>
          <w:p w:rsidR="00D8373A" w:rsidRDefault="00107E16" w:rsidP="00147658">
            <w:pPr>
              <w:pStyle w:val="ListBullet"/>
              <w:numPr>
                <w:ilvl w:val="1"/>
                <w:numId w:val="16"/>
              </w:numPr>
              <w:rPr>
                <w:color w:val="auto"/>
                <w:sz w:val="24"/>
                <w:szCs w:val="24"/>
              </w:rPr>
            </w:pPr>
            <w:proofErr w:type="spellStart"/>
            <w:r>
              <w:rPr>
                <w:color w:val="auto"/>
                <w:sz w:val="24"/>
                <w:szCs w:val="24"/>
              </w:rPr>
              <w:t>Javascript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</w:t>
            </w:r>
          </w:p>
          <w:p w:rsidR="002E6C6A" w:rsidRPr="00147658" w:rsidRDefault="002E6C6A" w:rsidP="00147658">
            <w:pPr>
              <w:pStyle w:val="ListBullet"/>
              <w:numPr>
                <w:ilvl w:val="1"/>
                <w:numId w:val="16"/>
              </w:num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B</w:t>
            </w:r>
            <w:bookmarkStart w:id="0" w:name="_GoBack"/>
            <w:bookmarkEnd w:id="0"/>
            <w:r>
              <w:rPr>
                <w:color w:val="auto"/>
                <w:sz w:val="24"/>
                <w:szCs w:val="24"/>
              </w:rPr>
              <w:t>ootstrap</w:t>
            </w:r>
          </w:p>
        </w:tc>
      </w:tr>
    </w:tbl>
    <w:p w:rsidR="00244197" w:rsidRPr="00BE495C" w:rsidRDefault="006B189E" w:rsidP="00244197">
      <w:pPr>
        <w:pStyle w:val="Heading1"/>
        <w:rPr>
          <w:color w:val="auto"/>
        </w:rPr>
      </w:pPr>
      <w:r w:rsidRPr="00C66D2D">
        <w:rPr>
          <w:color w:val="auto"/>
        </w:rPr>
        <w:t>experience</w:t>
      </w:r>
      <w:r>
        <w:rPr>
          <w:color w:val="auto"/>
        </w:rPr>
        <w:t xml:space="preserve"> and </w:t>
      </w:r>
      <w:r w:rsidR="00244197">
        <w:rPr>
          <w:color w:val="auto"/>
        </w:rPr>
        <w:t>achievement</w:t>
      </w:r>
      <w:r>
        <w:rPr>
          <w:color w:val="auto"/>
        </w:rPr>
        <w:t xml:space="preserve">  </w:t>
      </w:r>
    </w:p>
    <w:tbl>
      <w:tblPr>
        <w:tblStyle w:val="TableGrid"/>
        <w:tblW w:w="5107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8972"/>
        <w:gridCol w:w="588"/>
      </w:tblGrid>
      <w:tr w:rsidR="00244197" w:rsidRPr="00BE495C" w:rsidTr="006B189E">
        <w:trPr>
          <w:trHeight w:val="670"/>
        </w:trPr>
        <w:tc>
          <w:tcPr>
            <w:tcW w:w="9180" w:type="dxa"/>
          </w:tcPr>
          <w:p w:rsidR="000D0CCB" w:rsidRDefault="000D0CCB" w:rsidP="006B189E">
            <w:pPr>
              <w:pStyle w:val="ListBullet"/>
              <w:numPr>
                <w:ilvl w:val="1"/>
                <w:numId w:val="15"/>
              </w:numPr>
              <w:contextualSpacing w:val="0"/>
              <w:rPr>
                <w:color w:val="auto"/>
              </w:rPr>
            </w:pPr>
            <w:r>
              <w:rPr>
                <w:color w:val="auto"/>
              </w:rPr>
              <w:t xml:space="preserve">I have very good knowledge in java , </w:t>
            </w:r>
            <w:proofErr w:type="spellStart"/>
            <w:r>
              <w:rPr>
                <w:color w:val="auto"/>
              </w:rPr>
              <w:t>c++</w:t>
            </w:r>
            <w:proofErr w:type="spellEnd"/>
            <w:r>
              <w:rPr>
                <w:color w:val="auto"/>
              </w:rPr>
              <w:t xml:space="preserve"> and android programming </w:t>
            </w:r>
          </w:p>
          <w:p w:rsidR="000D0CCB" w:rsidRDefault="000D0CCB" w:rsidP="006B189E">
            <w:pPr>
              <w:pStyle w:val="ListBullet"/>
              <w:numPr>
                <w:ilvl w:val="1"/>
                <w:numId w:val="15"/>
              </w:numPr>
              <w:contextualSpacing w:val="0"/>
              <w:rPr>
                <w:color w:val="auto"/>
              </w:rPr>
            </w:pPr>
            <w:r>
              <w:rPr>
                <w:color w:val="auto"/>
              </w:rPr>
              <w:t>I done my final year project in android application name as “ Crime reporting app ”</w:t>
            </w:r>
          </w:p>
          <w:p w:rsidR="000D0CCB" w:rsidRDefault="000D0CCB" w:rsidP="000D0CCB">
            <w:pPr>
              <w:pStyle w:val="ListBullet"/>
              <w:numPr>
                <w:ilvl w:val="1"/>
                <w:numId w:val="15"/>
              </w:numPr>
              <w:contextualSpacing w:val="0"/>
              <w:rPr>
                <w:color w:val="auto"/>
              </w:rPr>
            </w:pPr>
            <w:r>
              <w:rPr>
                <w:color w:val="auto"/>
              </w:rPr>
              <w:lastRenderedPageBreak/>
              <w:t>I also create website of “ Crime Reporting  ”</w:t>
            </w:r>
          </w:p>
          <w:p w:rsidR="000D0CCB" w:rsidRPr="000D0CCB" w:rsidRDefault="000D0CCB" w:rsidP="000D0CCB">
            <w:pPr>
              <w:pStyle w:val="ListBullet"/>
              <w:numPr>
                <w:ilvl w:val="0"/>
                <w:numId w:val="0"/>
              </w:numPr>
              <w:ind w:left="720"/>
              <w:contextualSpacing w:val="0"/>
              <w:rPr>
                <w:rFonts w:asciiTheme="majorHAnsi" w:hAnsiTheme="majorHAnsi"/>
                <w:b/>
                <w:color w:val="auto"/>
                <w:sz w:val="28"/>
                <w:szCs w:val="28"/>
              </w:rPr>
            </w:pPr>
            <w:r w:rsidRPr="000D0CCB">
              <w:rPr>
                <w:rFonts w:asciiTheme="majorHAnsi" w:hAnsiTheme="majorHAnsi"/>
                <w:b/>
                <w:color w:val="auto"/>
                <w:sz w:val="28"/>
                <w:szCs w:val="28"/>
              </w:rPr>
              <w:t xml:space="preserve">OTHER EXPERIENCES </w:t>
            </w:r>
          </w:p>
          <w:p w:rsidR="006B189E" w:rsidRDefault="006B189E" w:rsidP="006B189E">
            <w:pPr>
              <w:pStyle w:val="ListBullet"/>
              <w:numPr>
                <w:ilvl w:val="1"/>
                <w:numId w:val="15"/>
              </w:numPr>
              <w:contextualSpacing w:val="0"/>
              <w:rPr>
                <w:color w:val="auto"/>
              </w:rPr>
            </w:pPr>
            <w:r>
              <w:rPr>
                <w:color w:val="auto"/>
              </w:rPr>
              <w:t>4years+ experience in freelancing.</w:t>
            </w:r>
          </w:p>
          <w:p w:rsidR="003C5BBD" w:rsidRDefault="006B189E" w:rsidP="006B189E">
            <w:pPr>
              <w:pStyle w:val="ListBullet"/>
              <w:numPr>
                <w:ilvl w:val="1"/>
                <w:numId w:val="15"/>
              </w:numPr>
              <w:contextualSpacing w:val="0"/>
              <w:rPr>
                <w:color w:val="auto"/>
              </w:rPr>
            </w:pPr>
            <w:r>
              <w:rPr>
                <w:color w:val="auto"/>
              </w:rPr>
              <w:t>Earn $2</w:t>
            </w:r>
            <w:r w:rsidR="003C5BBD">
              <w:rPr>
                <w:color w:val="auto"/>
              </w:rPr>
              <w:t xml:space="preserve">35 on </w:t>
            </w:r>
            <w:proofErr w:type="spellStart"/>
            <w:r w:rsidR="003C5BBD">
              <w:rPr>
                <w:color w:val="auto"/>
              </w:rPr>
              <w:t>fiverr</w:t>
            </w:r>
            <w:proofErr w:type="spellEnd"/>
            <w:r w:rsidR="003C5BBD">
              <w:rPr>
                <w:color w:val="auto"/>
              </w:rPr>
              <w:t xml:space="preserve"> as video editor, data entry, create account, </w:t>
            </w:r>
          </w:p>
          <w:p w:rsidR="003C5BBD" w:rsidRDefault="003C5BBD" w:rsidP="006B189E">
            <w:pPr>
              <w:pStyle w:val="ListBullet"/>
              <w:numPr>
                <w:ilvl w:val="1"/>
                <w:numId w:val="15"/>
              </w:numPr>
              <w:contextualSpacing w:val="0"/>
              <w:rPr>
                <w:color w:val="auto"/>
              </w:rPr>
            </w:pPr>
            <w:r>
              <w:rPr>
                <w:color w:val="auto"/>
              </w:rPr>
              <w:t xml:space="preserve">Earn $75 on </w:t>
            </w:r>
            <w:proofErr w:type="spellStart"/>
            <w:r>
              <w:rPr>
                <w:color w:val="auto"/>
              </w:rPr>
              <w:t>upwork</w:t>
            </w:r>
            <w:proofErr w:type="spellEnd"/>
            <w:r>
              <w:rPr>
                <w:color w:val="auto"/>
              </w:rPr>
              <w:t xml:space="preserve"> as data </w:t>
            </w:r>
            <w:proofErr w:type="gramStart"/>
            <w:r>
              <w:rPr>
                <w:color w:val="auto"/>
              </w:rPr>
              <w:t>entry .</w:t>
            </w:r>
            <w:proofErr w:type="gramEnd"/>
          </w:p>
          <w:p w:rsidR="009F455E" w:rsidRDefault="009F455E" w:rsidP="005F6DEA">
            <w:pPr>
              <w:pStyle w:val="ListBullet"/>
              <w:numPr>
                <w:ilvl w:val="0"/>
                <w:numId w:val="0"/>
              </w:numPr>
              <w:contextualSpacing w:val="0"/>
              <w:rPr>
                <w:color w:val="auto"/>
              </w:rPr>
            </w:pPr>
          </w:p>
          <w:p w:rsidR="009F455E" w:rsidRPr="00BE495C" w:rsidRDefault="009F455E" w:rsidP="00482DF8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  <w:rPr>
                <w:color w:val="auto"/>
              </w:rPr>
            </w:pPr>
          </w:p>
        </w:tc>
        <w:tc>
          <w:tcPr>
            <w:tcW w:w="380" w:type="dxa"/>
            <w:tcMar>
              <w:left w:w="360" w:type="dxa"/>
            </w:tcMar>
          </w:tcPr>
          <w:p w:rsidR="00244197" w:rsidRPr="00244197" w:rsidRDefault="000D0CCB" w:rsidP="00244197">
            <w:pPr>
              <w:pStyle w:val="ListBullet"/>
              <w:numPr>
                <w:ilvl w:val="0"/>
                <w:numId w:val="0"/>
              </w:numPr>
              <w:contextualSpacing w:val="0"/>
              <w:rPr>
                <w:color w:val="auto"/>
              </w:rPr>
            </w:pPr>
            <w:r>
              <w:rPr>
                <w:color w:val="auto"/>
              </w:rPr>
              <w:lastRenderedPageBreak/>
              <w:t>PP</w:t>
            </w:r>
          </w:p>
        </w:tc>
      </w:tr>
    </w:tbl>
    <w:p w:rsidR="00244197" w:rsidRPr="00BE495C" w:rsidRDefault="00244197" w:rsidP="006E1507">
      <w:pPr>
        <w:rPr>
          <w:color w:val="auto"/>
        </w:rPr>
      </w:pPr>
    </w:p>
    <w:sectPr w:rsidR="00244197" w:rsidRPr="00BE495C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2D59" w:rsidRDefault="00382D59" w:rsidP="0068194B">
      <w:r>
        <w:separator/>
      </w:r>
    </w:p>
    <w:p w:rsidR="00382D59" w:rsidRDefault="00382D59"/>
    <w:p w:rsidR="00382D59" w:rsidRDefault="00382D59"/>
  </w:endnote>
  <w:endnote w:type="continuationSeparator" w:id="0">
    <w:p w:rsidR="00382D59" w:rsidRDefault="00382D59" w:rsidP="0068194B">
      <w:r>
        <w:continuationSeparator/>
      </w:r>
    </w:p>
    <w:p w:rsidR="00382D59" w:rsidRDefault="00382D59"/>
    <w:p w:rsidR="00382D59" w:rsidRDefault="00382D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6C6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2D59" w:rsidRDefault="00382D59" w:rsidP="0068194B">
      <w:r>
        <w:separator/>
      </w:r>
    </w:p>
    <w:p w:rsidR="00382D59" w:rsidRDefault="00382D59"/>
    <w:p w:rsidR="00382D59" w:rsidRDefault="00382D59"/>
  </w:footnote>
  <w:footnote w:type="continuationSeparator" w:id="0">
    <w:p w:rsidR="00382D59" w:rsidRDefault="00382D59" w:rsidP="0068194B">
      <w:r>
        <w:continuationSeparator/>
      </w:r>
    </w:p>
    <w:p w:rsidR="00382D59" w:rsidRDefault="00382D59"/>
    <w:p w:rsidR="00382D59" w:rsidRDefault="00382D5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730ABDA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BF7223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0F9B66EC"/>
    <w:multiLevelType w:val="hybridMultilevel"/>
    <w:tmpl w:val="75C6C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FD4007"/>
    <w:multiLevelType w:val="multilevel"/>
    <w:tmpl w:val="45FC2EDE"/>
    <w:lvl w:ilvl="0">
      <w:start w:val="1"/>
      <w:numFmt w:val="bullet"/>
      <w:pStyle w:val="ListBullet"/>
      <w:lvlText w:val=""/>
      <w:lvlJc w:val="left"/>
      <w:pPr>
        <w:ind w:left="360" w:hanging="360"/>
      </w:pPr>
      <w:rPr>
        <w:rFonts w:ascii="Wingdings" w:hAnsi="Wingdings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47BA6699"/>
    <w:multiLevelType w:val="multilevel"/>
    <w:tmpl w:val="7F88185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>
    <w:nsid w:val="491728FE"/>
    <w:multiLevelType w:val="multilevel"/>
    <w:tmpl w:val="7F88185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4"/>
  </w:num>
  <w:num w:numId="16">
    <w:abstractNumId w:val="1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95C"/>
    <w:rsid w:val="000001EF"/>
    <w:rsid w:val="00007322"/>
    <w:rsid w:val="00007728"/>
    <w:rsid w:val="00024584"/>
    <w:rsid w:val="00024730"/>
    <w:rsid w:val="000452F4"/>
    <w:rsid w:val="00055E95"/>
    <w:rsid w:val="00063471"/>
    <w:rsid w:val="00066492"/>
    <w:rsid w:val="0007021F"/>
    <w:rsid w:val="000A758A"/>
    <w:rsid w:val="000B2BA5"/>
    <w:rsid w:val="000D0CCB"/>
    <w:rsid w:val="000E34AB"/>
    <w:rsid w:val="000F2F8C"/>
    <w:rsid w:val="0010006E"/>
    <w:rsid w:val="001045A8"/>
    <w:rsid w:val="00107E16"/>
    <w:rsid w:val="00114A91"/>
    <w:rsid w:val="001171DF"/>
    <w:rsid w:val="00121410"/>
    <w:rsid w:val="001427E1"/>
    <w:rsid w:val="00147658"/>
    <w:rsid w:val="00163668"/>
    <w:rsid w:val="00171566"/>
    <w:rsid w:val="00174676"/>
    <w:rsid w:val="001755A8"/>
    <w:rsid w:val="00184014"/>
    <w:rsid w:val="00192008"/>
    <w:rsid w:val="001B76C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10D"/>
    <w:rsid w:val="002253B0"/>
    <w:rsid w:val="00231F04"/>
    <w:rsid w:val="00236D54"/>
    <w:rsid w:val="00241D8C"/>
    <w:rsid w:val="00241FDB"/>
    <w:rsid w:val="00244197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6C6A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74BA8"/>
    <w:rsid w:val="00382D59"/>
    <w:rsid w:val="003A0632"/>
    <w:rsid w:val="003A30E5"/>
    <w:rsid w:val="003A6ADF"/>
    <w:rsid w:val="003B5928"/>
    <w:rsid w:val="003C5BBD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13DD"/>
    <w:rsid w:val="004547B6"/>
    <w:rsid w:val="004726BC"/>
    <w:rsid w:val="00474105"/>
    <w:rsid w:val="00480E6E"/>
    <w:rsid w:val="00482DF8"/>
    <w:rsid w:val="00486277"/>
    <w:rsid w:val="004948CA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053E2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0F94"/>
    <w:rsid w:val="005C5932"/>
    <w:rsid w:val="005D3CA7"/>
    <w:rsid w:val="005D4CC1"/>
    <w:rsid w:val="005F4B91"/>
    <w:rsid w:val="005F55D2"/>
    <w:rsid w:val="005F6DEA"/>
    <w:rsid w:val="00604A5E"/>
    <w:rsid w:val="00606589"/>
    <w:rsid w:val="0062312F"/>
    <w:rsid w:val="00625F2C"/>
    <w:rsid w:val="006618E9"/>
    <w:rsid w:val="0068194B"/>
    <w:rsid w:val="00692703"/>
    <w:rsid w:val="006A1962"/>
    <w:rsid w:val="006B189E"/>
    <w:rsid w:val="006B5D48"/>
    <w:rsid w:val="006B7D7B"/>
    <w:rsid w:val="006C1A5E"/>
    <w:rsid w:val="006D4BD7"/>
    <w:rsid w:val="006E1507"/>
    <w:rsid w:val="006F04CF"/>
    <w:rsid w:val="00712D8B"/>
    <w:rsid w:val="007273B7"/>
    <w:rsid w:val="00730561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F1FF2"/>
    <w:rsid w:val="00801140"/>
    <w:rsid w:val="00803404"/>
    <w:rsid w:val="00805239"/>
    <w:rsid w:val="0082073A"/>
    <w:rsid w:val="00821AF3"/>
    <w:rsid w:val="00834955"/>
    <w:rsid w:val="00835520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146E9"/>
    <w:rsid w:val="0092726B"/>
    <w:rsid w:val="009361BA"/>
    <w:rsid w:val="00944F78"/>
    <w:rsid w:val="0095096C"/>
    <w:rsid w:val="009510E7"/>
    <w:rsid w:val="00952C89"/>
    <w:rsid w:val="009571D8"/>
    <w:rsid w:val="00960994"/>
    <w:rsid w:val="009650EA"/>
    <w:rsid w:val="0097790C"/>
    <w:rsid w:val="00980D93"/>
    <w:rsid w:val="0098506E"/>
    <w:rsid w:val="009A44CE"/>
    <w:rsid w:val="009C4DFC"/>
    <w:rsid w:val="009D44F8"/>
    <w:rsid w:val="009D7864"/>
    <w:rsid w:val="009E3160"/>
    <w:rsid w:val="009F220C"/>
    <w:rsid w:val="009F3B05"/>
    <w:rsid w:val="009F455E"/>
    <w:rsid w:val="009F4931"/>
    <w:rsid w:val="00A11F2E"/>
    <w:rsid w:val="00A14534"/>
    <w:rsid w:val="00A16DAA"/>
    <w:rsid w:val="00A24162"/>
    <w:rsid w:val="00A25023"/>
    <w:rsid w:val="00A270EA"/>
    <w:rsid w:val="00A347A5"/>
    <w:rsid w:val="00A34BA2"/>
    <w:rsid w:val="00A36F27"/>
    <w:rsid w:val="00A42E32"/>
    <w:rsid w:val="00A42ED1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4517A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E495C"/>
    <w:rsid w:val="00BE7674"/>
    <w:rsid w:val="00BF61AC"/>
    <w:rsid w:val="00C47FA6"/>
    <w:rsid w:val="00C57FC6"/>
    <w:rsid w:val="00C66A7D"/>
    <w:rsid w:val="00C66D2D"/>
    <w:rsid w:val="00C779DA"/>
    <w:rsid w:val="00C814F7"/>
    <w:rsid w:val="00C87529"/>
    <w:rsid w:val="00C95B98"/>
    <w:rsid w:val="00CA4B4D"/>
    <w:rsid w:val="00CB35C3"/>
    <w:rsid w:val="00CD323D"/>
    <w:rsid w:val="00CD4006"/>
    <w:rsid w:val="00CE4030"/>
    <w:rsid w:val="00CE64B3"/>
    <w:rsid w:val="00CF1A49"/>
    <w:rsid w:val="00D0630C"/>
    <w:rsid w:val="00D243A9"/>
    <w:rsid w:val="00D305E5"/>
    <w:rsid w:val="00D34356"/>
    <w:rsid w:val="00D37CD3"/>
    <w:rsid w:val="00D46371"/>
    <w:rsid w:val="00D66A52"/>
    <w:rsid w:val="00D66EFA"/>
    <w:rsid w:val="00D72A2D"/>
    <w:rsid w:val="00D75017"/>
    <w:rsid w:val="00D8373A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2702"/>
    <w:rsid w:val="00DE6534"/>
    <w:rsid w:val="00DF0DDB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776DD"/>
    <w:rsid w:val="00E81CC5"/>
    <w:rsid w:val="00E85A87"/>
    <w:rsid w:val="00E85B4A"/>
    <w:rsid w:val="00E9528E"/>
    <w:rsid w:val="00EA5099"/>
    <w:rsid w:val="00EB24DA"/>
    <w:rsid w:val="00EC1351"/>
    <w:rsid w:val="00EC4CBF"/>
    <w:rsid w:val="00ED3CB7"/>
    <w:rsid w:val="00EE2CA8"/>
    <w:rsid w:val="00EE710A"/>
    <w:rsid w:val="00EF17E8"/>
    <w:rsid w:val="00EF51D9"/>
    <w:rsid w:val="00F130DD"/>
    <w:rsid w:val="00F24884"/>
    <w:rsid w:val="00F45816"/>
    <w:rsid w:val="00F46A30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11" w:unhideWhenUsed="0" w:qFormat="1"/>
    <w:lsdException w:name="List Number" w:semiHidden="0" w:unhideWhenUsed="0" w:qFormat="1"/>
    <w:lsdException w:name="Title" w:semiHidden="0" w:uiPriority="10" w:unhideWhenUsed="0" w:qFormat="1"/>
    <w:lsdException w:name="Default Paragraph Font" w:uiPriority="1"/>
    <w:lsdException w:name="Subtitle" w:uiPriority="11"/>
    <w:lsdException w:name="Strong" w:uiPriority="22" w:qFormat="1"/>
    <w:lsdException w:name="Emphasis" w:uiPriority="20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semiHidden="0" w:uiPriority="10" w:unhideWhenUsed="0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customStyle="1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customStyle="1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paragraph" w:customStyle="1" w:styleId="Default">
    <w:name w:val="Default"/>
    <w:rsid w:val="00D46371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11" w:unhideWhenUsed="0" w:qFormat="1"/>
    <w:lsdException w:name="List Number" w:semiHidden="0" w:unhideWhenUsed="0" w:qFormat="1"/>
    <w:lsdException w:name="Title" w:semiHidden="0" w:uiPriority="10" w:unhideWhenUsed="0" w:qFormat="1"/>
    <w:lsdException w:name="Default Paragraph Font" w:uiPriority="1"/>
    <w:lsdException w:name="Subtitle" w:uiPriority="11"/>
    <w:lsdException w:name="Strong" w:uiPriority="22" w:qFormat="1"/>
    <w:lsdException w:name="Emphasis" w:uiPriority="20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semiHidden="0" w:uiPriority="10" w:unhideWhenUsed="0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customStyle="1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customStyle="1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paragraph" w:customStyle="1" w:styleId="Default">
    <w:name w:val="Default"/>
    <w:rsid w:val="00D46371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32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zimalik304@gmail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n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6228B9D36194961B3352C7BA25FAC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19B45-8EAE-4B10-8D20-501BE61FF015}"/>
      </w:docPartPr>
      <w:docPartBody>
        <w:p w:rsidR="00F01B78" w:rsidRDefault="00343619">
          <w:pPr>
            <w:pStyle w:val="16228B9D36194961B3352C7BA25FACB0"/>
          </w:pPr>
          <w:r w:rsidRPr="00CF1A49">
            <w:t>Education</w:t>
          </w:r>
        </w:p>
      </w:docPartBody>
    </w:docPart>
    <w:docPart>
      <w:docPartPr>
        <w:name w:val="90D6F64BEDD94E719282023A64907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9D0D9-D6DC-40D1-8660-1517E49F2A7F}"/>
      </w:docPartPr>
      <w:docPartBody>
        <w:p w:rsidR="008602A8" w:rsidRDefault="00C46849" w:rsidP="00C46849">
          <w:pPr>
            <w:pStyle w:val="90D6F64BEDD94E719282023A64907FC3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4AF"/>
    <w:rsid w:val="0010499B"/>
    <w:rsid w:val="001920DC"/>
    <w:rsid w:val="001B2173"/>
    <w:rsid w:val="002C1D74"/>
    <w:rsid w:val="00343619"/>
    <w:rsid w:val="003534E9"/>
    <w:rsid w:val="003D32D4"/>
    <w:rsid w:val="004A2867"/>
    <w:rsid w:val="00504643"/>
    <w:rsid w:val="005204E7"/>
    <w:rsid w:val="0055699D"/>
    <w:rsid w:val="005C64AF"/>
    <w:rsid w:val="00712EA2"/>
    <w:rsid w:val="00731ADB"/>
    <w:rsid w:val="007567F6"/>
    <w:rsid w:val="008602A8"/>
    <w:rsid w:val="008B24B0"/>
    <w:rsid w:val="009D7B0B"/>
    <w:rsid w:val="00B80033"/>
    <w:rsid w:val="00C46849"/>
    <w:rsid w:val="00C822C1"/>
    <w:rsid w:val="00D21479"/>
    <w:rsid w:val="00D53475"/>
    <w:rsid w:val="00D82220"/>
    <w:rsid w:val="00E007E9"/>
    <w:rsid w:val="00E178BA"/>
    <w:rsid w:val="00E36067"/>
    <w:rsid w:val="00E92A39"/>
    <w:rsid w:val="00EA2532"/>
    <w:rsid w:val="00F0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" w:unhideWhenUsed="0" w:qFormat="1"/>
    <w:lsdException w:name="Subtle Reference" w:semiHidden="0" w:uiPriority="10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0365FEC3AD4970AF8B9E14E098F154">
    <w:name w:val="520365FEC3AD4970AF8B9E14E098F154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4575AD70B2DB43939D9F3C3BEDD7C9F2">
    <w:name w:val="4575AD70B2DB43939D9F3C3BEDD7C9F2"/>
  </w:style>
  <w:style w:type="paragraph" w:customStyle="1" w:styleId="6A18B743C0A543E3BCE6D2B30B0995F4">
    <w:name w:val="6A18B743C0A543E3BCE6D2B30B0995F4"/>
  </w:style>
  <w:style w:type="paragraph" w:customStyle="1" w:styleId="F4ABC837173D49CBBF7D55EA88FCD835">
    <w:name w:val="F4ABC837173D49CBBF7D55EA88FCD835"/>
  </w:style>
  <w:style w:type="paragraph" w:customStyle="1" w:styleId="B665E1B1C92C47B0A8EEA73542910BB7">
    <w:name w:val="B665E1B1C92C47B0A8EEA73542910BB7"/>
  </w:style>
  <w:style w:type="paragraph" w:customStyle="1" w:styleId="D6C11CB166BC4DDEB5C315D6D85528D4">
    <w:name w:val="D6C11CB166BC4DDEB5C315D6D85528D4"/>
  </w:style>
  <w:style w:type="paragraph" w:customStyle="1" w:styleId="056D961328AE44F09775232DD083DED9">
    <w:name w:val="056D961328AE44F09775232DD083DED9"/>
  </w:style>
  <w:style w:type="paragraph" w:customStyle="1" w:styleId="AF40B55D07AC4B12A88A8A1F1E0A44F7">
    <w:name w:val="AF40B55D07AC4B12A88A8A1F1E0A44F7"/>
  </w:style>
  <w:style w:type="paragraph" w:customStyle="1" w:styleId="A6AB4FCBEF2F4543B60441C9E774BDE6">
    <w:name w:val="A6AB4FCBEF2F4543B60441C9E774BDE6"/>
  </w:style>
  <w:style w:type="paragraph" w:customStyle="1" w:styleId="39EC8D1954C941D5B314B17136D99B52">
    <w:name w:val="39EC8D1954C941D5B314B17136D99B52"/>
  </w:style>
  <w:style w:type="paragraph" w:customStyle="1" w:styleId="C01858460551417E8FC09616224C350E">
    <w:name w:val="C01858460551417E8FC09616224C350E"/>
  </w:style>
  <w:style w:type="paragraph" w:customStyle="1" w:styleId="6ED20910A1FA4701AAA2AF70ED20B5CF">
    <w:name w:val="6ED20910A1FA4701AAA2AF70ED20B5CF"/>
  </w:style>
  <w:style w:type="paragraph" w:customStyle="1" w:styleId="628ABAB25B8B4605BFC621C4FBA73669">
    <w:name w:val="628ABAB25B8B4605BFC621C4FBA73669"/>
  </w:style>
  <w:style w:type="paragraph" w:customStyle="1" w:styleId="A96B2B2C5BE647548324D2BB4DCA5A64">
    <w:name w:val="A96B2B2C5BE647548324D2BB4DCA5A64"/>
  </w:style>
  <w:style w:type="paragraph" w:customStyle="1" w:styleId="A15C24422F834E958F9CDA485D0A8447">
    <w:name w:val="A15C24422F834E958F9CDA485D0A8447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0C035E241E6D48528DFA320DDAD7F292">
    <w:name w:val="0C035E241E6D48528DFA320DDAD7F292"/>
  </w:style>
  <w:style w:type="paragraph" w:customStyle="1" w:styleId="E00E423263B944F3AD06223C77A55BB0">
    <w:name w:val="E00E423263B944F3AD06223C77A55BB0"/>
  </w:style>
  <w:style w:type="paragraph" w:customStyle="1" w:styleId="78722C072A0545ED8B8BCD527798D0BA">
    <w:name w:val="78722C072A0545ED8B8BCD527798D0BA"/>
  </w:style>
  <w:style w:type="paragraph" w:customStyle="1" w:styleId="3054261C3D174EA3840B42DFCF367189">
    <w:name w:val="3054261C3D174EA3840B42DFCF367189"/>
  </w:style>
  <w:style w:type="paragraph" w:customStyle="1" w:styleId="FE759021273C46D084C925CFC00D9458">
    <w:name w:val="FE759021273C46D084C925CFC00D9458"/>
  </w:style>
  <w:style w:type="paragraph" w:customStyle="1" w:styleId="BBCF63CFD27841B8816377CCFB4D7CAF">
    <w:name w:val="BBCF63CFD27841B8816377CCFB4D7CAF"/>
  </w:style>
  <w:style w:type="paragraph" w:customStyle="1" w:styleId="A13D3EA562934072AFF3F91402082B29">
    <w:name w:val="A13D3EA562934072AFF3F91402082B29"/>
  </w:style>
  <w:style w:type="paragraph" w:customStyle="1" w:styleId="16228B9D36194961B3352C7BA25FACB0">
    <w:name w:val="16228B9D36194961B3352C7BA25FACB0"/>
  </w:style>
  <w:style w:type="paragraph" w:customStyle="1" w:styleId="034BCD3E06004C2ABDE9D05BF6F93C64">
    <w:name w:val="034BCD3E06004C2ABDE9D05BF6F93C64"/>
  </w:style>
  <w:style w:type="paragraph" w:customStyle="1" w:styleId="8D8842626F8E483C89EFA6D41C5B95F9">
    <w:name w:val="8D8842626F8E483C89EFA6D41C5B95F9"/>
  </w:style>
  <w:style w:type="paragraph" w:customStyle="1" w:styleId="28C2C57CA50048B4BC543838A06C3BD2">
    <w:name w:val="28C2C57CA50048B4BC543838A06C3BD2"/>
  </w:style>
  <w:style w:type="paragraph" w:customStyle="1" w:styleId="22CE08B348D5473E8445A69AF0B08586">
    <w:name w:val="22CE08B348D5473E8445A69AF0B08586"/>
  </w:style>
  <w:style w:type="paragraph" w:customStyle="1" w:styleId="13430772768F45DF94CA7C65261220F1">
    <w:name w:val="13430772768F45DF94CA7C65261220F1"/>
  </w:style>
  <w:style w:type="paragraph" w:customStyle="1" w:styleId="7E0F986027814FA5A6288846BBEBD089">
    <w:name w:val="7E0F986027814FA5A6288846BBEBD089"/>
  </w:style>
  <w:style w:type="paragraph" w:customStyle="1" w:styleId="16955E61A1D247F882A820435C14FCA8">
    <w:name w:val="16955E61A1D247F882A820435C14FCA8"/>
  </w:style>
  <w:style w:type="paragraph" w:customStyle="1" w:styleId="491F38F14E214B57BAC6B68083417B66">
    <w:name w:val="491F38F14E214B57BAC6B68083417B66"/>
  </w:style>
  <w:style w:type="paragraph" w:customStyle="1" w:styleId="639A51F3F2704010B7D2D5332055E627">
    <w:name w:val="639A51F3F2704010B7D2D5332055E627"/>
  </w:style>
  <w:style w:type="paragraph" w:customStyle="1" w:styleId="CC67FD7193064F118A9254E590F5E333">
    <w:name w:val="CC67FD7193064F118A9254E590F5E333"/>
  </w:style>
  <w:style w:type="paragraph" w:customStyle="1" w:styleId="C75C62E88C6D468D8AC8D4D9DA5D41F1">
    <w:name w:val="C75C62E88C6D468D8AC8D4D9DA5D41F1"/>
  </w:style>
  <w:style w:type="paragraph" w:customStyle="1" w:styleId="2FD9543EBF2A4C7D857757C9AC4F06D4">
    <w:name w:val="2FD9543EBF2A4C7D857757C9AC4F06D4"/>
  </w:style>
  <w:style w:type="paragraph" w:customStyle="1" w:styleId="8F1255B663D047A382A60E4D905196CC">
    <w:name w:val="8F1255B663D047A382A60E4D905196CC"/>
  </w:style>
  <w:style w:type="paragraph" w:customStyle="1" w:styleId="00C4296BBF6544A59FC6050B6FD33F1E">
    <w:name w:val="00C4296BBF6544A59FC6050B6FD33F1E"/>
  </w:style>
  <w:style w:type="paragraph" w:customStyle="1" w:styleId="BB193823C13448D288556F92FDBF31D9">
    <w:name w:val="BB193823C13448D288556F92FDBF31D9"/>
  </w:style>
  <w:style w:type="paragraph" w:customStyle="1" w:styleId="B79F708ED2404AADBD0D925BA3BD046A">
    <w:name w:val="B79F708ED2404AADBD0D925BA3BD046A"/>
  </w:style>
  <w:style w:type="paragraph" w:customStyle="1" w:styleId="3C443EA8E42B4DFE9EB1082DD1925264">
    <w:name w:val="3C443EA8E42B4DFE9EB1082DD1925264"/>
  </w:style>
  <w:style w:type="paragraph" w:customStyle="1" w:styleId="06888FBAAADC477B843F11031F805BA6">
    <w:name w:val="06888FBAAADC477B843F11031F805BA6"/>
  </w:style>
  <w:style w:type="paragraph" w:customStyle="1" w:styleId="32F5D3AEB37A471D80D37A5A20454677">
    <w:name w:val="32F5D3AEB37A471D80D37A5A20454677"/>
    <w:rsid w:val="005C64AF"/>
  </w:style>
  <w:style w:type="paragraph" w:customStyle="1" w:styleId="53B3FE9EDDF4424C934CB1A39CE6C11C">
    <w:name w:val="53B3FE9EDDF4424C934CB1A39CE6C11C"/>
    <w:rsid w:val="005C64AF"/>
  </w:style>
  <w:style w:type="paragraph" w:customStyle="1" w:styleId="8FEC4FFE44D14C3FA4CE20347D1409ED">
    <w:name w:val="8FEC4FFE44D14C3FA4CE20347D1409ED"/>
    <w:rsid w:val="005C64AF"/>
  </w:style>
  <w:style w:type="paragraph" w:customStyle="1" w:styleId="E1184AC6DF314827A9FB87BDE9040BE6">
    <w:name w:val="E1184AC6DF314827A9FB87BDE9040BE6"/>
    <w:rsid w:val="005C64AF"/>
  </w:style>
  <w:style w:type="paragraph" w:customStyle="1" w:styleId="5F6DAA50ABFC44DE9E208A1698E9901E">
    <w:name w:val="5F6DAA50ABFC44DE9E208A1698E9901E"/>
    <w:rsid w:val="005C64AF"/>
  </w:style>
  <w:style w:type="paragraph" w:customStyle="1" w:styleId="38524740F1FD401E8CF521D3D4F2D517">
    <w:name w:val="38524740F1FD401E8CF521D3D4F2D517"/>
    <w:rsid w:val="005C64AF"/>
  </w:style>
  <w:style w:type="paragraph" w:customStyle="1" w:styleId="5A2755392B134CCD95306FCE8E46B1D5">
    <w:name w:val="5A2755392B134CCD95306FCE8E46B1D5"/>
    <w:rsid w:val="005C64AF"/>
  </w:style>
  <w:style w:type="paragraph" w:customStyle="1" w:styleId="8D21398718E94E6180C2375F6DA030E8">
    <w:name w:val="8D21398718E94E6180C2375F6DA030E8"/>
    <w:rsid w:val="005C64AF"/>
  </w:style>
  <w:style w:type="paragraph" w:customStyle="1" w:styleId="90D6F64BEDD94E719282023A64907FC3">
    <w:name w:val="90D6F64BEDD94E719282023A64907FC3"/>
    <w:rsid w:val="00C46849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" w:unhideWhenUsed="0" w:qFormat="1"/>
    <w:lsdException w:name="Subtle Reference" w:semiHidden="0" w:uiPriority="10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0365FEC3AD4970AF8B9E14E098F154">
    <w:name w:val="520365FEC3AD4970AF8B9E14E098F154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4575AD70B2DB43939D9F3C3BEDD7C9F2">
    <w:name w:val="4575AD70B2DB43939D9F3C3BEDD7C9F2"/>
  </w:style>
  <w:style w:type="paragraph" w:customStyle="1" w:styleId="6A18B743C0A543E3BCE6D2B30B0995F4">
    <w:name w:val="6A18B743C0A543E3BCE6D2B30B0995F4"/>
  </w:style>
  <w:style w:type="paragraph" w:customStyle="1" w:styleId="F4ABC837173D49CBBF7D55EA88FCD835">
    <w:name w:val="F4ABC837173D49CBBF7D55EA88FCD835"/>
  </w:style>
  <w:style w:type="paragraph" w:customStyle="1" w:styleId="B665E1B1C92C47B0A8EEA73542910BB7">
    <w:name w:val="B665E1B1C92C47B0A8EEA73542910BB7"/>
  </w:style>
  <w:style w:type="paragraph" w:customStyle="1" w:styleId="D6C11CB166BC4DDEB5C315D6D85528D4">
    <w:name w:val="D6C11CB166BC4DDEB5C315D6D85528D4"/>
  </w:style>
  <w:style w:type="paragraph" w:customStyle="1" w:styleId="056D961328AE44F09775232DD083DED9">
    <w:name w:val="056D961328AE44F09775232DD083DED9"/>
  </w:style>
  <w:style w:type="paragraph" w:customStyle="1" w:styleId="AF40B55D07AC4B12A88A8A1F1E0A44F7">
    <w:name w:val="AF40B55D07AC4B12A88A8A1F1E0A44F7"/>
  </w:style>
  <w:style w:type="paragraph" w:customStyle="1" w:styleId="A6AB4FCBEF2F4543B60441C9E774BDE6">
    <w:name w:val="A6AB4FCBEF2F4543B60441C9E774BDE6"/>
  </w:style>
  <w:style w:type="paragraph" w:customStyle="1" w:styleId="39EC8D1954C941D5B314B17136D99B52">
    <w:name w:val="39EC8D1954C941D5B314B17136D99B52"/>
  </w:style>
  <w:style w:type="paragraph" w:customStyle="1" w:styleId="C01858460551417E8FC09616224C350E">
    <w:name w:val="C01858460551417E8FC09616224C350E"/>
  </w:style>
  <w:style w:type="paragraph" w:customStyle="1" w:styleId="6ED20910A1FA4701AAA2AF70ED20B5CF">
    <w:name w:val="6ED20910A1FA4701AAA2AF70ED20B5CF"/>
  </w:style>
  <w:style w:type="paragraph" w:customStyle="1" w:styleId="628ABAB25B8B4605BFC621C4FBA73669">
    <w:name w:val="628ABAB25B8B4605BFC621C4FBA73669"/>
  </w:style>
  <w:style w:type="paragraph" w:customStyle="1" w:styleId="A96B2B2C5BE647548324D2BB4DCA5A64">
    <w:name w:val="A96B2B2C5BE647548324D2BB4DCA5A64"/>
  </w:style>
  <w:style w:type="paragraph" w:customStyle="1" w:styleId="A15C24422F834E958F9CDA485D0A8447">
    <w:name w:val="A15C24422F834E958F9CDA485D0A8447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0C035E241E6D48528DFA320DDAD7F292">
    <w:name w:val="0C035E241E6D48528DFA320DDAD7F292"/>
  </w:style>
  <w:style w:type="paragraph" w:customStyle="1" w:styleId="E00E423263B944F3AD06223C77A55BB0">
    <w:name w:val="E00E423263B944F3AD06223C77A55BB0"/>
  </w:style>
  <w:style w:type="paragraph" w:customStyle="1" w:styleId="78722C072A0545ED8B8BCD527798D0BA">
    <w:name w:val="78722C072A0545ED8B8BCD527798D0BA"/>
  </w:style>
  <w:style w:type="paragraph" w:customStyle="1" w:styleId="3054261C3D174EA3840B42DFCF367189">
    <w:name w:val="3054261C3D174EA3840B42DFCF367189"/>
  </w:style>
  <w:style w:type="paragraph" w:customStyle="1" w:styleId="FE759021273C46D084C925CFC00D9458">
    <w:name w:val="FE759021273C46D084C925CFC00D9458"/>
  </w:style>
  <w:style w:type="paragraph" w:customStyle="1" w:styleId="BBCF63CFD27841B8816377CCFB4D7CAF">
    <w:name w:val="BBCF63CFD27841B8816377CCFB4D7CAF"/>
  </w:style>
  <w:style w:type="paragraph" w:customStyle="1" w:styleId="A13D3EA562934072AFF3F91402082B29">
    <w:name w:val="A13D3EA562934072AFF3F91402082B29"/>
  </w:style>
  <w:style w:type="paragraph" w:customStyle="1" w:styleId="16228B9D36194961B3352C7BA25FACB0">
    <w:name w:val="16228B9D36194961B3352C7BA25FACB0"/>
  </w:style>
  <w:style w:type="paragraph" w:customStyle="1" w:styleId="034BCD3E06004C2ABDE9D05BF6F93C64">
    <w:name w:val="034BCD3E06004C2ABDE9D05BF6F93C64"/>
  </w:style>
  <w:style w:type="paragraph" w:customStyle="1" w:styleId="8D8842626F8E483C89EFA6D41C5B95F9">
    <w:name w:val="8D8842626F8E483C89EFA6D41C5B95F9"/>
  </w:style>
  <w:style w:type="paragraph" w:customStyle="1" w:styleId="28C2C57CA50048B4BC543838A06C3BD2">
    <w:name w:val="28C2C57CA50048B4BC543838A06C3BD2"/>
  </w:style>
  <w:style w:type="paragraph" w:customStyle="1" w:styleId="22CE08B348D5473E8445A69AF0B08586">
    <w:name w:val="22CE08B348D5473E8445A69AF0B08586"/>
  </w:style>
  <w:style w:type="paragraph" w:customStyle="1" w:styleId="13430772768F45DF94CA7C65261220F1">
    <w:name w:val="13430772768F45DF94CA7C65261220F1"/>
  </w:style>
  <w:style w:type="paragraph" w:customStyle="1" w:styleId="7E0F986027814FA5A6288846BBEBD089">
    <w:name w:val="7E0F986027814FA5A6288846BBEBD089"/>
  </w:style>
  <w:style w:type="paragraph" w:customStyle="1" w:styleId="16955E61A1D247F882A820435C14FCA8">
    <w:name w:val="16955E61A1D247F882A820435C14FCA8"/>
  </w:style>
  <w:style w:type="paragraph" w:customStyle="1" w:styleId="491F38F14E214B57BAC6B68083417B66">
    <w:name w:val="491F38F14E214B57BAC6B68083417B66"/>
  </w:style>
  <w:style w:type="paragraph" w:customStyle="1" w:styleId="639A51F3F2704010B7D2D5332055E627">
    <w:name w:val="639A51F3F2704010B7D2D5332055E627"/>
  </w:style>
  <w:style w:type="paragraph" w:customStyle="1" w:styleId="CC67FD7193064F118A9254E590F5E333">
    <w:name w:val="CC67FD7193064F118A9254E590F5E333"/>
  </w:style>
  <w:style w:type="paragraph" w:customStyle="1" w:styleId="C75C62E88C6D468D8AC8D4D9DA5D41F1">
    <w:name w:val="C75C62E88C6D468D8AC8D4D9DA5D41F1"/>
  </w:style>
  <w:style w:type="paragraph" w:customStyle="1" w:styleId="2FD9543EBF2A4C7D857757C9AC4F06D4">
    <w:name w:val="2FD9543EBF2A4C7D857757C9AC4F06D4"/>
  </w:style>
  <w:style w:type="paragraph" w:customStyle="1" w:styleId="8F1255B663D047A382A60E4D905196CC">
    <w:name w:val="8F1255B663D047A382A60E4D905196CC"/>
  </w:style>
  <w:style w:type="paragraph" w:customStyle="1" w:styleId="00C4296BBF6544A59FC6050B6FD33F1E">
    <w:name w:val="00C4296BBF6544A59FC6050B6FD33F1E"/>
  </w:style>
  <w:style w:type="paragraph" w:customStyle="1" w:styleId="BB193823C13448D288556F92FDBF31D9">
    <w:name w:val="BB193823C13448D288556F92FDBF31D9"/>
  </w:style>
  <w:style w:type="paragraph" w:customStyle="1" w:styleId="B79F708ED2404AADBD0D925BA3BD046A">
    <w:name w:val="B79F708ED2404AADBD0D925BA3BD046A"/>
  </w:style>
  <w:style w:type="paragraph" w:customStyle="1" w:styleId="3C443EA8E42B4DFE9EB1082DD1925264">
    <w:name w:val="3C443EA8E42B4DFE9EB1082DD1925264"/>
  </w:style>
  <w:style w:type="paragraph" w:customStyle="1" w:styleId="06888FBAAADC477B843F11031F805BA6">
    <w:name w:val="06888FBAAADC477B843F11031F805BA6"/>
  </w:style>
  <w:style w:type="paragraph" w:customStyle="1" w:styleId="32F5D3AEB37A471D80D37A5A20454677">
    <w:name w:val="32F5D3AEB37A471D80D37A5A20454677"/>
    <w:rsid w:val="005C64AF"/>
  </w:style>
  <w:style w:type="paragraph" w:customStyle="1" w:styleId="53B3FE9EDDF4424C934CB1A39CE6C11C">
    <w:name w:val="53B3FE9EDDF4424C934CB1A39CE6C11C"/>
    <w:rsid w:val="005C64AF"/>
  </w:style>
  <w:style w:type="paragraph" w:customStyle="1" w:styleId="8FEC4FFE44D14C3FA4CE20347D1409ED">
    <w:name w:val="8FEC4FFE44D14C3FA4CE20347D1409ED"/>
    <w:rsid w:val="005C64AF"/>
  </w:style>
  <w:style w:type="paragraph" w:customStyle="1" w:styleId="E1184AC6DF314827A9FB87BDE9040BE6">
    <w:name w:val="E1184AC6DF314827A9FB87BDE9040BE6"/>
    <w:rsid w:val="005C64AF"/>
  </w:style>
  <w:style w:type="paragraph" w:customStyle="1" w:styleId="5F6DAA50ABFC44DE9E208A1698E9901E">
    <w:name w:val="5F6DAA50ABFC44DE9E208A1698E9901E"/>
    <w:rsid w:val="005C64AF"/>
  </w:style>
  <w:style w:type="paragraph" w:customStyle="1" w:styleId="38524740F1FD401E8CF521D3D4F2D517">
    <w:name w:val="38524740F1FD401E8CF521D3D4F2D517"/>
    <w:rsid w:val="005C64AF"/>
  </w:style>
  <w:style w:type="paragraph" w:customStyle="1" w:styleId="5A2755392B134CCD95306FCE8E46B1D5">
    <w:name w:val="5A2755392B134CCD95306FCE8E46B1D5"/>
    <w:rsid w:val="005C64AF"/>
  </w:style>
  <w:style w:type="paragraph" w:customStyle="1" w:styleId="8D21398718E94E6180C2375F6DA030E8">
    <w:name w:val="8D21398718E94E6180C2375F6DA030E8"/>
    <w:rsid w:val="005C64AF"/>
  </w:style>
  <w:style w:type="paragraph" w:customStyle="1" w:styleId="90D6F64BEDD94E719282023A64907FC3">
    <w:name w:val="90D6F64BEDD94E719282023A64907FC3"/>
    <w:rsid w:val="00C46849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111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Zain</dc:creator>
  <cp:lastModifiedBy>Windows User</cp:lastModifiedBy>
  <cp:revision>26</cp:revision>
  <dcterms:created xsi:type="dcterms:W3CDTF">2019-12-17T11:27:00Z</dcterms:created>
  <dcterms:modified xsi:type="dcterms:W3CDTF">2020-02-17T19:12:00Z</dcterms:modified>
</cp:coreProperties>
</file>