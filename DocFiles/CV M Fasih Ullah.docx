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7A6F7AE" w14:textId="77777777" w:rsidR="002C0613" w:rsidRPr="00F81AD7" w:rsidRDefault="002C0613" w:rsidP="00C1705B">
      <w:pPr>
        <w:spacing w:line="28" w:lineRule="atLeast"/>
        <w:jc w:val="center"/>
        <w:rPr>
          <w:rFonts w:asciiTheme="minorBidi" w:hAnsiTheme="minorBidi" w:cstheme="minorBidi"/>
          <w:color w:val="000000" w:themeColor="text1"/>
          <w:sz w:val="2"/>
          <w:szCs w:val="18"/>
        </w:rPr>
      </w:pP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5252"/>
        <w:gridCol w:w="2919"/>
      </w:tblGrid>
      <w:tr w:rsidR="005B5387" w:rsidRPr="00F81AD7" w14:paraId="23710CF7" w14:textId="77777777" w:rsidTr="005B5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</w:tcPr>
          <w:p w14:paraId="1B7895B2" w14:textId="77777777" w:rsidR="00BE7194" w:rsidRPr="00F81AD7" w:rsidRDefault="00857539" w:rsidP="00B51930">
            <w:pPr>
              <w:spacing w:line="28" w:lineRule="atLeast"/>
              <w:rPr>
                <w:rFonts w:asciiTheme="minorBidi" w:hAnsiTheme="minorBidi" w:cstheme="minorBidi"/>
                <w:b w:val="0"/>
                <w:noProof/>
                <w:color w:val="833C0B" w:themeColor="accent2" w:themeShade="80"/>
                <w:sz w:val="36"/>
                <w:szCs w:val="30"/>
              </w:rPr>
            </w:pPr>
            <w:r w:rsidRPr="00F81AD7">
              <w:rPr>
                <w:rFonts w:asciiTheme="minorBidi" w:hAnsiTheme="minorBidi" w:cstheme="minorBidi"/>
                <w:noProof/>
                <w:color w:val="833C0B" w:themeColor="accent2" w:themeShade="80"/>
                <w:sz w:val="36"/>
                <w:szCs w:val="30"/>
              </w:rPr>
              <w:t>MUHAMMAD FASIH ULLAH</w:t>
            </w:r>
          </w:p>
          <w:p w14:paraId="7C138C13" w14:textId="63F4C543" w:rsidR="006E77F3" w:rsidRPr="00F81AD7" w:rsidRDefault="00657F20" w:rsidP="00B51930">
            <w:pPr>
              <w:spacing w:line="28" w:lineRule="atLeast"/>
              <w:rPr>
                <w:rFonts w:asciiTheme="minorBidi" w:hAnsiTheme="minorBidi" w:cstheme="minorBidi"/>
                <w:color w:val="833C0B" w:themeColor="accent2" w:themeShade="80"/>
                <w:sz w:val="18"/>
                <w:szCs w:val="18"/>
              </w:rPr>
            </w:pPr>
            <w:r w:rsidRPr="00F81AD7">
              <w:rPr>
                <w:rFonts w:asciiTheme="minorBidi" w:eastAsia="Calibri" w:hAnsiTheme="minorBidi" w:cstheme="minorBidi"/>
                <w:color w:val="833C0B" w:themeColor="accent2" w:themeShade="80"/>
                <w:sz w:val="18"/>
                <w:szCs w:val="18"/>
              </w:rPr>
              <w:t xml:space="preserve">Street 1 </w:t>
            </w:r>
            <w:r w:rsidR="0030311D" w:rsidRPr="00F81AD7">
              <w:rPr>
                <w:rFonts w:asciiTheme="minorBidi" w:eastAsia="Calibri" w:hAnsiTheme="minorBidi" w:cstheme="minorBidi"/>
                <w:color w:val="833C0B" w:themeColor="accent2" w:themeShade="80"/>
                <w:sz w:val="18"/>
                <w:szCs w:val="18"/>
              </w:rPr>
              <w:t>House 31/32</w:t>
            </w:r>
            <w:r w:rsidR="00D20825" w:rsidRPr="00F81AD7">
              <w:rPr>
                <w:rFonts w:asciiTheme="minorBidi" w:eastAsia="Calibri" w:hAnsiTheme="minorBidi" w:cstheme="minorBidi"/>
                <w:color w:val="833C0B" w:themeColor="accent2" w:themeShade="8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8B7123" w:rsidRPr="00F81AD7">
              <w:rPr>
                <w:rFonts w:asciiTheme="minorBidi" w:eastAsia="Calibri" w:hAnsiTheme="minorBidi" w:cstheme="minorBidi"/>
                <w:color w:val="833C0B" w:themeColor="accent2" w:themeShade="80"/>
                <w:sz w:val="18"/>
                <w:szCs w:val="18"/>
              </w:rPr>
              <w:t>Khushab</w:t>
            </w:r>
            <w:proofErr w:type="spellEnd"/>
            <w:r w:rsidR="00EE20B4" w:rsidRPr="00F81AD7">
              <w:rPr>
                <w:rFonts w:asciiTheme="minorBidi" w:eastAsia="Calibri" w:hAnsiTheme="minorBidi" w:cstheme="minorBidi"/>
                <w:color w:val="833C0B" w:themeColor="accent2" w:themeShade="80"/>
                <w:sz w:val="18"/>
                <w:szCs w:val="18"/>
              </w:rPr>
              <w:t xml:space="preserve"> </w:t>
            </w:r>
            <w:r w:rsidR="00BB0899" w:rsidRPr="00F81AD7">
              <w:rPr>
                <w:rFonts w:asciiTheme="minorBidi" w:eastAsia="Calibri" w:hAnsiTheme="minorBidi" w:cstheme="minorBidi"/>
                <w:color w:val="833C0B" w:themeColor="accent2" w:themeShade="80"/>
                <w:sz w:val="18"/>
                <w:szCs w:val="18"/>
              </w:rPr>
              <w:t>,Pakistan</w:t>
            </w:r>
            <w:proofErr w:type="gramEnd"/>
          </w:p>
          <w:p w14:paraId="14F1C0DF" w14:textId="77777777" w:rsidR="00BE7194" w:rsidRPr="00F81AD7" w:rsidRDefault="00DF7164" w:rsidP="00857539">
            <w:pPr>
              <w:tabs>
                <w:tab w:val="left" w:pos="4149"/>
                <w:tab w:val="left" w:pos="6027"/>
              </w:tabs>
              <w:spacing w:line="28" w:lineRule="atLeast"/>
              <w:rPr>
                <w:rFonts w:asciiTheme="minorBidi" w:hAnsiTheme="minorBidi" w:cstheme="minorBidi"/>
                <w:color w:val="833C0B" w:themeColor="accent2" w:themeShade="80"/>
                <w:sz w:val="18"/>
                <w:szCs w:val="18"/>
              </w:rPr>
            </w:pPr>
            <w:r w:rsidRPr="00F81AD7">
              <w:rPr>
                <w:rFonts w:asciiTheme="minorBidi" w:eastAsia="Calibri" w:hAnsiTheme="minorBidi" w:cstheme="minorBidi"/>
                <w:color w:val="833C0B" w:themeColor="accent2" w:themeShade="80"/>
                <w:sz w:val="18"/>
                <w:szCs w:val="18"/>
              </w:rPr>
              <w:t xml:space="preserve">Cell: +92 </w:t>
            </w:r>
            <w:r w:rsidR="00857539" w:rsidRPr="00F81AD7">
              <w:rPr>
                <w:rFonts w:asciiTheme="minorBidi" w:eastAsia="Calibri" w:hAnsiTheme="minorBidi" w:cstheme="minorBidi"/>
                <w:color w:val="833C0B" w:themeColor="accent2" w:themeShade="80"/>
                <w:sz w:val="18"/>
                <w:szCs w:val="18"/>
              </w:rPr>
              <w:t>3326148805</w:t>
            </w:r>
          </w:p>
          <w:p w14:paraId="1980EA2E" w14:textId="77777777" w:rsidR="00BE7194" w:rsidRPr="00F81AD7" w:rsidRDefault="51C694C1" w:rsidP="00857539">
            <w:pPr>
              <w:spacing w:line="28" w:lineRule="atLeast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F81AD7">
              <w:rPr>
                <w:rFonts w:asciiTheme="minorBidi" w:eastAsia="Calibri" w:hAnsiTheme="minorBidi" w:cstheme="minorBidi"/>
                <w:color w:val="833C0B" w:themeColor="accent2" w:themeShade="80"/>
                <w:sz w:val="18"/>
                <w:szCs w:val="18"/>
              </w:rPr>
              <w:t xml:space="preserve">E-mail: </w:t>
            </w:r>
            <w:hyperlink r:id="rId8" w:history="1">
              <w:r w:rsidR="00857539" w:rsidRPr="00F81AD7">
                <w:rPr>
                  <w:rStyle w:val="Hyperlink"/>
                  <w:rFonts w:asciiTheme="minorBidi" w:eastAsia="Calibri" w:hAnsiTheme="minorBidi" w:cstheme="minorBidi"/>
                  <w:sz w:val="18"/>
                  <w:szCs w:val="18"/>
                </w:rPr>
                <w:t>fasihullah641@gmail.com</w:t>
              </w:r>
            </w:hyperlink>
          </w:p>
        </w:tc>
        <w:tc>
          <w:tcPr>
            <w:tcW w:w="2919" w:type="dxa"/>
          </w:tcPr>
          <w:p w14:paraId="01A49EE9" w14:textId="77777777" w:rsidR="00BE7194" w:rsidRPr="00F81AD7" w:rsidRDefault="00BE7194" w:rsidP="00B51930">
            <w:pPr>
              <w:spacing w:line="28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</w:p>
        </w:tc>
      </w:tr>
    </w:tbl>
    <w:p w14:paraId="430B1BAD" w14:textId="77777777" w:rsidR="00EA3334" w:rsidRPr="00F81AD7" w:rsidRDefault="0088420D" w:rsidP="00A9684F">
      <w:pPr>
        <w:tabs>
          <w:tab w:val="left" w:pos="4149"/>
          <w:tab w:val="center" w:pos="5099"/>
          <w:tab w:val="left" w:pos="6027"/>
          <w:tab w:val="left" w:pos="9045"/>
        </w:tabs>
        <w:spacing w:line="28" w:lineRule="atLeast"/>
        <w:rPr>
          <w:rFonts w:asciiTheme="minorBidi" w:hAnsiTheme="minorBidi" w:cstheme="minorBidi"/>
          <w:color w:val="000000" w:themeColor="text1"/>
          <w:sz w:val="18"/>
          <w:szCs w:val="18"/>
          <w:u w:val="single"/>
        </w:rPr>
      </w:pPr>
      <w:r w:rsidRPr="00F81AD7">
        <w:rPr>
          <w:rFonts w:asciiTheme="minorBidi" w:eastAsia="Calibri" w:hAnsiTheme="minorBidi" w:cstheme="minorBidi"/>
          <w:b/>
          <w:bCs/>
          <w:smallCaps/>
          <w:color w:val="000000" w:themeColor="text1"/>
          <w:sz w:val="22"/>
          <w:szCs w:val="22"/>
        </w:rPr>
        <w:t>Profile</w:t>
      </w:r>
    </w:p>
    <w:p w14:paraId="1C3186D1" w14:textId="31415BD3" w:rsidR="00A9684F" w:rsidRPr="00F81AD7" w:rsidRDefault="00DF7164" w:rsidP="00857539">
      <w:pPr>
        <w:tabs>
          <w:tab w:val="left" w:pos="4149"/>
          <w:tab w:val="center" w:pos="5099"/>
          <w:tab w:val="left" w:pos="6027"/>
          <w:tab w:val="left" w:pos="9045"/>
        </w:tabs>
        <w:spacing w:line="28" w:lineRule="atLeast"/>
        <w:jc w:val="both"/>
        <w:rPr>
          <w:rFonts w:asciiTheme="minorBidi" w:hAnsiTheme="minorBidi" w:cstheme="minorBidi"/>
          <w:color w:val="000000" w:themeColor="text1"/>
          <w:szCs w:val="18"/>
        </w:rPr>
      </w:pPr>
      <w:r w:rsidRPr="00F81AD7">
        <w:rPr>
          <w:rFonts w:asciiTheme="minorBidi" w:hAnsiTheme="minorBidi" w:cstheme="minorBidi"/>
          <w:color w:val="000000" w:themeColor="text1"/>
          <w:szCs w:val="18"/>
        </w:rPr>
        <w:t>Academically good</w:t>
      </w:r>
      <w:r w:rsidR="00A9684F" w:rsidRPr="00F81AD7">
        <w:rPr>
          <w:rFonts w:asciiTheme="minorBidi" w:hAnsiTheme="minorBidi" w:cstheme="minorBidi"/>
          <w:color w:val="000000" w:themeColor="text1"/>
          <w:szCs w:val="18"/>
        </w:rPr>
        <w:t xml:space="preserve"> and professionally </w:t>
      </w:r>
      <w:r w:rsidRPr="00F81AD7">
        <w:rPr>
          <w:rFonts w:asciiTheme="minorBidi" w:hAnsiTheme="minorBidi" w:cstheme="minorBidi"/>
          <w:color w:val="000000" w:themeColor="text1"/>
          <w:szCs w:val="18"/>
        </w:rPr>
        <w:t>well</w:t>
      </w:r>
      <w:r w:rsidR="00A9684F" w:rsidRPr="00F81AD7">
        <w:rPr>
          <w:rFonts w:asciiTheme="minorBidi" w:hAnsiTheme="minorBidi" w:cstheme="minorBidi"/>
          <w:color w:val="000000" w:themeColor="text1"/>
          <w:szCs w:val="18"/>
        </w:rPr>
        <w:t xml:space="preserve"> Qualif</w:t>
      </w:r>
      <w:r w:rsidR="00857539" w:rsidRPr="00F81AD7">
        <w:rPr>
          <w:rFonts w:asciiTheme="minorBidi" w:hAnsiTheme="minorBidi" w:cstheme="minorBidi"/>
          <w:color w:val="000000" w:themeColor="text1"/>
          <w:szCs w:val="18"/>
        </w:rPr>
        <w:t>y</w:t>
      </w:r>
      <w:r w:rsidR="00A9684F" w:rsidRPr="00F81AD7">
        <w:rPr>
          <w:rFonts w:asciiTheme="minorBidi" w:hAnsiTheme="minorBidi" w:cstheme="minorBidi"/>
          <w:color w:val="000000" w:themeColor="text1"/>
          <w:szCs w:val="18"/>
        </w:rPr>
        <w:t>i</w:t>
      </w:r>
      <w:r w:rsidR="00857539" w:rsidRPr="00F81AD7">
        <w:rPr>
          <w:rFonts w:asciiTheme="minorBidi" w:hAnsiTheme="minorBidi" w:cstheme="minorBidi"/>
          <w:color w:val="000000" w:themeColor="text1"/>
          <w:szCs w:val="18"/>
        </w:rPr>
        <w:t xml:space="preserve">ng </w:t>
      </w:r>
      <w:proofErr w:type="gramStart"/>
      <w:r w:rsidR="00857539" w:rsidRPr="00F81AD7">
        <w:rPr>
          <w:rFonts w:asciiTheme="minorBidi" w:hAnsiTheme="minorBidi" w:cstheme="minorBidi"/>
          <w:b/>
          <w:color w:val="000000" w:themeColor="text1"/>
          <w:szCs w:val="18"/>
        </w:rPr>
        <w:t>B</w:t>
      </w:r>
      <w:r w:rsidR="00B44FE6" w:rsidRPr="00F81AD7">
        <w:rPr>
          <w:rFonts w:asciiTheme="minorBidi" w:hAnsiTheme="minorBidi" w:cstheme="minorBidi"/>
          <w:b/>
          <w:color w:val="000000" w:themeColor="text1"/>
          <w:szCs w:val="18"/>
        </w:rPr>
        <w:t>ACHELOR</w:t>
      </w:r>
      <w:r w:rsidR="00857539" w:rsidRPr="00F81AD7">
        <w:rPr>
          <w:rFonts w:asciiTheme="minorBidi" w:hAnsiTheme="minorBidi" w:cstheme="minorBidi"/>
          <w:b/>
          <w:color w:val="000000" w:themeColor="text1"/>
          <w:szCs w:val="18"/>
        </w:rPr>
        <w:t xml:space="preserve"> </w:t>
      </w:r>
      <w:r w:rsidR="00857539" w:rsidRPr="00F81AD7">
        <w:rPr>
          <w:rFonts w:asciiTheme="minorBidi" w:hAnsiTheme="minorBidi" w:cstheme="minorBidi"/>
          <w:bCs/>
          <w:color w:val="000000" w:themeColor="text1"/>
          <w:szCs w:val="18"/>
        </w:rPr>
        <w:t>in</w:t>
      </w:r>
      <w:r w:rsidR="00857539" w:rsidRPr="00F81AD7">
        <w:rPr>
          <w:rFonts w:asciiTheme="minorBidi" w:hAnsiTheme="minorBidi" w:cstheme="minorBidi"/>
          <w:b/>
          <w:color w:val="000000" w:themeColor="text1"/>
          <w:szCs w:val="18"/>
        </w:rPr>
        <w:t xml:space="preserve"> COMPUTER SCIENCE</w:t>
      </w:r>
      <w:proofErr w:type="gramEnd"/>
      <w:r w:rsidR="00857539" w:rsidRPr="00F81AD7">
        <w:rPr>
          <w:rFonts w:asciiTheme="minorBidi" w:hAnsiTheme="minorBidi" w:cstheme="minorBidi"/>
          <w:b/>
          <w:color w:val="000000" w:themeColor="text1"/>
          <w:szCs w:val="18"/>
        </w:rPr>
        <w:t xml:space="preserve"> </w:t>
      </w:r>
      <w:r w:rsidR="00A9684F" w:rsidRPr="00F81AD7">
        <w:rPr>
          <w:rFonts w:asciiTheme="minorBidi" w:hAnsiTheme="minorBidi" w:cstheme="minorBidi"/>
          <w:color w:val="000000" w:themeColor="text1"/>
          <w:szCs w:val="18"/>
        </w:rPr>
        <w:t>with a</w:t>
      </w:r>
      <w:r w:rsidR="00BC656D" w:rsidRPr="00F81AD7">
        <w:rPr>
          <w:rFonts w:asciiTheme="minorBidi" w:hAnsiTheme="minorBidi" w:cstheme="minorBidi"/>
          <w:color w:val="000000" w:themeColor="text1"/>
          <w:szCs w:val="18"/>
        </w:rPr>
        <w:t>lmost</w:t>
      </w:r>
      <w:r w:rsidR="00B44FE6" w:rsidRPr="00F81AD7">
        <w:rPr>
          <w:rFonts w:asciiTheme="minorBidi" w:hAnsiTheme="minorBidi" w:cstheme="minorBidi"/>
          <w:color w:val="000000" w:themeColor="text1"/>
          <w:szCs w:val="18"/>
        </w:rPr>
        <w:t xml:space="preserve"> 6</w:t>
      </w:r>
      <w:r w:rsidR="00857539" w:rsidRPr="00F81AD7">
        <w:rPr>
          <w:rFonts w:asciiTheme="minorBidi" w:hAnsiTheme="minorBidi" w:cstheme="minorBidi"/>
          <w:color w:val="000000" w:themeColor="text1"/>
          <w:szCs w:val="18"/>
        </w:rPr>
        <w:t xml:space="preserve"> months</w:t>
      </w:r>
      <w:r w:rsidR="00A9684F" w:rsidRPr="00F81AD7">
        <w:rPr>
          <w:rFonts w:asciiTheme="minorBidi" w:hAnsiTheme="minorBidi" w:cstheme="minorBidi"/>
          <w:color w:val="000000" w:themeColor="text1"/>
          <w:szCs w:val="18"/>
        </w:rPr>
        <w:t xml:space="preserve"> of </w:t>
      </w:r>
      <w:r w:rsidR="009133FC" w:rsidRPr="00F81AD7">
        <w:rPr>
          <w:rFonts w:asciiTheme="minorBidi" w:hAnsiTheme="minorBidi" w:cstheme="minorBidi"/>
          <w:color w:val="000000" w:themeColor="text1"/>
          <w:szCs w:val="18"/>
        </w:rPr>
        <w:t xml:space="preserve">professional </w:t>
      </w:r>
      <w:r w:rsidR="00A9684F" w:rsidRPr="00F81AD7">
        <w:rPr>
          <w:rFonts w:asciiTheme="minorBidi" w:hAnsiTheme="minorBidi" w:cstheme="minorBidi"/>
          <w:color w:val="000000" w:themeColor="text1"/>
          <w:szCs w:val="18"/>
        </w:rPr>
        <w:t xml:space="preserve">experience; expertizing in </w:t>
      </w:r>
      <w:r w:rsidR="00B44FE6" w:rsidRPr="00F81AD7">
        <w:rPr>
          <w:rFonts w:asciiTheme="minorBidi" w:hAnsiTheme="minorBidi" w:cstheme="minorBidi"/>
          <w:color w:val="000000" w:themeColor="text1"/>
          <w:szCs w:val="18"/>
        </w:rPr>
        <w:t xml:space="preserve">WEB </w:t>
      </w:r>
      <w:proofErr w:type="spellStart"/>
      <w:r w:rsidR="00B44FE6" w:rsidRPr="00F81AD7">
        <w:rPr>
          <w:rFonts w:asciiTheme="minorBidi" w:hAnsiTheme="minorBidi" w:cstheme="minorBidi"/>
          <w:color w:val="000000" w:themeColor="text1"/>
          <w:szCs w:val="18"/>
        </w:rPr>
        <w:t>DEVELOPMENT</w:t>
      </w:r>
      <w:r w:rsidR="00857539" w:rsidRPr="00F81AD7">
        <w:rPr>
          <w:rFonts w:asciiTheme="minorBidi" w:hAnsiTheme="minorBidi" w:cstheme="minorBidi"/>
          <w:color w:val="000000" w:themeColor="text1"/>
          <w:szCs w:val="18"/>
        </w:rPr>
        <w:t>.</w:t>
      </w:r>
      <w:r w:rsidR="00806471" w:rsidRPr="00F81AD7">
        <w:rPr>
          <w:rFonts w:asciiTheme="minorBidi" w:hAnsiTheme="minorBidi" w:cstheme="minorBidi"/>
          <w:color w:val="000000" w:themeColor="text1"/>
          <w:szCs w:val="18"/>
        </w:rPr>
        <w:t>L</w:t>
      </w:r>
      <w:r w:rsidR="00857539" w:rsidRPr="00F81AD7">
        <w:rPr>
          <w:rFonts w:asciiTheme="minorBidi" w:hAnsiTheme="minorBidi" w:cstheme="minorBidi"/>
          <w:color w:val="000000" w:themeColor="text1"/>
          <w:szCs w:val="18"/>
        </w:rPr>
        <w:t>ooking</w:t>
      </w:r>
      <w:proofErr w:type="spellEnd"/>
      <w:r w:rsidR="00857539" w:rsidRPr="00F81AD7">
        <w:rPr>
          <w:rFonts w:asciiTheme="minorBidi" w:hAnsiTheme="minorBidi" w:cstheme="minorBidi"/>
          <w:color w:val="000000" w:themeColor="text1"/>
          <w:szCs w:val="18"/>
        </w:rPr>
        <w:t xml:space="preserve"> for</w:t>
      </w:r>
      <w:r w:rsidR="00A9684F" w:rsidRPr="00F81AD7">
        <w:rPr>
          <w:rFonts w:asciiTheme="minorBidi" w:hAnsiTheme="minorBidi" w:cstheme="minorBidi"/>
          <w:color w:val="000000" w:themeColor="text1"/>
          <w:szCs w:val="18"/>
        </w:rPr>
        <w:t xml:space="preserve"> opportunities to develop both personally</w:t>
      </w:r>
      <w:r w:rsidR="00BB0899" w:rsidRPr="00F81AD7">
        <w:rPr>
          <w:rFonts w:asciiTheme="minorBidi" w:hAnsiTheme="minorBidi" w:cstheme="minorBidi"/>
          <w:color w:val="000000" w:themeColor="text1"/>
          <w:szCs w:val="18"/>
        </w:rPr>
        <w:t xml:space="preserve"> and professionally along with </w:t>
      </w:r>
      <w:r w:rsidR="00A9684F" w:rsidRPr="00F81AD7">
        <w:rPr>
          <w:rFonts w:asciiTheme="minorBidi" w:hAnsiTheme="minorBidi" w:cstheme="minorBidi"/>
          <w:color w:val="000000" w:themeColor="text1"/>
          <w:szCs w:val="18"/>
        </w:rPr>
        <w:t>motivating, encouraging and visionary leadership.</w:t>
      </w:r>
    </w:p>
    <w:p w14:paraId="330DBC52" w14:textId="77777777" w:rsidR="000D32A1" w:rsidRPr="00F81AD7" w:rsidRDefault="000D32A1" w:rsidP="000D32A1">
      <w:pPr>
        <w:tabs>
          <w:tab w:val="left" w:pos="4149"/>
          <w:tab w:val="center" w:pos="5099"/>
          <w:tab w:val="left" w:pos="6027"/>
          <w:tab w:val="left" w:pos="9045"/>
        </w:tabs>
        <w:spacing w:line="28" w:lineRule="atLeast"/>
        <w:jc w:val="both"/>
        <w:rPr>
          <w:rFonts w:asciiTheme="minorBidi" w:hAnsiTheme="minorBidi" w:cstheme="minorBidi"/>
          <w:color w:val="000000" w:themeColor="text1"/>
          <w:szCs w:val="18"/>
        </w:rPr>
      </w:pPr>
    </w:p>
    <w:p w14:paraId="30FE58B4" w14:textId="77777777" w:rsidR="00AE37C6" w:rsidRPr="00F81AD7" w:rsidRDefault="001E2519" w:rsidP="00C1705B">
      <w:pPr>
        <w:pBdr>
          <w:bottom w:val="threeDEmboss" w:sz="6" w:space="1" w:color="auto"/>
        </w:pBdr>
        <w:spacing w:line="28" w:lineRule="atLeast"/>
        <w:rPr>
          <w:rFonts w:asciiTheme="minorBidi" w:hAnsiTheme="minorBidi" w:cstheme="minorBidi"/>
          <w:b/>
          <w:smallCaps/>
          <w:color w:val="000000" w:themeColor="text1"/>
          <w:sz w:val="22"/>
          <w:szCs w:val="22"/>
        </w:rPr>
      </w:pPr>
      <w:r w:rsidRPr="00F81AD7">
        <w:rPr>
          <w:rFonts w:asciiTheme="minorBidi" w:eastAsia="Calibri" w:hAnsiTheme="minorBidi" w:cstheme="minorBidi"/>
          <w:b/>
          <w:bCs/>
          <w:smallCaps/>
          <w:color w:val="000000" w:themeColor="text1"/>
          <w:sz w:val="22"/>
          <w:szCs w:val="22"/>
        </w:rPr>
        <w:t xml:space="preserve">Professional </w:t>
      </w:r>
      <w:r w:rsidR="00AE37C6" w:rsidRPr="00F81AD7">
        <w:rPr>
          <w:rFonts w:asciiTheme="minorBidi" w:eastAsia="Calibri" w:hAnsiTheme="minorBidi" w:cstheme="minorBidi"/>
          <w:b/>
          <w:bCs/>
          <w:smallCaps/>
          <w:color w:val="000000" w:themeColor="text1"/>
          <w:sz w:val="22"/>
          <w:szCs w:val="22"/>
        </w:rPr>
        <w:t>Experience</w:t>
      </w:r>
    </w:p>
    <w:p w14:paraId="289DACBC" w14:textId="77777777" w:rsidR="000E0670" w:rsidRPr="00F81AD7" w:rsidRDefault="000E0670" w:rsidP="00C1705B">
      <w:pPr>
        <w:pBdr>
          <w:bottom w:val="single" w:sz="4" w:space="1" w:color="800000"/>
        </w:pBdr>
        <w:spacing w:line="28" w:lineRule="atLeast"/>
        <w:jc w:val="both"/>
        <w:rPr>
          <w:rFonts w:asciiTheme="minorBidi" w:hAnsiTheme="minorBidi" w:cstheme="minorBidi"/>
          <w:color w:val="000000" w:themeColor="text1"/>
          <w:sz w:val="6"/>
          <w:szCs w:val="10"/>
        </w:rPr>
      </w:pPr>
    </w:p>
    <w:p w14:paraId="43F87CBE" w14:textId="77777777" w:rsidR="00857539" w:rsidRPr="00F81AD7" w:rsidRDefault="00857539" w:rsidP="00857539">
      <w:pPr>
        <w:pStyle w:val="ListParagraph"/>
        <w:numPr>
          <w:ilvl w:val="0"/>
          <w:numId w:val="22"/>
        </w:numPr>
        <w:spacing w:line="28" w:lineRule="atLeast"/>
        <w:rPr>
          <w:rFonts w:asciiTheme="minorBidi" w:hAnsiTheme="minorBidi" w:cstheme="minorBidi"/>
          <w:b/>
          <w:color w:val="000000" w:themeColor="text1"/>
          <w:sz w:val="24"/>
          <w:szCs w:val="24"/>
        </w:rPr>
      </w:pP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24"/>
          <w:szCs w:val="24"/>
        </w:rPr>
        <w:t>TEHRIK E JAWANANE PAKISTAN</w:t>
      </w:r>
      <w:r w:rsidR="00612E36" w:rsidRPr="00F81AD7">
        <w:rPr>
          <w:rFonts w:asciiTheme="minorBidi" w:eastAsia="Calibri" w:hAnsiTheme="minorBidi" w:cstheme="minorBidi"/>
          <w:b/>
          <w:bCs/>
          <w:color w:val="000000" w:themeColor="text1"/>
          <w:sz w:val="24"/>
          <w:szCs w:val="24"/>
        </w:rPr>
        <w:t xml:space="preserve">.  </w:t>
      </w:r>
      <w:r w:rsidR="00690049" w:rsidRPr="00F81AD7">
        <w:rPr>
          <w:rFonts w:asciiTheme="minorBidi" w:hAnsiTheme="minorBidi" w:cstheme="minorBidi"/>
          <w:b/>
          <w:color w:val="000000" w:themeColor="text1"/>
          <w:sz w:val="24"/>
          <w:szCs w:val="24"/>
        </w:rPr>
        <w:tab/>
      </w:r>
      <w:r w:rsidR="00BB0899" w:rsidRPr="00F81AD7">
        <w:rPr>
          <w:rFonts w:asciiTheme="minorBidi" w:hAnsiTheme="minorBidi" w:cstheme="minorBidi"/>
          <w:b/>
          <w:color w:val="000000" w:themeColor="text1"/>
          <w:sz w:val="24"/>
          <w:szCs w:val="24"/>
        </w:rPr>
        <w:tab/>
      </w:r>
      <w:r w:rsidR="00BB0899" w:rsidRPr="00F81AD7">
        <w:rPr>
          <w:rFonts w:asciiTheme="minorBidi" w:hAnsiTheme="minorBidi" w:cstheme="minorBidi"/>
          <w:b/>
          <w:color w:val="000000" w:themeColor="text1"/>
          <w:sz w:val="24"/>
          <w:szCs w:val="24"/>
        </w:rPr>
        <w:tab/>
      </w:r>
      <w:r w:rsidR="00BB0899" w:rsidRPr="00F81AD7">
        <w:rPr>
          <w:rFonts w:asciiTheme="minorBidi" w:hAnsiTheme="minorBidi" w:cstheme="minorBidi"/>
          <w:b/>
          <w:color w:val="000000" w:themeColor="text1"/>
          <w:sz w:val="24"/>
          <w:szCs w:val="24"/>
        </w:rPr>
        <w:tab/>
      </w:r>
      <w:r w:rsidR="00BB0899" w:rsidRPr="00F81AD7">
        <w:rPr>
          <w:rFonts w:asciiTheme="minorBidi" w:hAnsiTheme="minorBidi" w:cstheme="minorBidi"/>
          <w:b/>
          <w:color w:val="000000" w:themeColor="text1"/>
          <w:sz w:val="24"/>
          <w:szCs w:val="24"/>
        </w:rPr>
        <w:tab/>
      </w:r>
      <w:r w:rsidR="00BB0899" w:rsidRPr="00F81AD7">
        <w:rPr>
          <w:rFonts w:asciiTheme="minorBidi" w:hAnsiTheme="minorBidi" w:cstheme="minorBidi"/>
          <w:b/>
          <w:color w:val="000000" w:themeColor="text1"/>
          <w:sz w:val="24"/>
          <w:szCs w:val="24"/>
        </w:rPr>
        <w:tab/>
      </w:r>
      <w:r w:rsidR="00BB0899" w:rsidRPr="00F81AD7">
        <w:rPr>
          <w:rFonts w:asciiTheme="minorBidi" w:hAnsiTheme="minorBidi" w:cstheme="minorBidi"/>
          <w:b/>
          <w:color w:val="000000" w:themeColor="text1"/>
          <w:sz w:val="24"/>
          <w:szCs w:val="24"/>
        </w:rPr>
        <w:tab/>
      </w:r>
    </w:p>
    <w:p w14:paraId="2ED653B3" w14:textId="77777777" w:rsidR="004C5987" w:rsidRPr="00F81AD7" w:rsidRDefault="00857539" w:rsidP="00857539">
      <w:pPr>
        <w:pStyle w:val="ListParagraph"/>
        <w:spacing w:line="28" w:lineRule="atLeast"/>
        <w:ind w:left="360"/>
        <w:rPr>
          <w:rFonts w:asciiTheme="minorBidi" w:hAnsiTheme="minorBidi" w:cstheme="minorBidi"/>
          <w:b/>
          <w:color w:val="000000" w:themeColor="text1"/>
          <w:sz w:val="24"/>
          <w:szCs w:val="24"/>
        </w:rPr>
      </w:pP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24"/>
          <w:szCs w:val="24"/>
        </w:rPr>
        <w:t>1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24"/>
          <w:szCs w:val="24"/>
          <w:vertAlign w:val="superscript"/>
        </w:rPr>
        <w:t>ST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24"/>
          <w:szCs w:val="24"/>
        </w:rPr>
        <w:t xml:space="preserve"> JUNE TO 25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24"/>
          <w:szCs w:val="24"/>
          <w:vertAlign w:val="superscript"/>
        </w:rPr>
        <w:t>TH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24"/>
          <w:szCs w:val="24"/>
        </w:rPr>
        <w:t xml:space="preserve"> JULY</w:t>
      </w:r>
      <w:r w:rsidR="00612E36" w:rsidRPr="00F81AD7">
        <w:rPr>
          <w:rFonts w:asciiTheme="minorBidi" w:eastAsia="Calibri" w:hAnsiTheme="minorBidi" w:cstheme="minorBidi"/>
          <w:b/>
          <w:bCs/>
          <w:color w:val="000000" w:themeColor="text1"/>
          <w:sz w:val="24"/>
          <w:szCs w:val="24"/>
        </w:rPr>
        <w:t xml:space="preserve"> 201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24"/>
          <w:szCs w:val="24"/>
        </w:rPr>
        <w:t>8</w:t>
      </w:r>
      <w:r w:rsidRPr="00F81AD7">
        <w:rPr>
          <w:rFonts w:asciiTheme="minorBidi" w:hAnsiTheme="minorBidi" w:cstheme="minorBidi"/>
          <w:b/>
          <w:color w:val="000000" w:themeColor="text1"/>
          <w:sz w:val="24"/>
          <w:szCs w:val="24"/>
        </w:rPr>
        <w:t xml:space="preserve"> </w:t>
      </w:r>
    </w:p>
    <w:p w14:paraId="6F55C939" w14:textId="77777777" w:rsidR="00612E36" w:rsidRPr="00F81AD7" w:rsidRDefault="00612E36" w:rsidP="00612E36">
      <w:pPr>
        <w:spacing w:line="276" w:lineRule="auto"/>
        <w:jc w:val="both"/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  <w:t>Responsibilities include:</w:t>
      </w:r>
    </w:p>
    <w:p w14:paraId="49158FAF" w14:textId="77777777" w:rsidR="00612E36" w:rsidRPr="00F81AD7" w:rsidRDefault="00857539" w:rsidP="00612E36">
      <w:pPr>
        <w:numPr>
          <w:ilvl w:val="0"/>
          <w:numId w:val="5"/>
        </w:numPr>
        <w:spacing w:line="276" w:lineRule="auto"/>
        <w:jc w:val="both"/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  <w:t>To deal all media matters of TJP Sargodha division.</w:t>
      </w:r>
    </w:p>
    <w:p w14:paraId="5B360FB4" w14:textId="77777777" w:rsidR="00807B8C" w:rsidRPr="00F81AD7" w:rsidRDefault="00807B8C" w:rsidP="002E08EF">
      <w:pPr>
        <w:numPr>
          <w:ilvl w:val="0"/>
          <w:numId w:val="5"/>
        </w:numPr>
        <w:spacing w:line="276" w:lineRule="auto"/>
        <w:jc w:val="both"/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  <w:t xml:space="preserve">That media dealing include  </w:t>
      </w:r>
    </w:p>
    <w:p w14:paraId="44055225" w14:textId="77777777" w:rsidR="002E08EF" w:rsidRPr="00F81AD7" w:rsidRDefault="00807B8C" w:rsidP="00807B8C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  <w:t>Facebook Pages</w:t>
      </w:r>
    </w:p>
    <w:p w14:paraId="6DD5F8AA" w14:textId="66935719" w:rsidR="00E32D14" w:rsidRPr="00F81AD7" w:rsidRDefault="00807B8C" w:rsidP="004201C9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inorBidi" w:eastAsia="Calibri,Tahoma" w:hAnsiTheme="minorBidi" w:cstheme="minorBidi"/>
          <w:b/>
          <w:color w:val="000000" w:themeColor="text1"/>
          <w:szCs w:val="18"/>
        </w:rPr>
      </w:pPr>
      <w:r w:rsidRPr="00F81AD7"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  <w:t>You</w:t>
      </w:r>
      <w:r w:rsidR="007D061D" w:rsidRPr="00F81AD7"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  <w:t>T</w:t>
      </w:r>
      <w:r w:rsidRPr="00F81AD7"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  <w:t>ube pages</w:t>
      </w:r>
    </w:p>
    <w:p w14:paraId="55A59A4C" w14:textId="60B2919A" w:rsidR="00E32D14" w:rsidRPr="00F81AD7" w:rsidRDefault="00E32D14" w:rsidP="00E32D14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inorBidi" w:eastAsia="Calibri,Tahoma" w:hAnsiTheme="minorBidi" w:cstheme="minorBidi"/>
          <w:b/>
          <w:color w:val="000000" w:themeColor="text1"/>
          <w:szCs w:val="18"/>
        </w:rPr>
      </w:pP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24"/>
          <w:szCs w:val="24"/>
        </w:rPr>
        <w:t xml:space="preserve">Association For Academic </w:t>
      </w:r>
      <w:proofErr w:type="gramStart"/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24"/>
          <w:szCs w:val="24"/>
        </w:rPr>
        <w:t>Quality(</w:t>
      </w:r>
      <w:proofErr w:type="gramEnd"/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24"/>
          <w:szCs w:val="24"/>
        </w:rPr>
        <w:t>AFAQ)</w:t>
      </w:r>
    </w:p>
    <w:p w14:paraId="483068CC" w14:textId="2D9389FE" w:rsidR="00390DD8" w:rsidRPr="00F81AD7" w:rsidRDefault="00E32D14" w:rsidP="00E32D14">
      <w:pPr>
        <w:numPr>
          <w:ilvl w:val="0"/>
          <w:numId w:val="5"/>
        </w:numPr>
        <w:spacing w:line="276" w:lineRule="auto"/>
        <w:jc w:val="both"/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  <w:t xml:space="preserve">Worked in </w:t>
      </w:r>
      <w:r w:rsidR="00B44FE6" w:rsidRPr="00F81AD7"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  <w:t>HR</w:t>
      </w:r>
      <w:r w:rsidRPr="00F81AD7"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  <w:t xml:space="preserve"> Department</w:t>
      </w:r>
      <w:r w:rsidR="00390DD8" w:rsidRPr="00F81AD7"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  <w:t>.</w:t>
      </w:r>
    </w:p>
    <w:p w14:paraId="2D9304D1" w14:textId="52A4C22B" w:rsidR="00807B8C" w:rsidRPr="00F81AD7" w:rsidRDefault="00390DD8" w:rsidP="004201C9">
      <w:pPr>
        <w:numPr>
          <w:ilvl w:val="0"/>
          <w:numId w:val="5"/>
        </w:numPr>
        <w:spacing w:line="276" w:lineRule="auto"/>
        <w:jc w:val="both"/>
        <w:rPr>
          <w:rFonts w:asciiTheme="minorBidi" w:eastAsia="Calibri,Tahoma" w:hAnsiTheme="minorBidi" w:cstheme="minorBidi"/>
          <w:b/>
          <w:color w:val="000000" w:themeColor="text1"/>
          <w:szCs w:val="18"/>
        </w:rPr>
      </w:pPr>
      <w:r w:rsidRPr="00F81AD7"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  <w:t xml:space="preserve">Worked in </w:t>
      </w:r>
      <w:r w:rsidR="00B44FE6" w:rsidRPr="00F81AD7"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  <w:t>ADMIN</w:t>
      </w:r>
      <w:r w:rsidRPr="00F81AD7"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  <w:t xml:space="preserve"> Department.</w:t>
      </w:r>
      <w:r w:rsidR="00E32D14" w:rsidRPr="00F81AD7">
        <w:rPr>
          <w:rFonts w:asciiTheme="minorBidi" w:eastAsia="Calibri,Tahoma" w:hAnsiTheme="minorBidi" w:cstheme="minorBidi"/>
          <w:color w:val="000000" w:themeColor="text1"/>
          <w:sz w:val="18"/>
          <w:szCs w:val="18"/>
        </w:rPr>
        <w:t xml:space="preserve"> </w:t>
      </w:r>
    </w:p>
    <w:p w14:paraId="7C2C82FD" w14:textId="77777777" w:rsidR="008B1153" w:rsidRPr="00F81AD7" w:rsidRDefault="002E08EF" w:rsidP="00807B8C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inorBidi" w:eastAsia="Calibri,Tahoma" w:hAnsiTheme="minorBidi" w:cstheme="minorBidi"/>
          <w:b/>
          <w:color w:val="000000" w:themeColor="text1"/>
          <w:sz w:val="24"/>
          <w:szCs w:val="24"/>
        </w:rPr>
      </w:pPr>
      <w:r w:rsidRPr="00F81AD7">
        <w:rPr>
          <w:rFonts w:asciiTheme="minorBidi" w:eastAsia="Calibri,Tahoma" w:hAnsiTheme="minorBidi" w:cstheme="minorBidi"/>
          <w:b/>
          <w:color w:val="000000" w:themeColor="text1"/>
          <w:sz w:val="24"/>
          <w:szCs w:val="24"/>
        </w:rPr>
        <w:t>Major</w:t>
      </w:r>
      <w:r w:rsidR="00807B8C" w:rsidRPr="00F81AD7">
        <w:rPr>
          <w:rFonts w:asciiTheme="minorBidi" w:eastAsia="Calibri,Tahoma" w:hAnsiTheme="minorBidi" w:cstheme="minorBidi"/>
          <w:b/>
          <w:color w:val="000000" w:themeColor="text1"/>
          <w:sz w:val="24"/>
          <w:szCs w:val="24"/>
        </w:rPr>
        <w:t xml:space="preserve"> Projects during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9376"/>
      </w:tblGrid>
      <w:tr w:rsidR="004D6FCE" w:rsidRPr="00F81AD7" w14:paraId="0BF6EC50" w14:textId="77777777" w:rsidTr="004D6FCE">
        <w:tc>
          <w:tcPr>
            <w:tcW w:w="828" w:type="dxa"/>
          </w:tcPr>
          <w:p w14:paraId="52AA2589" w14:textId="77777777" w:rsidR="004D6FCE" w:rsidRPr="00F81AD7" w:rsidRDefault="004D6FCE" w:rsidP="004D6FCE">
            <w:pPr>
              <w:pStyle w:val="ListParagraph"/>
              <w:numPr>
                <w:ilvl w:val="0"/>
                <w:numId w:val="27"/>
              </w:numPr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587" w:type="dxa"/>
          </w:tcPr>
          <w:p w14:paraId="646EDBE6" w14:textId="6E8816F3" w:rsidR="004D6FCE" w:rsidRPr="00F81AD7" w:rsidRDefault="00807B8C" w:rsidP="002E08EF">
            <w:pPr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</w:pPr>
            <w:r w:rsidRPr="00F81AD7"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  <w:t xml:space="preserve">‘Database project’ </w:t>
            </w:r>
          </w:p>
        </w:tc>
      </w:tr>
      <w:tr w:rsidR="004D6FCE" w:rsidRPr="00F81AD7" w14:paraId="2CF355D0" w14:textId="77777777" w:rsidTr="004D6FCE">
        <w:tc>
          <w:tcPr>
            <w:tcW w:w="828" w:type="dxa"/>
          </w:tcPr>
          <w:p w14:paraId="1AD45FCE" w14:textId="77777777" w:rsidR="004D6FCE" w:rsidRPr="00F81AD7" w:rsidRDefault="004D6FCE" w:rsidP="004D6FCE">
            <w:pPr>
              <w:pStyle w:val="ListParagraph"/>
              <w:numPr>
                <w:ilvl w:val="0"/>
                <w:numId w:val="27"/>
              </w:numPr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587" w:type="dxa"/>
          </w:tcPr>
          <w:p w14:paraId="606C11CA" w14:textId="6140CA6A" w:rsidR="004D6FCE" w:rsidRPr="00F81AD7" w:rsidRDefault="00807B8C" w:rsidP="00807B8C">
            <w:pPr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</w:pPr>
            <w:r w:rsidRPr="00F81AD7"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  <w:t>‘Object Oriented Analysis and Design’ that Project was to develop different models depend upon Objects Analysis</w:t>
            </w:r>
          </w:p>
        </w:tc>
      </w:tr>
      <w:tr w:rsidR="004D6FCE" w:rsidRPr="00F81AD7" w14:paraId="6F9D5AAA" w14:textId="77777777" w:rsidTr="004D6FCE">
        <w:tc>
          <w:tcPr>
            <w:tcW w:w="828" w:type="dxa"/>
          </w:tcPr>
          <w:p w14:paraId="0E2FE7D4" w14:textId="77777777" w:rsidR="004D6FCE" w:rsidRPr="00F81AD7" w:rsidRDefault="004D6FCE" w:rsidP="004D6FCE">
            <w:pPr>
              <w:pStyle w:val="ListParagraph"/>
              <w:numPr>
                <w:ilvl w:val="0"/>
                <w:numId w:val="27"/>
              </w:numPr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587" w:type="dxa"/>
          </w:tcPr>
          <w:p w14:paraId="5EDD6CA2" w14:textId="1EDEB7E0" w:rsidR="004D6FCE" w:rsidRPr="00F81AD7" w:rsidRDefault="00807B8C" w:rsidP="002E08EF">
            <w:pPr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</w:pPr>
            <w:r w:rsidRPr="00F81AD7"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  <w:t>‘ICT’ project was on Computer technologies and its use</w:t>
            </w:r>
          </w:p>
        </w:tc>
      </w:tr>
      <w:tr w:rsidR="004D6FCE" w:rsidRPr="00F81AD7" w14:paraId="4D83BD74" w14:textId="77777777" w:rsidTr="004D6FCE">
        <w:tc>
          <w:tcPr>
            <w:tcW w:w="828" w:type="dxa"/>
          </w:tcPr>
          <w:p w14:paraId="02AC2778" w14:textId="77777777" w:rsidR="004D6FCE" w:rsidRPr="00F81AD7" w:rsidRDefault="004D6FCE" w:rsidP="004D6FCE">
            <w:pPr>
              <w:pStyle w:val="ListParagraph"/>
              <w:numPr>
                <w:ilvl w:val="0"/>
                <w:numId w:val="27"/>
              </w:numPr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587" w:type="dxa"/>
          </w:tcPr>
          <w:p w14:paraId="2172D5E0" w14:textId="2F72F73D" w:rsidR="004D6FCE" w:rsidRPr="00F81AD7" w:rsidRDefault="00807B8C" w:rsidP="00807B8C">
            <w:pPr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</w:pPr>
            <w:r w:rsidRPr="00F81AD7"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  <w:t>‘Management’ project was in Allied Bank</w:t>
            </w:r>
          </w:p>
        </w:tc>
      </w:tr>
      <w:tr w:rsidR="004D6FCE" w:rsidRPr="00F81AD7" w14:paraId="6B577529" w14:textId="77777777" w:rsidTr="004D6FCE">
        <w:tc>
          <w:tcPr>
            <w:tcW w:w="828" w:type="dxa"/>
          </w:tcPr>
          <w:p w14:paraId="5207FC22" w14:textId="77777777" w:rsidR="004D6FCE" w:rsidRPr="00F81AD7" w:rsidRDefault="004D6FCE" w:rsidP="004D6FCE">
            <w:pPr>
              <w:pStyle w:val="ListParagraph"/>
              <w:numPr>
                <w:ilvl w:val="0"/>
                <w:numId w:val="27"/>
              </w:numPr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587" w:type="dxa"/>
          </w:tcPr>
          <w:p w14:paraId="17607AE6" w14:textId="49D29A36" w:rsidR="00B44FE6" w:rsidRPr="00F81AD7" w:rsidRDefault="00807B8C" w:rsidP="00B44FE6">
            <w:pPr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</w:pPr>
            <w:r w:rsidRPr="00F81AD7"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  <w:t>‘Web</w:t>
            </w:r>
            <w:r w:rsidR="00B67CB8" w:rsidRPr="00F81AD7"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  <w:t xml:space="preserve"> Development</w:t>
            </w:r>
            <w:r w:rsidRPr="00F81AD7"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  <w:t>’ that project was on Car Rental</w:t>
            </w:r>
          </w:p>
        </w:tc>
      </w:tr>
      <w:tr w:rsidR="00B44FE6" w:rsidRPr="00F81AD7" w14:paraId="0EF3A161" w14:textId="77777777" w:rsidTr="004D6FCE">
        <w:tc>
          <w:tcPr>
            <w:tcW w:w="828" w:type="dxa"/>
          </w:tcPr>
          <w:p w14:paraId="0E78E0F5" w14:textId="77777777" w:rsidR="00B44FE6" w:rsidRPr="00F81AD7" w:rsidRDefault="00B44FE6" w:rsidP="004D6FCE">
            <w:pPr>
              <w:pStyle w:val="ListParagraph"/>
              <w:numPr>
                <w:ilvl w:val="0"/>
                <w:numId w:val="27"/>
              </w:numPr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587" w:type="dxa"/>
          </w:tcPr>
          <w:p w14:paraId="4E5ADD96" w14:textId="2963AFE0" w:rsidR="00B44FE6" w:rsidRPr="00F81AD7" w:rsidRDefault="00B44FE6" w:rsidP="00B44FE6">
            <w:pPr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</w:pPr>
            <w:r w:rsidRPr="00F81AD7"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  <w:t>‘Android’ app on Fitness</w:t>
            </w:r>
          </w:p>
        </w:tc>
      </w:tr>
      <w:tr w:rsidR="00B44FE6" w:rsidRPr="00F81AD7" w14:paraId="32C23F1C" w14:textId="77777777" w:rsidTr="004D6FCE">
        <w:tc>
          <w:tcPr>
            <w:tcW w:w="828" w:type="dxa"/>
          </w:tcPr>
          <w:p w14:paraId="453221C4" w14:textId="77777777" w:rsidR="00B44FE6" w:rsidRPr="00F81AD7" w:rsidRDefault="00B44FE6" w:rsidP="004D6FCE">
            <w:pPr>
              <w:pStyle w:val="ListParagraph"/>
              <w:numPr>
                <w:ilvl w:val="0"/>
                <w:numId w:val="27"/>
              </w:numPr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587" w:type="dxa"/>
          </w:tcPr>
          <w:p w14:paraId="2F463093" w14:textId="30444932" w:rsidR="00B44FE6" w:rsidRPr="00F81AD7" w:rsidRDefault="00B44FE6" w:rsidP="00B44FE6">
            <w:pPr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</w:pPr>
            <w:r w:rsidRPr="00F81AD7"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  <w:t>‘</w:t>
            </w:r>
            <w:r w:rsidR="00B67CB8" w:rsidRPr="00F81AD7"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  <w:t>Image Classification using CNNs</w:t>
            </w:r>
            <w:r w:rsidRPr="00F81AD7"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  <w:t>’</w:t>
            </w:r>
            <w:r w:rsidR="00636F04"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36F04"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  <w:t>Capston</w:t>
            </w:r>
            <w:proofErr w:type="spellEnd"/>
            <w:r w:rsidR="00636F04">
              <w:rPr>
                <w:rFonts w:asciiTheme="minorBidi" w:eastAsia="Calibri,Tahoma" w:hAnsiTheme="minorBidi" w:cstheme="minorBidi"/>
                <w:color w:val="000000" w:themeColor="text1"/>
                <w:sz w:val="18"/>
                <w:szCs w:val="18"/>
              </w:rPr>
              <w:t xml:space="preserve"> Final Year</w:t>
            </w:r>
          </w:p>
        </w:tc>
      </w:tr>
    </w:tbl>
    <w:p w14:paraId="15369B29" w14:textId="77777777" w:rsidR="00BB0899" w:rsidRPr="00F81AD7" w:rsidRDefault="00BB0899" w:rsidP="00347F8C">
      <w:pPr>
        <w:pBdr>
          <w:bottom w:val="threeDEmboss" w:sz="6" w:space="1" w:color="auto"/>
        </w:pBdr>
        <w:spacing w:line="28" w:lineRule="atLeast"/>
        <w:rPr>
          <w:rFonts w:asciiTheme="minorBidi" w:eastAsia="Calibri" w:hAnsiTheme="minorBidi" w:cstheme="minorBidi"/>
          <w:b/>
          <w:bCs/>
          <w:smallCaps/>
          <w:color w:val="000000" w:themeColor="text1"/>
          <w:sz w:val="22"/>
          <w:szCs w:val="22"/>
        </w:rPr>
      </w:pPr>
    </w:p>
    <w:p w14:paraId="6AEB31B5" w14:textId="77777777" w:rsidR="00347F8C" w:rsidRPr="00F81AD7" w:rsidRDefault="00347F8C" w:rsidP="00807B8C">
      <w:pPr>
        <w:pStyle w:val="ListParagraph"/>
        <w:numPr>
          <w:ilvl w:val="0"/>
          <w:numId w:val="22"/>
        </w:numPr>
        <w:pBdr>
          <w:bottom w:val="threeDEmboss" w:sz="6" w:space="1" w:color="auto"/>
        </w:pBdr>
        <w:spacing w:line="28" w:lineRule="atLeast"/>
        <w:rPr>
          <w:rFonts w:asciiTheme="minorBidi" w:hAnsiTheme="minorBidi" w:cstheme="minorBidi"/>
          <w:b/>
          <w:smallCaps/>
          <w:color w:val="000000" w:themeColor="text1"/>
          <w:sz w:val="22"/>
          <w:szCs w:val="22"/>
        </w:rPr>
      </w:pPr>
      <w:r w:rsidRPr="00F81AD7">
        <w:rPr>
          <w:rFonts w:asciiTheme="minorBidi" w:eastAsia="Calibri" w:hAnsiTheme="minorBidi" w:cstheme="minorBidi"/>
          <w:b/>
          <w:bCs/>
          <w:smallCaps/>
          <w:color w:val="000000" w:themeColor="text1"/>
          <w:sz w:val="22"/>
          <w:szCs w:val="22"/>
        </w:rPr>
        <w:t>PROFESSIONAL &amp; ACADEMIC QUALIFICATION</w:t>
      </w:r>
    </w:p>
    <w:p w14:paraId="5BDEE756" w14:textId="77777777" w:rsidR="00892B58" w:rsidRPr="00F81AD7" w:rsidRDefault="00892B58" w:rsidP="00347F8C">
      <w:pPr>
        <w:spacing w:line="28" w:lineRule="atLeast"/>
        <w:rPr>
          <w:rFonts w:asciiTheme="minorBidi" w:eastAsia="Adobe Fan Heiti Std B" w:hAnsiTheme="minorBidi" w:cstheme="minorBidi"/>
          <w:color w:val="000000" w:themeColor="text1"/>
          <w:sz w:val="18"/>
          <w:szCs w:val="18"/>
        </w:rPr>
      </w:pPr>
    </w:p>
    <w:p w14:paraId="115DAE61" w14:textId="77777777" w:rsidR="00892B58" w:rsidRPr="00F81AD7" w:rsidRDefault="00892B58" w:rsidP="00892B58">
      <w:pPr>
        <w:spacing w:line="28" w:lineRule="atLeast"/>
        <w:rPr>
          <w:rFonts w:asciiTheme="minorBidi" w:hAnsiTheme="minorBidi" w:cstheme="minorBidi"/>
          <w:color w:val="000000" w:themeColor="text1"/>
          <w:sz w:val="10"/>
          <w:szCs w:val="10"/>
        </w:rPr>
      </w:pPr>
    </w:p>
    <w:p w14:paraId="51F77470" w14:textId="3BE05A03" w:rsidR="00FD0487" w:rsidRPr="00F81AD7" w:rsidRDefault="00807B8C" w:rsidP="00807B8C">
      <w:pPr>
        <w:tabs>
          <w:tab w:val="left" w:pos="4290"/>
        </w:tabs>
        <w:spacing w:line="28" w:lineRule="atLeast"/>
        <w:rPr>
          <w:rFonts w:asciiTheme="minorBidi" w:hAnsiTheme="minorBidi" w:cstheme="minorBidi"/>
          <w:b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Computer </w:t>
      </w:r>
      <w:r w:rsidR="00B67CB8"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S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cience</w:t>
      </w:r>
      <w:r w:rsidR="004730DD"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ab/>
      </w:r>
      <w:r w:rsidR="00A26F5E"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University of 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Sargodha</w:t>
      </w:r>
      <w:r w:rsidR="00A26F5E"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, 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Sargodha</w:t>
      </w:r>
      <w:r w:rsidR="00FD0487" w:rsidRPr="00F81AD7">
        <w:rPr>
          <w:rFonts w:asciiTheme="minorBidi" w:hAnsiTheme="minorBidi" w:cstheme="minorBidi"/>
          <w:color w:val="000000" w:themeColor="text1"/>
          <w:sz w:val="18"/>
          <w:szCs w:val="18"/>
        </w:rPr>
        <w:tab/>
      </w:r>
    </w:p>
    <w:p w14:paraId="1D3AC52E" w14:textId="77777777" w:rsidR="00FD0487" w:rsidRPr="00F81AD7" w:rsidRDefault="00807B8C" w:rsidP="00FD0487">
      <w:pPr>
        <w:tabs>
          <w:tab w:val="left" w:pos="4290"/>
        </w:tabs>
        <w:spacing w:line="28" w:lineRule="atLeast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2015-2019</w:t>
      </w:r>
    </w:p>
    <w:p w14:paraId="72AB3D0A" w14:textId="10AC2B7E" w:rsidR="00807B8C" w:rsidRPr="00F81AD7" w:rsidRDefault="00E7104E" w:rsidP="00FD0487">
      <w:pPr>
        <w:tabs>
          <w:tab w:val="left" w:pos="4290"/>
        </w:tabs>
        <w:spacing w:line="28" w:lineRule="atLeast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8</w:t>
      </w:r>
      <w:r w:rsidR="00807B8C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  <w:vertAlign w:val="superscript"/>
        </w:rPr>
        <w:t>th</w:t>
      </w:r>
      <w:r w:rsidR="00807B8C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</w:t>
      </w:r>
      <w:r w:rsidR="00B67CB8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S</w:t>
      </w:r>
      <w:r w:rsidR="00807B8C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emester</w:t>
      </w:r>
    </w:p>
    <w:p w14:paraId="2E51A5D7" w14:textId="6216F3ED" w:rsidR="00A26F5E" w:rsidRPr="00F81AD7" w:rsidRDefault="00E7104E" w:rsidP="0050505C">
      <w:pPr>
        <w:tabs>
          <w:tab w:val="left" w:pos="4290"/>
        </w:tabs>
        <w:spacing w:line="28" w:lineRule="atLeast"/>
        <w:rPr>
          <w:rFonts w:asciiTheme="minorBidi" w:hAnsiTheme="minorBidi" w:cstheme="minorBidi"/>
          <w:color w:val="000000" w:themeColor="text1"/>
          <w:sz w:val="18"/>
          <w:szCs w:val="18"/>
        </w:rPr>
      </w:pPr>
      <w:proofErr w:type="gramStart"/>
      <w:r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C</w:t>
      </w:r>
      <w:r w:rsidR="00807B8C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GPA :</w:t>
      </w:r>
      <w:proofErr w:type="gramEnd"/>
      <w:r w:rsidR="00807B8C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2</w:t>
      </w:r>
      <w:r w:rsidR="00A446E0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.</w:t>
      </w:r>
      <w:r w:rsidR="0014522E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3</w:t>
      </w:r>
      <w:r w:rsidR="00B67CB8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0</w:t>
      </w:r>
      <w:r w:rsidR="00A26F5E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/4.00</w:t>
      </w:r>
    </w:p>
    <w:p w14:paraId="0D53F0AA" w14:textId="77777777" w:rsidR="00FD0487" w:rsidRPr="00F81AD7" w:rsidRDefault="00FD0487" w:rsidP="00FD0487">
      <w:pPr>
        <w:tabs>
          <w:tab w:val="left" w:pos="4290"/>
        </w:tabs>
        <w:spacing w:line="28" w:lineRule="atLeast"/>
        <w:rPr>
          <w:rFonts w:asciiTheme="minorBidi" w:hAnsiTheme="minorBidi" w:cstheme="minorBidi"/>
          <w:color w:val="000000" w:themeColor="text1"/>
          <w:sz w:val="18"/>
          <w:szCs w:val="18"/>
        </w:rPr>
      </w:pPr>
    </w:p>
    <w:p w14:paraId="68446F24" w14:textId="1883ACB4" w:rsidR="00FD0487" w:rsidRPr="00F81AD7" w:rsidRDefault="00A26F5E" w:rsidP="00807B8C">
      <w:pPr>
        <w:tabs>
          <w:tab w:val="left" w:pos="4290"/>
        </w:tabs>
        <w:spacing w:line="28" w:lineRule="atLeast"/>
        <w:ind w:left="4290" w:hanging="4290"/>
        <w:rPr>
          <w:rFonts w:asciiTheme="minorBid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FSC - Pre-</w:t>
      </w:r>
      <w:r w:rsidR="00B67CB8"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E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ngineering</w:t>
      </w:r>
      <w:r w:rsidR="00FD0487" w:rsidRPr="00F81AD7">
        <w:rPr>
          <w:rFonts w:asciiTheme="minorBidi" w:hAnsiTheme="minorBidi" w:cstheme="minorBidi"/>
          <w:color w:val="000000" w:themeColor="text1"/>
          <w:sz w:val="18"/>
          <w:szCs w:val="18"/>
        </w:rPr>
        <w:tab/>
      </w:r>
      <w:r w:rsidR="00807B8C"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Superior College, </w:t>
      </w:r>
      <w:proofErr w:type="spellStart"/>
      <w:r w:rsidR="00807B8C"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Jauharabad</w:t>
      </w:r>
      <w:proofErr w:type="spellEnd"/>
    </w:p>
    <w:p w14:paraId="24689990" w14:textId="77777777" w:rsidR="00FD0487" w:rsidRPr="00F81AD7" w:rsidRDefault="00807B8C" w:rsidP="00FD0487">
      <w:pPr>
        <w:tabs>
          <w:tab w:val="left" w:pos="4290"/>
        </w:tabs>
        <w:spacing w:line="28" w:lineRule="atLeast"/>
        <w:ind w:left="4290" w:hanging="4290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(2013</w:t>
      </w:r>
      <w:r w:rsidR="00FD0487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-20</w:t>
      </w: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15</w:t>
      </w:r>
      <w:r w:rsidR="00FD0487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)</w:t>
      </w:r>
    </w:p>
    <w:p w14:paraId="5BD7E8DA" w14:textId="77777777" w:rsidR="00A26F5E" w:rsidRPr="00F81AD7" w:rsidRDefault="00682A24" w:rsidP="00FD0487">
      <w:pPr>
        <w:tabs>
          <w:tab w:val="left" w:pos="4290"/>
        </w:tabs>
        <w:spacing w:line="28" w:lineRule="atLeast"/>
        <w:ind w:left="4290" w:hanging="4290"/>
        <w:rPr>
          <w:rFonts w:asciiTheme="minorBid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Percentage :</w:t>
      </w:r>
      <w:r w:rsidR="00807B8C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67</w:t>
      </w:r>
      <w:r w:rsidR="00A26F5E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%</w:t>
      </w:r>
    </w:p>
    <w:p w14:paraId="050CCE3D" w14:textId="77777777" w:rsidR="00892B58" w:rsidRPr="00F81AD7" w:rsidRDefault="00892B58" w:rsidP="00892B58">
      <w:pPr>
        <w:spacing w:line="28" w:lineRule="atLeast"/>
        <w:rPr>
          <w:rFonts w:asciiTheme="minorBidi" w:hAnsiTheme="minorBidi" w:cstheme="minorBidi"/>
          <w:color w:val="000000" w:themeColor="text1"/>
          <w:sz w:val="18"/>
          <w:szCs w:val="18"/>
        </w:rPr>
      </w:pPr>
    </w:p>
    <w:p w14:paraId="5750A1DF" w14:textId="77777777" w:rsidR="00892B58" w:rsidRPr="00F81AD7" w:rsidRDefault="0042661F" w:rsidP="00892B58">
      <w:pPr>
        <w:spacing w:line="28" w:lineRule="atLeast"/>
        <w:rPr>
          <w:rFonts w:asciiTheme="minorBid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Matriculation – Science </w:t>
      </w:r>
      <w:r w:rsidRPr="00F81AD7">
        <w:rPr>
          <w:rFonts w:asciiTheme="minorBidi" w:hAnsiTheme="minorBidi" w:cstheme="minorBidi"/>
          <w:color w:val="000000" w:themeColor="text1"/>
          <w:sz w:val="18"/>
          <w:szCs w:val="18"/>
        </w:rPr>
        <w:tab/>
      </w:r>
      <w:r w:rsidRPr="00F81AD7">
        <w:rPr>
          <w:rFonts w:asciiTheme="minorBidi" w:hAnsiTheme="minorBidi" w:cstheme="minorBidi"/>
          <w:color w:val="000000" w:themeColor="text1"/>
          <w:sz w:val="18"/>
          <w:szCs w:val="18"/>
        </w:rPr>
        <w:tab/>
      </w:r>
      <w:r w:rsidRPr="00F81AD7">
        <w:rPr>
          <w:rFonts w:asciiTheme="minorBidi" w:hAnsiTheme="minorBidi" w:cstheme="minorBidi"/>
          <w:color w:val="000000" w:themeColor="text1"/>
          <w:sz w:val="18"/>
          <w:szCs w:val="18"/>
        </w:rPr>
        <w:tab/>
      </w:r>
      <w:r w:rsidR="00205E73" w:rsidRPr="00F81AD7">
        <w:rPr>
          <w:rFonts w:asciiTheme="minorBidi" w:hAnsiTheme="minorBidi" w:cstheme="minorBidi"/>
          <w:color w:val="000000" w:themeColor="text1"/>
          <w:sz w:val="18"/>
          <w:szCs w:val="18"/>
        </w:rPr>
        <w:tab/>
      </w:r>
      <w:proofErr w:type="spellStart"/>
      <w:r w:rsidR="00A446E0"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Fauji</w:t>
      </w:r>
      <w:proofErr w:type="spellEnd"/>
      <w:r w:rsidR="00A446E0"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 Foundation Higher Secondary School, </w:t>
      </w:r>
      <w:proofErr w:type="spellStart"/>
      <w:r w:rsidR="00A446E0"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Khushab</w:t>
      </w:r>
      <w:proofErr w:type="spellEnd"/>
    </w:p>
    <w:p w14:paraId="4B5ECC31" w14:textId="77777777" w:rsidR="00682A24" w:rsidRPr="00F81AD7" w:rsidRDefault="00807B8C" w:rsidP="00682A24">
      <w:pPr>
        <w:tabs>
          <w:tab w:val="left" w:pos="4290"/>
        </w:tabs>
        <w:spacing w:line="28" w:lineRule="atLeast"/>
        <w:ind w:left="4290" w:hanging="4290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(2011-2013</w:t>
      </w:r>
      <w:r w:rsidR="00682A24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)</w:t>
      </w:r>
    </w:p>
    <w:p w14:paraId="0ECC4806" w14:textId="77777777" w:rsidR="00A9684F" w:rsidRPr="00F81AD7" w:rsidRDefault="00A446E0" w:rsidP="00807B8C">
      <w:pPr>
        <w:tabs>
          <w:tab w:val="left" w:pos="4290"/>
        </w:tabs>
        <w:spacing w:line="28" w:lineRule="atLeast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proofErr w:type="gramStart"/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Percentage :</w:t>
      </w:r>
      <w:proofErr w:type="gramEnd"/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</w:t>
      </w:r>
      <w:r w:rsidR="00807B8C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80.4</w:t>
      </w:r>
      <w:r w:rsidR="00682A24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%</w:t>
      </w:r>
    </w:p>
    <w:p w14:paraId="4DF3C7F3" w14:textId="77777777" w:rsidR="004C5987" w:rsidRPr="00F81AD7" w:rsidRDefault="004C5987" w:rsidP="004C5987">
      <w:pPr>
        <w:tabs>
          <w:tab w:val="left" w:pos="4290"/>
        </w:tabs>
        <w:spacing w:line="28" w:lineRule="atLeast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</w:p>
    <w:p w14:paraId="1C4A90D8" w14:textId="77777777" w:rsidR="00114D47" w:rsidRPr="00F81AD7" w:rsidRDefault="00114D47" w:rsidP="00114D47">
      <w:pPr>
        <w:pBdr>
          <w:bottom w:val="threeDEmboss" w:sz="6" w:space="1" w:color="auto"/>
        </w:pBdr>
        <w:spacing w:line="28" w:lineRule="atLeast"/>
        <w:rPr>
          <w:rFonts w:asciiTheme="minorBidi" w:hAnsiTheme="minorBidi" w:cstheme="minorBidi"/>
          <w:b/>
          <w:smallCaps/>
          <w:color w:val="000000" w:themeColor="text1"/>
          <w:sz w:val="22"/>
          <w:szCs w:val="22"/>
        </w:rPr>
      </w:pPr>
      <w:r w:rsidRPr="00F81AD7">
        <w:rPr>
          <w:rFonts w:asciiTheme="minorBidi" w:eastAsia="Calibri" w:hAnsiTheme="minorBidi" w:cstheme="minorBidi"/>
          <w:b/>
          <w:bCs/>
          <w:smallCaps/>
          <w:color w:val="000000" w:themeColor="text1"/>
          <w:sz w:val="22"/>
          <w:szCs w:val="22"/>
        </w:rPr>
        <w:t xml:space="preserve">Training and workshops </w:t>
      </w:r>
    </w:p>
    <w:p w14:paraId="73A36098" w14:textId="77777777" w:rsidR="00114D47" w:rsidRPr="00F81AD7" w:rsidRDefault="00114D47" w:rsidP="00114D47">
      <w:pPr>
        <w:spacing w:line="28" w:lineRule="atLeast"/>
        <w:rPr>
          <w:rFonts w:asciiTheme="minorBidi" w:hAnsiTheme="minorBidi" w:cstheme="minorBidi"/>
          <w:color w:val="000000" w:themeColor="text1"/>
          <w:sz w:val="6"/>
          <w:szCs w:val="10"/>
        </w:rPr>
      </w:pPr>
    </w:p>
    <w:p w14:paraId="5DBD94EA" w14:textId="77777777" w:rsidR="008455BF" w:rsidRPr="00F81AD7" w:rsidRDefault="00D82B3E" w:rsidP="00BF28F1">
      <w:pPr>
        <w:pStyle w:val="ListParagraph"/>
        <w:numPr>
          <w:ilvl w:val="0"/>
          <w:numId w:val="28"/>
        </w:num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hAnsiTheme="minorBidi" w:cstheme="minorBidi"/>
          <w:b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King It center Software House, Rahman Plaza Sargodha.  </w:t>
      </w:r>
    </w:p>
    <w:p w14:paraId="13FB91AE" w14:textId="27DE124D" w:rsidR="008B1153" w:rsidRPr="00F81AD7" w:rsidRDefault="00D82B3E" w:rsidP="000D156E">
      <w:p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                        Web designing,</w:t>
      </w:r>
      <w:r w:rsidR="00C11ACC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Web Development</w:t>
      </w:r>
    </w:p>
    <w:p w14:paraId="26D1FAF8" w14:textId="77777777" w:rsidR="000962B6" w:rsidRPr="00F81AD7" w:rsidRDefault="000962B6" w:rsidP="000D156E">
      <w:p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hAnsiTheme="minorBidi" w:cstheme="minorBidi"/>
          <w:color w:val="000000" w:themeColor="text1"/>
          <w:sz w:val="18"/>
          <w:szCs w:val="18"/>
        </w:rPr>
      </w:pPr>
    </w:p>
    <w:p w14:paraId="35107EA1" w14:textId="77777777" w:rsidR="00AC6E56" w:rsidRPr="00F81AD7" w:rsidRDefault="00D82B3E" w:rsidP="00BF28F1">
      <w:pPr>
        <w:pStyle w:val="ListParagraph"/>
        <w:numPr>
          <w:ilvl w:val="0"/>
          <w:numId w:val="28"/>
        </w:num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hAnsiTheme="minorBidi" w:cstheme="minorBidi"/>
          <w:b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Spark expo National event</w:t>
      </w:r>
    </w:p>
    <w:p w14:paraId="49A0B619" w14:textId="3DBF747F" w:rsidR="009A393C" w:rsidRPr="00BA0F07" w:rsidRDefault="00B67CB8" w:rsidP="000D156E">
      <w:p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</w:t>
      </w:r>
      <w:r w:rsidR="00D82B3E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                      </w:t>
      </w:r>
      <w:r w:rsidR="00D82B3E" w:rsidRPr="00BA0F0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Organized by UOS</w:t>
      </w:r>
      <w:r w:rsidR="00AC6E56" w:rsidRPr="00BA0F0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</w:t>
      </w:r>
      <w:r w:rsidR="00AF13BF" w:rsidRPr="00BA0F0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CS &amp; IT Department</w:t>
      </w:r>
      <w:r w:rsidR="00AC6E56" w:rsidRPr="00BA0F0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, September</w:t>
      </w:r>
      <w:r w:rsidR="009A393C" w:rsidRPr="00BA0F0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201</w:t>
      </w:r>
      <w:r w:rsidR="00D82B3E" w:rsidRPr="00BA0F0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7</w:t>
      </w:r>
    </w:p>
    <w:p w14:paraId="6B465125" w14:textId="77777777" w:rsidR="000962B6" w:rsidRPr="00F81AD7" w:rsidRDefault="000962B6" w:rsidP="000D156E">
      <w:p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hAnsiTheme="minorBidi" w:cstheme="minorBidi"/>
          <w:color w:val="000000" w:themeColor="text1"/>
          <w:sz w:val="18"/>
          <w:szCs w:val="18"/>
        </w:rPr>
      </w:pPr>
    </w:p>
    <w:p w14:paraId="3576BBA4" w14:textId="77777777" w:rsidR="00BF28F1" w:rsidRPr="00F81AD7" w:rsidRDefault="001B0DEF" w:rsidP="001B0DEF">
      <w:pPr>
        <w:pStyle w:val="ListParagraph"/>
        <w:numPr>
          <w:ilvl w:val="0"/>
          <w:numId w:val="28"/>
        </w:numPr>
        <w:spacing w:line="28" w:lineRule="atLeast"/>
        <w:rPr>
          <w:rFonts w:asciiTheme="minorBidi" w:hAnsiTheme="minorBidi" w:cstheme="minorBidi"/>
          <w:color w:val="000000" w:themeColor="text1"/>
          <w:szCs w:val="22"/>
        </w:rPr>
      </w:pP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XTC </w:t>
      </w:r>
      <w:proofErr w:type="gramStart"/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Goonj</w:t>
      </w:r>
      <w:r w:rsidR="00D82B3E"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  Festival</w:t>
      </w:r>
      <w:proofErr w:type="gramEnd"/>
      <w:r w:rsidR="00D82B3E"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 </w:t>
      </w:r>
    </w:p>
    <w:p w14:paraId="27096543" w14:textId="198B9058" w:rsidR="00D82B3E" w:rsidRPr="00BA0F07" w:rsidRDefault="00D82B3E" w:rsidP="00D82B3E">
      <w:pPr>
        <w:spacing w:line="28" w:lineRule="atLeast"/>
        <w:ind w:left="360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        </w:t>
      </w:r>
      <w:r w:rsidRPr="00BA0F0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    </w:t>
      </w:r>
      <w:r w:rsidRPr="00BA0F0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Organized by National Textile University CS@IT media society, October 2017.</w:t>
      </w:r>
    </w:p>
    <w:p w14:paraId="1A2D4F65" w14:textId="46787BAA" w:rsidR="00BA0F07" w:rsidRDefault="00BA0F07" w:rsidP="00D82B3E">
      <w:pPr>
        <w:spacing w:line="28" w:lineRule="atLeast"/>
        <w:ind w:left="360"/>
        <w:rPr>
          <w:rFonts w:asciiTheme="minorBidi" w:hAnsiTheme="minorBidi" w:cstheme="minorBidi"/>
          <w:color w:val="000000" w:themeColor="text1"/>
          <w:szCs w:val="22"/>
        </w:rPr>
      </w:pPr>
    </w:p>
    <w:p w14:paraId="3259B552" w14:textId="173BAD85" w:rsidR="00BA0F07" w:rsidRPr="00F81AD7" w:rsidRDefault="00BA0F07" w:rsidP="00BA0F07">
      <w:pPr>
        <w:pStyle w:val="ListParagraph"/>
        <w:numPr>
          <w:ilvl w:val="0"/>
          <w:numId w:val="28"/>
        </w:numPr>
        <w:spacing w:line="28" w:lineRule="atLeast"/>
        <w:rPr>
          <w:rFonts w:asciiTheme="minorBidi" w:hAnsiTheme="minorBidi" w:cstheme="minorBidi"/>
          <w:color w:val="000000" w:themeColor="text1"/>
          <w:szCs w:val="22"/>
        </w:rPr>
      </w:pPr>
      <w:r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lastRenderedPageBreak/>
        <w:t>DG Skills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 </w:t>
      </w:r>
    </w:p>
    <w:p w14:paraId="7880D496" w14:textId="1C382908" w:rsidR="00BA0F07" w:rsidRPr="00BA0F07" w:rsidRDefault="00BA0F07" w:rsidP="00BA0F07">
      <w:pPr>
        <w:spacing w:line="28" w:lineRule="atLeast"/>
        <w:ind w:left="360"/>
        <w:rPr>
          <w:rFonts w:asciiTheme="minorBidi" w:hAnsiTheme="minorBidi" w:cstheme="minorBidi"/>
          <w:sz w:val="18"/>
          <w:szCs w:val="18"/>
        </w:rPr>
      </w:pP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            </w:t>
      </w:r>
      <w:r w:rsidRPr="00BA0F07">
        <w:rPr>
          <w:rFonts w:asciiTheme="minorBidi" w:hAnsiTheme="minorBidi" w:cstheme="minorBidi"/>
          <w:sz w:val="18"/>
          <w:szCs w:val="18"/>
        </w:rPr>
        <w:t>WordPress and Freelancing.</w:t>
      </w:r>
    </w:p>
    <w:p w14:paraId="318ACCBB" w14:textId="77777777" w:rsidR="00BA0F07" w:rsidRPr="00F81AD7" w:rsidRDefault="00BA0F07" w:rsidP="00BA0F07">
      <w:pPr>
        <w:spacing w:line="28" w:lineRule="atLeast"/>
        <w:ind w:left="360"/>
        <w:rPr>
          <w:rFonts w:asciiTheme="minorBidi" w:hAnsiTheme="minorBidi" w:cstheme="minorBidi"/>
          <w:color w:val="000000" w:themeColor="text1"/>
          <w:szCs w:val="22"/>
        </w:rPr>
      </w:pPr>
    </w:p>
    <w:p w14:paraId="22072A1D" w14:textId="79FC489F" w:rsidR="00BA0F07" w:rsidRPr="00F81AD7" w:rsidRDefault="00BA0F07" w:rsidP="00BA0F07">
      <w:pPr>
        <w:pStyle w:val="ListParagraph"/>
        <w:numPr>
          <w:ilvl w:val="0"/>
          <w:numId w:val="28"/>
        </w:numPr>
        <w:spacing w:line="28" w:lineRule="atLeast"/>
        <w:rPr>
          <w:rFonts w:asciiTheme="minorBidi" w:hAnsiTheme="minorBidi" w:cstheme="minorBidi"/>
          <w:color w:val="000000" w:themeColor="text1"/>
          <w:szCs w:val="22"/>
        </w:rPr>
      </w:pPr>
      <w:r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E-</w:t>
      </w:r>
      <w:proofErr w:type="spellStart"/>
      <w:r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Rozgaar</w:t>
      </w:r>
      <w:proofErr w:type="spellEnd"/>
    </w:p>
    <w:p w14:paraId="56BE3259" w14:textId="0707414E" w:rsidR="004C76E4" w:rsidRDefault="00BA0F07" w:rsidP="004C76E4">
      <w:pPr>
        <w:spacing w:line="28" w:lineRule="atLeast"/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</w:pPr>
      <w:r w:rsidRPr="004C76E4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                  </w:t>
      </w:r>
      <w:r w:rsidRPr="004C76E4">
        <w:rPr>
          <w:rFonts w:asciiTheme="minorBidi" w:hAnsiTheme="minorBidi" w:cstheme="minorBidi"/>
          <w:sz w:val="18"/>
          <w:szCs w:val="18"/>
        </w:rPr>
        <w:t>WordPress and Freelancing.</w:t>
      </w:r>
      <w:r w:rsidR="004C76E4" w:rsidRPr="004C76E4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 </w:t>
      </w:r>
    </w:p>
    <w:p w14:paraId="3E46EAE6" w14:textId="77777777" w:rsidR="008E6374" w:rsidRPr="008E6374" w:rsidRDefault="008E6374" w:rsidP="00B7649F">
      <w:pPr>
        <w:spacing w:line="28" w:lineRule="atLeast"/>
        <w:rPr>
          <w:rFonts w:asciiTheme="minorBidi" w:hAnsiTheme="minorBidi" w:cstheme="minorBidi"/>
          <w:color w:val="000000" w:themeColor="text1"/>
          <w:szCs w:val="22"/>
        </w:rPr>
      </w:pPr>
    </w:p>
    <w:p w14:paraId="0CE30B9C" w14:textId="2FFD1F44" w:rsidR="008E6374" w:rsidRPr="00F81AD7" w:rsidRDefault="008E6374" w:rsidP="008E6374">
      <w:pPr>
        <w:pStyle w:val="ListParagraph"/>
        <w:numPr>
          <w:ilvl w:val="0"/>
          <w:numId w:val="28"/>
        </w:numPr>
        <w:spacing w:line="28" w:lineRule="atLeast"/>
        <w:rPr>
          <w:rFonts w:asciiTheme="minorBidi" w:hAnsiTheme="minorBidi" w:cstheme="minorBidi"/>
          <w:color w:val="000000" w:themeColor="text1"/>
          <w:szCs w:val="22"/>
        </w:rPr>
      </w:pPr>
      <w:r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Coursera</w:t>
      </w:r>
    </w:p>
    <w:p w14:paraId="7D410488" w14:textId="477D4EC5" w:rsidR="008E6374" w:rsidRDefault="008E6374" w:rsidP="008E6374">
      <w:pPr>
        <w:pBdr>
          <w:bottom w:val="threeDEmboss" w:sz="6" w:space="1" w:color="auto"/>
        </w:pBdr>
        <w:spacing w:line="28" w:lineRule="atLeast"/>
        <w:rPr>
          <w:rFonts w:asciiTheme="minorBidi" w:hAnsiTheme="minorBidi" w:cstheme="minorBidi"/>
          <w:sz w:val="18"/>
          <w:szCs w:val="18"/>
        </w:rPr>
      </w:pP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      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           </w:t>
      </w:r>
      <w:r>
        <w:rPr>
          <w:rFonts w:asciiTheme="minorBidi" w:hAnsiTheme="minorBidi" w:cstheme="minorBidi"/>
          <w:sz w:val="18"/>
          <w:szCs w:val="18"/>
        </w:rPr>
        <w:t xml:space="preserve">International </w:t>
      </w:r>
      <w:proofErr w:type="gramStart"/>
      <w:r>
        <w:rPr>
          <w:rFonts w:asciiTheme="minorBidi" w:hAnsiTheme="minorBidi" w:cstheme="minorBidi"/>
          <w:sz w:val="18"/>
          <w:szCs w:val="18"/>
        </w:rPr>
        <w:t>Universities ,</w:t>
      </w:r>
      <w:proofErr w:type="gramEnd"/>
      <w:r>
        <w:rPr>
          <w:rFonts w:asciiTheme="minorBidi" w:hAnsiTheme="minorBidi" w:cstheme="minorBidi"/>
          <w:sz w:val="18"/>
          <w:szCs w:val="18"/>
        </w:rPr>
        <w:t xml:space="preserve"> Microsoft and Google certified</w:t>
      </w:r>
      <w:r w:rsidR="00EE1599">
        <w:rPr>
          <w:rFonts w:asciiTheme="minorBidi" w:hAnsiTheme="minorBidi" w:cstheme="minorBidi"/>
          <w:sz w:val="18"/>
          <w:szCs w:val="18"/>
        </w:rPr>
        <w:t>.</w:t>
      </w:r>
    </w:p>
    <w:p w14:paraId="2A5DF940" w14:textId="4257E3B2" w:rsidR="004C76E4" w:rsidRDefault="004C76E4" w:rsidP="004C76E4">
      <w:pPr>
        <w:pBdr>
          <w:bottom w:val="threeDEmboss" w:sz="6" w:space="1" w:color="auto"/>
        </w:pBdr>
        <w:spacing w:line="28" w:lineRule="atLeast"/>
        <w:rPr>
          <w:rFonts w:asciiTheme="minorBidi" w:hAnsiTheme="minorBidi" w:cstheme="minorBidi"/>
          <w:sz w:val="18"/>
          <w:szCs w:val="18"/>
        </w:rPr>
      </w:pPr>
    </w:p>
    <w:p w14:paraId="2E776C02" w14:textId="77777777" w:rsidR="008E6374" w:rsidRDefault="008E6374" w:rsidP="004C76E4">
      <w:pPr>
        <w:pBdr>
          <w:bottom w:val="threeDEmboss" w:sz="6" w:space="1" w:color="auto"/>
        </w:pBdr>
        <w:spacing w:line="28" w:lineRule="atLeast"/>
        <w:rPr>
          <w:rFonts w:asciiTheme="minorBidi" w:hAnsiTheme="minorBidi" w:cstheme="minorBidi"/>
          <w:sz w:val="18"/>
          <w:szCs w:val="18"/>
        </w:rPr>
      </w:pPr>
    </w:p>
    <w:p w14:paraId="0ACA1C6B" w14:textId="4AF2312D" w:rsidR="001466E1" w:rsidRPr="00FA4385" w:rsidRDefault="004C76E4" w:rsidP="00FA4385">
      <w:pPr>
        <w:pBdr>
          <w:bottom w:val="threeDEmboss" w:sz="6" w:space="1" w:color="auto"/>
        </w:pBdr>
        <w:spacing w:line="28" w:lineRule="atLeast"/>
        <w:rPr>
          <w:rFonts w:asciiTheme="minorBidi" w:hAnsiTheme="minorBidi" w:cstheme="minorBidi"/>
          <w:color w:val="000000" w:themeColor="text1"/>
          <w:sz w:val="18"/>
          <w:szCs w:val="18"/>
        </w:rPr>
      </w:pPr>
      <w:r w:rsidRPr="00BA0F07">
        <w:rPr>
          <w:rFonts w:asciiTheme="minorBidi" w:hAnsiTheme="minorBidi" w:cstheme="minorBidi"/>
          <w:color w:val="000000" w:themeColor="text1"/>
          <w:sz w:val="18"/>
          <w:szCs w:val="18"/>
        </w:rPr>
        <w:t xml:space="preserve">                 </w:t>
      </w:r>
    </w:p>
    <w:p w14:paraId="2E7E7749" w14:textId="737EB2A6" w:rsidR="00AC6E56" w:rsidRPr="00BA0F07" w:rsidRDefault="00D82B3E" w:rsidP="00BA0F07">
      <w:pPr>
        <w:pBdr>
          <w:bottom w:val="threeDEmboss" w:sz="6" w:space="1" w:color="auto"/>
        </w:pBdr>
        <w:spacing w:line="28" w:lineRule="atLeast"/>
        <w:rPr>
          <w:rFonts w:asciiTheme="minorBidi" w:hAnsiTheme="minorBidi" w:cstheme="minorBidi"/>
          <w:color w:val="000000" w:themeColor="text1"/>
          <w:sz w:val="18"/>
          <w:szCs w:val="18"/>
        </w:rPr>
      </w:pPr>
      <w:r w:rsidRPr="00BA0F07">
        <w:rPr>
          <w:rFonts w:asciiTheme="minorBidi" w:hAnsiTheme="minorBidi" w:cstheme="minorBidi"/>
          <w:color w:val="000000" w:themeColor="text1"/>
          <w:sz w:val="18"/>
          <w:szCs w:val="18"/>
        </w:rPr>
        <w:t xml:space="preserve">                  </w:t>
      </w:r>
    </w:p>
    <w:p w14:paraId="44B2EAFC" w14:textId="77777777" w:rsidR="00BD7333" w:rsidRPr="00F81AD7" w:rsidRDefault="00BD7333" w:rsidP="00BD7333">
      <w:pPr>
        <w:pBdr>
          <w:bottom w:val="threeDEmboss" w:sz="6" w:space="1" w:color="auto"/>
        </w:pBdr>
        <w:spacing w:line="28" w:lineRule="atLeast"/>
        <w:rPr>
          <w:rFonts w:asciiTheme="minorBidi" w:hAnsiTheme="minorBidi" w:cstheme="minorBidi"/>
          <w:b/>
          <w:smallCaps/>
          <w:color w:val="000000" w:themeColor="text1"/>
          <w:sz w:val="22"/>
          <w:szCs w:val="22"/>
        </w:rPr>
      </w:pPr>
      <w:r w:rsidRPr="00F81AD7">
        <w:rPr>
          <w:rFonts w:asciiTheme="minorBidi" w:eastAsia="Calibri" w:hAnsiTheme="minorBidi" w:cstheme="minorBidi"/>
          <w:b/>
          <w:bCs/>
          <w:smallCaps/>
          <w:color w:val="000000" w:themeColor="text1"/>
          <w:sz w:val="22"/>
          <w:szCs w:val="22"/>
        </w:rPr>
        <w:t>Computer Proficiency</w:t>
      </w:r>
    </w:p>
    <w:p w14:paraId="1EED999E" w14:textId="77777777" w:rsidR="00BD7333" w:rsidRPr="00F81AD7" w:rsidRDefault="00BD7333" w:rsidP="00BD7333">
      <w:pPr>
        <w:spacing w:line="28" w:lineRule="atLeast"/>
        <w:rPr>
          <w:rFonts w:asciiTheme="minorBidi" w:hAnsiTheme="minorBidi" w:cstheme="minorBidi"/>
          <w:color w:val="000000" w:themeColor="text1"/>
          <w:sz w:val="6"/>
          <w:szCs w:val="10"/>
        </w:rPr>
      </w:pPr>
    </w:p>
    <w:p w14:paraId="1C2B1499" w14:textId="77777777" w:rsidR="00BD7333" w:rsidRPr="00F81AD7" w:rsidRDefault="00BD7333" w:rsidP="00BD7333">
      <w:p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Well versed with the latest versions of the following:</w:t>
      </w:r>
    </w:p>
    <w:p w14:paraId="3BC1EF06" w14:textId="77777777" w:rsidR="00BD7333" w:rsidRPr="00F81AD7" w:rsidRDefault="00BD7333" w:rsidP="00BD7333">
      <w:p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hAnsiTheme="minorBidi" w:cstheme="minorBidi"/>
          <w:color w:val="000000" w:themeColor="text1"/>
          <w:sz w:val="18"/>
          <w:szCs w:val="18"/>
        </w:rPr>
      </w:pPr>
    </w:p>
    <w:p w14:paraId="19FB90EC" w14:textId="77777777" w:rsidR="0062300E" w:rsidRPr="00F81AD7" w:rsidRDefault="0062300E" w:rsidP="00BD7333">
      <w:pPr>
        <w:numPr>
          <w:ilvl w:val="0"/>
          <w:numId w:val="8"/>
        </w:num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  <w:sectPr w:rsidR="0062300E" w:rsidRPr="00F81AD7" w:rsidSect="004C598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630" w:right="907" w:bottom="540" w:left="1134" w:header="964" w:footer="964" w:gutter="0"/>
          <w:pgBorders w:offsetFrom="page">
            <w:top w:val="thinThickSmallGap" w:sz="24" w:space="24" w:color="323E4F" w:themeColor="text2" w:themeShade="BF"/>
            <w:left w:val="thinThickSmallGap" w:sz="24" w:space="24" w:color="323E4F" w:themeColor="text2" w:themeShade="BF"/>
            <w:bottom w:val="thickThinSmallGap" w:sz="24" w:space="24" w:color="323E4F" w:themeColor="text2" w:themeShade="BF"/>
            <w:right w:val="thickThinSmallGap" w:sz="24" w:space="24" w:color="323E4F" w:themeColor="text2" w:themeShade="BF"/>
          </w:pgBorders>
          <w:cols w:space="720"/>
          <w:titlePg/>
          <w:docGrid w:linePitch="212"/>
        </w:sectPr>
      </w:pPr>
    </w:p>
    <w:p w14:paraId="62F37C1C" w14:textId="77777777" w:rsidR="00BD7333" w:rsidRPr="00F81AD7" w:rsidRDefault="006A4948" w:rsidP="00BD7333">
      <w:pPr>
        <w:numPr>
          <w:ilvl w:val="0"/>
          <w:numId w:val="8"/>
        </w:num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Dreamweaver </w:t>
      </w:r>
    </w:p>
    <w:p w14:paraId="31ED17DD" w14:textId="63D76C41" w:rsidR="00ED07C1" w:rsidRPr="00F81AD7" w:rsidRDefault="00CB0045" w:rsidP="00BD7333">
      <w:pPr>
        <w:numPr>
          <w:ilvl w:val="0"/>
          <w:numId w:val="8"/>
        </w:num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Code Block</w:t>
      </w:r>
    </w:p>
    <w:p w14:paraId="6FB93D05" w14:textId="02D5776E" w:rsidR="00CB0045" w:rsidRPr="00F81AD7" w:rsidRDefault="00CB0045" w:rsidP="00BD7333">
      <w:pPr>
        <w:numPr>
          <w:ilvl w:val="0"/>
          <w:numId w:val="8"/>
        </w:num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Font o graphics</w:t>
      </w:r>
    </w:p>
    <w:p w14:paraId="52535A2D" w14:textId="32F9208F" w:rsidR="00891ED6" w:rsidRPr="00F81AD7" w:rsidRDefault="00891ED6" w:rsidP="00BD7333">
      <w:pPr>
        <w:numPr>
          <w:ilvl w:val="0"/>
          <w:numId w:val="8"/>
        </w:num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proofErr w:type="spellStart"/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Xampp</w:t>
      </w:r>
      <w:proofErr w:type="spellEnd"/>
    </w:p>
    <w:p w14:paraId="3066CA73" w14:textId="6262945D" w:rsidR="00ED07C1" w:rsidRPr="00F81AD7" w:rsidRDefault="00ED07C1" w:rsidP="006A4948">
      <w:pPr>
        <w:numPr>
          <w:ilvl w:val="0"/>
          <w:numId w:val="8"/>
        </w:num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Adobe </w:t>
      </w:r>
      <w:r w:rsidR="006A4948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Photoshop</w:t>
      </w:r>
    </w:p>
    <w:p w14:paraId="7AE2A466" w14:textId="166E49E5" w:rsidR="00396380" w:rsidRPr="00F81AD7" w:rsidRDefault="00396380" w:rsidP="006A4948">
      <w:pPr>
        <w:numPr>
          <w:ilvl w:val="0"/>
          <w:numId w:val="8"/>
        </w:num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Visual Studio</w:t>
      </w:r>
    </w:p>
    <w:p w14:paraId="20159210" w14:textId="49BA9DF3" w:rsidR="00B67CB8" w:rsidRPr="00F81AD7" w:rsidRDefault="00B67CB8" w:rsidP="006A4948">
      <w:pPr>
        <w:numPr>
          <w:ilvl w:val="0"/>
          <w:numId w:val="8"/>
        </w:num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Python</w:t>
      </w:r>
    </w:p>
    <w:p w14:paraId="174A5A15" w14:textId="7658CAE5" w:rsidR="00B67CB8" w:rsidRPr="00F81AD7" w:rsidRDefault="00B67CB8" w:rsidP="006A4948">
      <w:pPr>
        <w:numPr>
          <w:ilvl w:val="0"/>
          <w:numId w:val="8"/>
        </w:num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Canva</w:t>
      </w:r>
    </w:p>
    <w:p w14:paraId="476C9EB7" w14:textId="2EE56112" w:rsidR="00B67CB8" w:rsidRPr="00F81AD7" w:rsidRDefault="00B67CB8" w:rsidP="006A4948">
      <w:pPr>
        <w:numPr>
          <w:ilvl w:val="0"/>
          <w:numId w:val="8"/>
        </w:num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proofErr w:type="spellStart"/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Filmora</w:t>
      </w:r>
      <w:proofErr w:type="spellEnd"/>
    </w:p>
    <w:p w14:paraId="72716B53" w14:textId="77777777" w:rsidR="0062300E" w:rsidRPr="00F81AD7" w:rsidRDefault="00CB0045" w:rsidP="006A4948">
      <w:pPr>
        <w:numPr>
          <w:ilvl w:val="0"/>
          <w:numId w:val="8"/>
        </w:num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Cisco Packet Tracer</w:t>
      </w:r>
    </w:p>
    <w:p w14:paraId="042F4F49" w14:textId="75F33A64" w:rsidR="0062300E" w:rsidRPr="00F81AD7" w:rsidRDefault="006A4948" w:rsidP="006A4948">
      <w:pPr>
        <w:numPr>
          <w:ilvl w:val="0"/>
          <w:numId w:val="8"/>
        </w:numPr>
        <w:tabs>
          <w:tab w:val="left" w:pos="0"/>
          <w:tab w:val="left" w:pos="720"/>
          <w:tab w:val="left" w:pos="1433"/>
          <w:tab w:val="left" w:pos="2070"/>
          <w:tab w:val="left" w:pos="3546"/>
          <w:tab w:val="left" w:pos="5826"/>
          <w:tab w:val="left" w:pos="7741"/>
          <w:tab w:val="left" w:pos="7920"/>
        </w:tabs>
        <w:suppressAutoHyphens/>
        <w:spacing w:line="28" w:lineRule="atLeast"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MS</w:t>
      </w:r>
      <w:r w:rsidR="00B067CC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</w:t>
      </w:r>
      <w:proofErr w:type="gramStart"/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Office</w:t>
      </w:r>
      <w:r w:rsidR="00BD7333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(</w:t>
      </w:r>
      <w:proofErr w:type="gramEnd"/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Word, </w:t>
      </w:r>
      <w:r w:rsidR="00BD7333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and PowerPoint)</w:t>
      </w:r>
    </w:p>
    <w:p w14:paraId="26014803" w14:textId="77777777" w:rsidR="004C5987" w:rsidRPr="00F81AD7" w:rsidRDefault="004C5987" w:rsidP="00892B58">
      <w:pPr>
        <w:pBdr>
          <w:bottom w:val="threeDEmboss" w:sz="6" w:space="1" w:color="auto"/>
        </w:pBdr>
        <w:spacing w:line="28" w:lineRule="atLeast"/>
        <w:rPr>
          <w:rFonts w:asciiTheme="minorBidi" w:eastAsia="Calibri" w:hAnsiTheme="minorBidi" w:cstheme="minorBidi"/>
          <w:b/>
          <w:bCs/>
          <w:smallCaps/>
          <w:color w:val="000000" w:themeColor="text1"/>
          <w:sz w:val="22"/>
          <w:szCs w:val="22"/>
        </w:rPr>
        <w:sectPr w:rsidR="004C5987" w:rsidRPr="00F81AD7" w:rsidSect="004C5987">
          <w:type w:val="continuous"/>
          <w:pgSz w:w="12240" w:h="15840"/>
          <w:pgMar w:top="630" w:right="907" w:bottom="540" w:left="1134" w:header="964" w:footer="964" w:gutter="0"/>
          <w:pgBorders w:offsetFrom="page">
            <w:top w:val="thinThickSmallGap" w:sz="24" w:space="24" w:color="323E4F" w:themeColor="text2" w:themeShade="BF"/>
            <w:left w:val="thinThickSmallGap" w:sz="24" w:space="24" w:color="323E4F" w:themeColor="text2" w:themeShade="BF"/>
            <w:bottom w:val="thickThinSmallGap" w:sz="24" w:space="24" w:color="323E4F" w:themeColor="text2" w:themeShade="BF"/>
            <w:right w:val="thickThinSmallGap" w:sz="24" w:space="24" w:color="323E4F" w:themeColor="text2" w:themeShade="BF"/>
          </w:pgBorders>
          <w:cols w:num="3" w:space="720"/>
          <w:titlePg/>
          <w:docGrid w:linePitch="212"/>
        </w:sectPr>
      </w:pPr>
    </w:p>
    <w:p w14:paraId="1A34602D" w14:textId="77777777" w:rsidR="00ED07C1" w:rsidRPr="00F81AD7" w:rsidRDefault="00CB0045" w:rsidP="004C5987">
      <w:pPr>
        <w:pBdr>
          <w:bottom w:val="threeDEmboss" w:sz="6" w:space="1" w:color="auto"/>
        </w:pBdr>
        <w:spacing w:line="28" w:lineRule="atLeast"/>
        <w:rPr>
          <w:rFonts w:asciiTheme="minorBidi" w:eastAsia="Calibri" w:hAnsiTheme="minorBidi" w:cstheme="minorBidi"/>
          <w:b/>
          <w:bCs/>
          <w:smallCaps/>
          <w:color w:val="000000" w:themeColor="text1"/>
          <w:sz w:val="22"/>
          <w:szCs w:val="22"/>
        </w:rPr>
      </w:pPr>
      <w:r w:rsidRPr="00F81AD7">
        <w:rPr>
          <w:rFonts w:asciiTheme="minorBidi" w:eastAsia="Calibri" w:hAnsiTheme="minorBidi" w:cstheme="minorBidi"/>
          <w:b/>
          <w:bCs/>
          <w:smallCaps/>
          <w:color w:val="000000" w:themeColor="text1"/>
          <w:sz w:val="22"/>
          <w:szCs w:val="22"/>
        </w:rPr>
        <w:t xml:space="preserve">                  </w:t>
      </w:r>
    </w:p>
    <w:p w14:paraId="665A63F4" w14:textId="77777777" w:rsidR="00892B58" w:rsidRPr="00F81AD7" w:rsidRDefault="00892B58" w:rsidP="004C5987">
      <w:pPr>
        <w:pBdr>
          <w:bottom w:val="threeDEmboss" w:sz="6" w:space="1" w:color="auto"/>
        </w:pBdr>
        <w:spacing w:line="28" w:lineRule="atLeast"/>
        <w:rPr>
          <w:rFonts w:asciiTheme="minorBidi" w:hAnsiTheme="minorBidi" w:cstheme="minorBidi"/>
          <w:b/>
          <w:smallCaps/>
          <w:color w:val="000000" w:themeColor="text1"/>
          <w:sz w:val="22"/>
          <w:szCs w:val="22"/>
        </w:rPr>
      </w:pPr>
      <w:r w:rsidRPr="00F81AD7">
        <w:rPr>
          <w:rFonts w:asciiTheme="minorBidi" w:eastAsia="Calibri" w:hAnsiTheme="minorBidi" w:cstheme="minorBidi"/>
          <w:b/>
          <w:bCs/>
          <w:smallCaps/>
          <w:color w:val="000000" w:themeColor="text1"/>
          <w:sz w:val="22"/>
          <w:szCs w:val="22"/>
        </w:rPr>
        <w:t>Skills and Abilities</w:t>
      </w:r>
    </w:p>
    <w:p w14:paraId="34B97E07" w14:textId="77777777" w:rsidR="00892B58" w:rsidRPr="00F81AD7" w:rsidRDefault="51C694C1" w:rsidP="0C7E249B">
      <w:pPr>
        <w:numPr>
          <w:ilvl w:val="0"/>
          <w:numId w:val="9"/>
        </w:numPr>
        <w:spacing w:line="276" w:lineRule="auto"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Strong communication and analytical skills.</w:t>
      </w:r>
    </w:p>
    <w:p w14:paraId="4B24AC15" w14:textId="77777777" w:rsidR="00892B58" w:rsidRPr="00F81AD7" w:rsidRDefault="51C694C1" w:rsidP="0C7E249B">
      <w:pPr>
        <w:numPr>
          <w:ilvl w:val="0"/>
          <w:numId w:val="9"/>
        </w:numPr>
        <w:spacing w:line="276" w:lineRule="auto"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Ability to work in competitive environment.</w:t>
      </w:r>
    </w:p>
    <w:p w14:paraId="58EA7DCA" w14:textId="65E92093" w:rsidR="00892B58" w:rsidRPr="00F81AD7" w:rsidRDefault="51C694C1" w:rsidP="003045A8">
      <w:pPr>
        <w:pStyle w:val="ListParagraph"/>
        <w:numPr>
          <w:ilvl w:val="0"/>
          <w:numId w:val="9"/>
        </w:numPr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Ability to manage multiple </w:t>
      </w:r>
      <w:r w:rsidR="00357578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tasks </w:t>
      </w:r>
      <w:proofErr w:type="gramStart"/>
      <w:r w:rsidR="00357578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and</w:t>
      </w:r>
      <w:r w:rsidR="003045A8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 to</w:t>
      </w:r>
      <w:proofErr w:type="gramEnd"/>
      <w:r w:rsidR="003045A8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meet the tasks within deadlines.</w:t>
      </w:r>
    </w:p>
    <w:p w14:paraId="36E89842" w14:textId="77777777" w:rsidR="00D513F6" w:rsidRPr="00F81AD7" w:rsidRDefault="51C694C1" w:rsidP="004C5987">
      <w:pPr>
        <w:numPr>
          <w:ilvl w:val="0"/>
          <w:numId w:val="9"/>
        </w:numPr>
        <w:spacing w:line="276" w:lineRule="auto"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Ability to work as a quality team member – working cooperatively, watching out for my teammates, offer</w:t>
      </w:r>
      <w:r w:rsidR="00A064A7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ing a helping hand when needed.</w:t>
      </w:r>
    </w:p>
    <w:p w14:paraId="1425E8B5" w14:textId="37BF6D0E" w:rsidR="00626DB7" w:rsidRPr="00F81AD7" w:rsidRDefault="00AC6E56" w:rsidP="00626DB7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Work as a team leader during six years of sports backg</w:t>
      </w:r>
      <w:r w:rsidR="008B1153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round.</w:t>
      </w:r>
    </w:p>
    <w:p w14:paraId="45C78542" w14:textId="29404FF7" w:rsidR="00F81AD7" w:rsidRPr="00F81AD7" w:rsidRDefault="00F81AD7" w:rsidP="00626DB7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hAnsiTheme="minorBidi" w:cstheme="minorBidi"/>
          <w:sz w:val="18"/>
          <w:szCs w:val="18"/>
        </w:rPr>
        <w:t>Best Management skills</w:t>
      </w:r>
      <w:r>
        <w:rPr>
          <w:rFonts w:asciiTheme="minorBidi" w:hAnsiTheme="minorBidi" w:cstheme="minorBidi"/>
          <w:sz w:val="18"/>
          <w:szCs w:val="18"/>
        </w:rPr>
        <w:t>.</w:t>
      </w:r>
    </w:p>
    <w:p w14:paraId="2348900C" w14:textId="73FFE402" w:rsidR="00F81AD7" w:rsidRPr="00F81AD7" w:rsidRDefault="00F81AD7" w:rsidP="00626DB7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hAnsiTheme="minorBidi" w:cstheme="minorBidi"/>
          <w:sz w:val="18"/>
          <w:szCs w:val="18"/>
        </w:rPr>
        <w:t>Excellent Administrative skills</w:t>
      </w:r>
      <w:r>
        <w:rPr>
          <w:rFonts w:asciiTheme="minorBidi" w:hAnsiTheme="minorBidi" w:cstheme="minorBidi"/>
          <w:sz w:val="18"/>
          <w:szCs w:val="18"/>
        </w:rPr>
        <w:t>.</w:t>
      </w:r>
    </w:p>
    <w:p w14:paraId="292EC636" w14:textId="68CCA8D3" w:rsidR="00F81AD7" w:rsidRPr="00F81AD7" w:rsidRDefault="00F81AD7" w:rsidP="00626DB7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hAnsiTheme="minorBidi" w:cstheme="minorBidi"/>
          <w:sz w:val="18"/>
          <w:szCs w:val="18"/>
        </w:rPr>
        <w:t xml:space="preserve">National Table Tennis Player.  </w:t>
      </w:r>
    </w:p>
    <w:p w14:paraId="62922D98" w14:textId="11E3BCBF" w:rsidR="00F81AD7" w:rsidRPr="00F81AD7" w:rsidRDefault="00F81AD7" w:rsidP="00626DB7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hAnsiTheme="minorBidi" w:cstheme="minorBidi"/>
          <w:sz w:val="18"/>
          <w:szCs w:val="18"/>
        </w:rPr>
        <w:t xml:space="preserve">Immaculate Social worker. </w:t>
      </w:r>
    </w:p>
    <w:p w14:paraId="66654572" w14:textId="0E48CA75" w:rsidR="00F81AD7" w:rsidRPr="00BA0F07" w:rsidRDefault="00F81AD7" w:rsidP="00BA0F07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hAnsiTheme="minorBidi" w:cstheme="minorBidi"/>
          <w:sz w:val="18"/>
          <w:szCs w:val="18"/>
        </w:rPr>
        <w:t>Best Leadership Quality.</w:t>
      </w:r>
    </w:p>
    <w:p w14:paraId="0D5D1B3C" w14:textId="77777777" w:rsidR="00626DB7" w:rsidRPr="00F81AD7" w:rsidRDefault="00BB27AA" w:rsidP="00626DB7">
      <w:pPr>
        <w:pBdr>
          <w:bottom w:val="threeDEmboss" w:sz="6" w:space="2" w:color="auto"/>
        </w:pBdr>
        <w:spacing w:line="28" w:lineRule="atLeast"/>
        <w:rPr>
          <w:rFonts w:asciiTheme="minorBidi" w:hAnsiTheme="minorBidi" w:cstheme="minorBidi"/>
          <w:b/>
          <w:smallCaps/>
          <w:color w:val="000000" w:themeColor="text1"/>
          <w:sz w:val="22"/>
          <w:szCs w:val="22"/>
        </w:rPr>
      </w:pPr>
      <w:r w:rsidRPr="00F81AD7">
        <w:rPr>
          <w:rFonts w:asciiTheme="minorBidi" w:eastAsia="Calibri" w:hAnsiTheme="minorBidi" w:cstheme="minorBidi"/>
          <w:b/>
          <w:bCs/>
          <w:smallCaps/>
          <w:color w:val="000000" w:themeColor="text1"/>
          <w:sz w:val="22"/>
          <w:szCs w:val="22"/>
        </w:rPr>
        <w:t>Achievements</w:t>
      </w:r>
    </w:p>
    <w:p w14:paraId="47EA781B" w14:textId="77777777" w:rsidR="00AC6E56" w:rsidRPr="00F81AD7" w:rsidRDefault="001B0DEF" w:rsidP="00AC6E56">
      <w:pPr>
        <w:pStyle w:val="ListParagraph"/>
        <w:numPr>
          <w:ilvl w:val="0"/>
          <w:numId w:val="21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Champion</w:t>
      </w:r>
      <w:r w:rsidR="00AC6E56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of </w:t>
      </w:r>
      <w:proofErr w:type="spellStart"/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Khushab</w:t>
      </w:r>
      <w:proofErr w:type="spellEnd"/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District (Superior 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Table Tennis</w:t>
      </w: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Tournament 2014).</w:t>
      </w:r>
    </w:p>
    <w:p w14:paraId="090E7D34" w14:textId="77777777" w:rsidR="00AC6E56" w:rsidRPr="00F81AD7" w:rsidRDefault="001B0DEF" w:rsidP="001B0DEF">
      <w:pPr>
        <w:pStyle w:val="ListParagraph"/>
        <w:numPr>
          <w:ilvl w:val="0"/>
          <w:numId w:val="21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D07C61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3</w:t>
      </w:r>
      <w:r w:rsidRPr="00D07C61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  <w:vertAlign w:val="superscript"/>
        </w:rPr>
        <w:t>rd</w:t>
      </w: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in </w:t>
      </w:r>
      <w:r w:rsidRPr="00D07C61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All Punjab</w:t>
      </w: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open Table Tennis Champion ship held by 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XTC </w:t>
      </w:r>
      <w:proofErr w:type="gramStart"/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Goonj</w:t>
      </w: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</w:t>
      </w:r>
      <w:r w:rsidR="00AC6E56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.</w:t>
      </w:r>
      <w:proofErr w:type="gramEnd"/>
      <w:r w:rsidR="00AC6E56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</w:t>
      </w:r>
    </w:p>
    <w:p w14:paraId="0BE5DBC2" w14:textId="77777777" w:rsidR="00AC6E56" w:rsidRPr="00F81AD7" w:rsidRDefault="00AC6E56" w:rsidP="001B0DEF">
      <w:pPr>
        <w:pStyle w:val="ListParagraph"/>
        <w:numPr>
          <w:ilvl w:val="0"/>
          <w:numId w:val="21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Actively take part in </w:t>
      </w:r>
      <w:proofErr w:type="spellStart"/>
      <w:r w:rsidR="001B0DEF"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Naat</w:t>
      </w:r>
      <w:proofErr w:type="spellEnd"/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 Competition</w:t>
      </w:r>
      <w:r w:rsidR="001B0DEF"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s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 </w:t>
      </w: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he</w:t>
      </w:r>
      <w:r w:rsidR="008B1153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ld at school and college level</w:t>
      </w:r>
      <w:r w:rsidR="001B0DEF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as well as University</w:t>
      </w:r>
      <w:r w:rsidR="008B1153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.</w:t>
      </w:r>
    </w:p>
    <w:p w14:paraId="0C2C46DF" w14:textId="46F5A82C" w:rsidR="00AC6E56" w:rsidRPr="00F81AD7" w:rsidRDefault="001B0DEF" w:rsidP="001B0DEF">
      <w:pPr>
        <w:pStyle w:val="ListParagraph"/>
        <w:numPr>
          <w:ilvl w:val="0"/>
          <w:numId w:val="21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Participated as best player in 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Divisional</w:t>
      </w:r>
      <w:r w:rsidR="00AC6E56"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 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level</w:t>
      </w: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championship</w:t>
      </w:r>
      <w:r w:rsidR="00AC6E56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</w:t>
      </w: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of </w:t>
      </w:r>
      <w:r w:rsidR="00AC6E56" w:rsidRPr="001466E1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TABLE TENNIS</w:t>
      </w:r>
      <w:r w:rsidRPr="001466E1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 </w:t>
      </w: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held </w:t>
      </w:r>
      <w:r w:rsidR="00E57A4C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by</w:t>
      </w: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</w:t>
      </w:r>
      <w:r w:rsidRPr="001466E1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Faisalabad Serena Hotel</w:t>
      </w: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</w:t>
      </w:r>
      <w:r w:rsidR="007E32DD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in </w:t>
      </w: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October,2018</w:t>
      </w:r>
      <w:r w:rsidR="00AC6E56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. </w:t>
      </w:r>
    </w:p>
    <w:p w14:paraId="19A77EA1" w14:textId="77777777" w:rsidR="00AC6E56" w:rsidRPr="00F81AD7" w:rsidRDefault="00AC6E56" w:rsidP="001B0DEF">
      <w:pPr>
        <w:pStyle w:val="ListParagraph"/>
        <w:numPr>
          <w:ilvl w:val="0"/>
          <w:numId w:val="21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Best player </w:t>
      </w:r>
      <w:r w:rsidR="001B0DEF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of University of Sargodha in</w:t>
      </w: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TABLE TENNIS</w:t>
      </w: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</w:t>
      </w:r>
      <w:r w:rsidR="00F225CF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and </w:t>
      </w:r>
      <w:r w:rsidR="001B0DEF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consecutive position holder in Sport galas</w:t>
      </w: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. </w:t>
      </w:r>
    </w:p>
    <w:p w14:paraId="49B1A102" w14:textId="280383A8" w:rsidR="00892B58" w:rsidRPr="00F81AD7" w:rsidRDefault="00F225CF" w:rsidP="004D6FCE">
      <w:pPr>
        <w:pStyle w:val="ListParagraph"/>
        <w:numPr>
          <w:ilvl w:val="0"/>
          <w:numId w:val="21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Sincere and Active member of 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Blood Donor </w:t>
      </w:r>
      <w:proofErr w:type="gramStart"/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Society(</w:t>
      </w:r>
      <w:proofErr w:type="gramEnd"/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UOS</w:t>
      </w: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) and I, have worked as Caller person and Now working as Finance secretary </w:t>
      </w:r>
      <w:r w:rsidR="008B1153"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.</w:t>
      </w:r>
    </w:p>
    <w:p w14:paraId="53D0BD3A" w14:textId="691593FB" w:rsidR="00F81AD7" w:rsidRPr="00F81AD7" w:rsidRDefault="00F81AD7" w:rsidP="004D6FCE">
      <w:pPr>
        <w:pStyle w:val="ListParagraph"/>
        <w:numPr>
          <w:ilvl w:val="0"/>
          <w:numId w:val="21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President of </w:t>
      </w:r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 xml:space="preserve">Blood Donor </w:t>
      </w:r>
      <w:proofErr w:type="gramStart"/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Society(</w:t>
      </w:r>
      <w:proofErr w:type="gramEnd"/>
      <w:r w:rsidRPr="00F81AD7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CS&amp;IT-UOS</w:t>
      </w:r>
      <w:r w:rsidRPr="00F81AD7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>).</w:t>
      </w:r>
    </w:p>
    <w:p w14:paraId="7BDAE54A" w14:textId="7B4F38E0" w:rsidR="00F81AD7" w:rsidRPr="001466E1" w:rsidRDefault="001466E1" w:rsidP="004D6FCE">
      <w:pPr>
        <w:pStyle w:val="ListParagraph"/>
        <w:numPr>
          <w:ilvl w:val="0"/>
          <w:numId w:val="21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1466E1">
        <w:rPr>
          <w:rFonts w:asciiTheme="minorBidi" w:hAnsiTheme="minorBidi" w:cstheme="minorBidi"/>
          <w:sz w:val="18"/>
          <w:szCs w:val="18"/>
        </w:rPr>
        <w:t xml:space="preserve">Represented as a best player in the event of </w:t>
      </w:r>
      <w:r w:rsidRPr="001466E1">
        <w:rPr>
          <w:rFonts w:asciiTheme="minorBidi" w:hAnsiTheme="minorBidi" w:cstheme="minorBidi"/>
          <w:b/>
          <w:bCs/>
          <w:sz w:val="18"/>
          <w:szCs w:val="18"/>
        </w:rPr>
        <w:t>USL 2020</w:t>
      </w:r>
      <w:r w:rsidRPr="001466E1">
        <w:rPr>
          <w:rFonts w:asciiTheme="minorBidi" w:hAnsiTheme="minorBidi" w:cstheme="minorBidi"/>
          <w:sz w:val="18"/>
          <w:szCs w:val="18"/>
        </w:rPr>
        <w:t>.</w:t>
      </w:r>
    </w:p>
    <w:p w14:paraId="46592510" w14:textId="765EC662" w:rsidR="001466E1" w:rsidRPr="001466E1" w:rsidRDefault="001466E1" w:rsidP="004D6FCE">
      <w:pPr>
        <w:pStyle w:val="ListParagraph"/>
        <w:numPr>
          <w:ilvl w:val="0"/>
          <w:numId w:val="21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proofErr w:type="spellStart"/>
      <w:r w:rsidRPr="001466E1">
        <w:rPr>
          <w:rFonts w:asciiTheme="minorBidi" w:hAnsiTheme="minorBidi" w:cstheme="minorBidi"/>
          <w:b/>
          <w:bCs/>
          <w:sz w:val="18"/>
          <w:szCs w:val="18"/>
        </w:rPr>
        <w:t>MicroSoft</w:t>
      </w:r>
      <w:proofErr w:type="spellEnd"/>
      <w:r w:rsidRPr="001466E1">
        <w:rPr>
          <w:rFonts w:asciiTheme="minorBidi" w:hAnsiTheme="minorBidi" w:cstheme="minorBidi"/>
          <w:sz w:val="18"/>
          <w:szCs w:val="18"/>
        </w:rPr>
        <w:t xml:space="preserve"> </w:t>
      </w:r>
      <w:r w:rsidRPr="001466E1">
        <w:rPr>
          <w:rFonts w:asciiTheme="minorBidi" w:hAnsiTheme="minorBidi" w:cstheme="minorBidi"/>
          <w:b/>
          <w:bCs/>
          <w:sz w:val="18"/>
          <w:szCs w:val="18"/>
        </w:rPr>
        <w:t>Word</w:t>
      </w:r>
      <w:r w:rsidRPr="001466E1">
        <w:rPr>
          <w:rFonts w:asciiTheme="minorBidi" w:hAnsiTheme="minorBidi" w:cstheme="minorBidi"/>
          <w:sz w:val="18"/>
          <w:szCs w:val="18"/>
        </w:rPr>
        <w:t xml:space="preserve"> Certified.</w:t>
      </w:r>
    </w:p>
    <w:p w14:paraId="22FA1584" w14:textId="77777777" w:rsidR="001466E1" w:rsidRPr="001466E1" w:rsidRDefault="001466E1" w:rsidP="004D6FCE">
      <w:pPr>
        <w:pStyle w:val="ListParagraph"/>
        <w:numPr>
          <w:ilvl w:val="0"/>
          <w:numId w:val="21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1466E1">
        <w:rPr>
          <w:rFonts w:asciiTheme="minorBidi" w:hAnsiTheme="minorBidi" w:cstheme="minorBidi"/>
          <w:b/>
          <w:bCs/>
          <w:sz w:val="18"/>
          <w:szCs w:val="18"/>
        </w:rPr>
        <w:t>Dg skill</w:t>
      </w:r>
      <w:r w:rsidRPr="001466E1">
        <w:rPr>
          <w:rFonts w:asciiTheme="minorBidi" w:hAnsiTheme="minorBidi" w:cstheme="minorBidi"/>
          <w:sz w:val="18"/>
          <w:szCs w:val="18"/>
        </w:rPr>
        <w:t xml:space="preserve"> Freelancer and WordPress Certified.</w:t>
      </w:r>
    </w:p>
    <w:p w14:paraId="092D5A04" w14:textId="77777777" w:rsidR="001466E1" w:rsidRPr="001466E1" w:rsidRDefault="001466E1" w:rsidP="004D6FCE">
      <w:pPr>
        <w:pStyle w:val="ListParagraph"/>
        <w:numPr>
          <w:ilvl w:val="0"/>
          <w:numId w:val="21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1466E1">
        <w:rPr>
          <w:rFonts w:asciiTheme="minorBidi" w:hAnsiTheme="minorBidi" w:cstheme="minorBidi"/>
          <w:b/>
          <w:bCs/>
          <w:sz w:val="18"/>
          <w:szCs w:val="18"/>
        </w:rPr>
        <w:t>E-</w:t>
      </w:r>
      <w:proofErr w:type="spellStart"/>
      <w:r w:rsidRPr="001466E1">
        <w:rPr>
          <w:rFonts w:asciiTheme="minorBidi" w:hAnsiTheme="minorBidi" w:cstheme="minorBidi"/>
          <w:b/>
          <w:bCs/>
          <w:sz w:val="18"/>
          <w:szCs w:val="18"/>
        </w:rPr>
        <w:t>Rozgaar</w:t>
      </w:r>
      <w:proofErr w:type="spellEnd"/>
      <w:r w:rsidRPr="001466E1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1466E1">
        <w:rPr>
          <w:rFonts w:asciiTheme="minorBidi" w:hAnsiTheme="minorBidi" w:cstheme="minorBidi"/>
          <w:sz w:val="18"/>
          <w:szCs w:val="18"/>
        </w:rPr>
        <w:t>Web Development.</w:t>
      </w:r>
    </w:p>
    <w:p w14:paraId="2945DFB0" w14:textId="2CED99FC" w:rsidR="001466E1" w:rsidRPr="001466E1" w:rsidRDefault="001466E1" w:rsidP="004D6FCE">
      <w:pPr>
        <w:pStyle w:val="ListParagraph"/>
        <w:numPr>
          <w:ilvl w:val="0"/>
          <w:numId w:val="21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1466E1">
        <w:rPr>
          <w:rFonts w:asciiTheme="minorBidi" w:hAnsiTheme="minorBidi" w:cstheme="minorBidi"/>
          <w:sz w:val="18"/>
          <w:szCs w:val="18"/>
        </w:rPr>
        <w:t xml:space="preserve">Lead </w:t>
      </w:r>
      <w:r w:rsidRPr="001466E1">
        <w:rPr>
          <w:rFonts w:asciiTheme="minorBidi" w:hAnsiTheme="minorBidi" w:cstheme="minorBidi"/>
          <w:b/>
          <w:bCs/>
          <w:sz w:val="18"/>
          <w:szCs w:val="18"/>
        </w:rPr>
        <w:t>stage management</w:t>
      </w:r>
      <w:r w:rsidRPr="001466E1">
        <w:rPr>
          <w:rFonts w:asciiTheme="minorBidi" w:hAnsiTheme="minorBidi" w:cstheme="minorBidi"/>
          <w:sz w:val="18"/>
          <w:szCs w:val="18"/>
        </w:rPr>
        <w:t xml:space="preserve"> in Annual dinner.</w:t>
      </w:r>
    </w:p>
    <w:p w14:paraId="3239201B" w14:textId="48262413" w:rsidR="001466E1" w:rsidRPr="001466E1" w:rsidRDefault="001466E1" w:rsidP="004D6FCE">
      <w:pPr>
        <w:pStyle w:val="ListParagraph"/>
        <w:numPr>
          <w:ilvl w:val="0"/>
          <w:numId w:val="21"/>
        </w:numPr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1466E1">
        <w:rPr>
          <w:rFonts w:asciiTheme="minorBidi" w:hAnsiTheme="minorBidi" w:cstheme="minorBidi"/>
          <w:sz w:val="18"/>
          <w:szCs w:val="18"/>
        </w:rPr>
        <w:t xml:space="preserve">Nominated for Best </w:t>
      </w:r>
      <w:r w:rsidRPr="001466E1">
        <w:rPr>
          <w:rFonts w:asciiTheme="minorBidi" w:hAnsiTheme="minorBidi" w:cstheme="minorBidi"/>
          <w:b/>
          <w:bCs/>
          <w:sz w:val="18"/>
          <w:szCs w:val="18"/>
        </w:rPr>
        <w:t>Business Idea</w:t>
      </w:r>
      <w:r w:rsidRPr="001466E1">
        <w:rPr>
          <w:rFonts w:asciiTheme="minorBidi" w:hAnsiTheme="minorBidi" w:cstheme="minorBidi"/>
          <w:sz w:val="18"/>
          <w:szCs w:val="18"/>
        </w:rPr>
        <w:t xml:space="preserve"> (As Team) in the </w:t>
      </w:r>
      <w:proofErr w:type="spellStart"/>
      <w:r w:rsidRPr="001466E1">
        <w:rPr>
          <w:rFonts w:asciiTheme="minorBidi" w:hAnsiTheme="minorBidi" w:cstheme="minorBidi"/>
          <w:b/>
          <w:bCs/>
          <w:sz w:val="18"/>
          <w:szCs w:val="18"/>
        </w:rPr>
        <w:t>Hult</w:t>
      </w:r>
      <w:proofErr w:type="spellEnd"/>
      <w:r w:rsidRPr="001466E1">
        <w:rPr>
          <w:rFonts w:asciiTheme="minorBidi" w:hAnsiTheme="minorBidi" w:cstheme="minorBidi"/>
          <w:b/>
          <w:bCs/>
          <w:sz w:val="18"/>
          <w:szCs w:val="18"/>
        </w:rPr>
        <w:t>-Prize</w:t>
      </w:r>
      <w:r w:rsidRPr="001466E1">
        <w:rPr>
          <w:rFonts w:asciiTheme="minorBidi" w:hAnsiTheme="minorBidi" w:cstheme="minorBidi"/>
          <w:sz w:val="18"/>
          <w:szCs w:val="18"/>
        </w:rPr>
        <w:t xml:space="preserve"> Regional competition 2020.</w:t>
      </w:r>
    </w:p>
    <w:p w14:paraId="7A42B92D" w14:textId="7CC42642" w:rsidR="001466E1" w:rsidRPr="005B2C7B" w:rsidRDefault="008A4BE1" w:rsidP="00824487">
      <w:pPr>
        <w:pStyle w:val="Heading3"/>
        <w:shd w:val="clear" w:color="auto" w:fill="FFFFFF"/>
        <w:rPr>
          <w:rFonts w:asciiTheme="minorBidi" w:hAnsiTheme="minorBidi" w:cstheme="minorBidi"/>
          <w:i w:val="0"/>
          <w:iCs/>
          <w:color w:val="1F1F1F"/>
          <w:sz w:val="18"/>
          <w:szCs w:val="18"/>
          <w:lang w:eastAsia="ko-KR"/>
        </w:rPr>
      </w:pPr>
      <w:r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lastRenderedPageBreak/>
        <w:t>Coursera</w:t>
      </w:r>
      <w:r w:rsidRPr="005B2C7B">
        <w:rPr>
          <w:rFonts w:asciiTheme="minorBidi" w:eastAsia="Calibri" w:hAnsiTheme="minorBidi" w:cstheme="minorBidi"/>
          <w:i w:val="0"/>
          <w:iCs/>
          <w:color w:val="000000" w:themeColor="text1"/>
          <w:sz w:val="18"/>
          <w:szCs w:val="18"/>
        </w:rPr>
        <w:t xml:space="preserve"> certified in</w:t>
      </w:r>
      <w:r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 xml:space="preserve"> </w:t>
      </w:r>
      <w:r w:rsidR="00D07C61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 xml:space="preserve">Introduction to Cloud Identity </w:t>
      </w:r>
      <w:r w:rsidR="00D07C61" w:rsidRPr="005B2C7B">
        <w:rPr>
          <w:rFonts w:asciiTheme="minorBidi" w:eastAsia="Calibri" w:hAnsiTheme="minorBidi" w:cstheme="minorBidi"/>
          <w:i w:val="0"/>
          <w:iCs/>
          <w:color w:val="000000" w:themeColor="text1"/>
          <w:sz w:val="18"/>
          <w:szCs w:val="18"/>
        </w:rPr>
        <w:t xml:space="preserve">by </w:t>
      </w:r>
      <w:r w:rsidR="00D07C61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>Google Cloud</w:t>
      </w:r>
      <w:r w:rsidRPr="005B2C7B">
        <w:rPr>
          <w:rFonts w:asciiTheme="minorBidi" w:eastAsia="Calibri" w:hAnsiTheme="minorBidi" w:cstheme="minorBidi"/>
          <w:i w:val="0"/>
          <w:iCs/>
          <w:color w:val="000000" w:themeColor="text1"/>
          <w:sz w:val="18"/>
          <w:szCs w:val="18"/>
        </w:rPr>
        <w:t xml:space="preserve"> </w:t>
      </w:r>
      <w:r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>| Cloud Computing</w:t>
      </w:r>
      <w:r w:rsidR="00D07C61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 xml:space="preserve"> Basics</w:t>
      </w:r>
      <w:r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 xml:space="preserve"> </w:t>
      </w:r>
      <w:r w:rsidRPr="005B2C7B">
        <w:rPr>
          <w:rFonts w:asciiTheme="minorBidi" w:eastAsia="Calibri" w:hAnsiTheme="minorBidi" w:cstheme="minorBidi"/>
          <w:i w:val="0"/>
          <w:iCs/>
          <w:color w:val="000000" w:themeColor="text1"/>
          <w:sz w:val="18"/>
          <w:szCs w:val="18"/>
        </w:rPr>
        <w:t xml:space="preserve">by </w:t>
      </w:r>
      <w:proofErr w:type="spellStart"/>
      <w:r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>LearnQuest</w:t>
      </w:r>
      <w:proofErr w:type="spellEnd"/>
      <w:r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 xml:space="preserve"> | </w:t>
      </w:r>
      <w:r w:rsidR="004800AB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>Programming</w:t>
      </w:r>
      <w:r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 xml:space="preserve"> For Everyone </w:t>
      </w:r>
      <w:r w:rsidRPr="005B2C7B">
        <w:rPr>
          <w:rFonts w:asciiTheme="minorBidi" w:eastAsia="Calibri" w:hAnsiTheme="minorBidi" w:cstheme="minorBidi"/>
          <w:i w:val="0"/>
          <w:iCs/>
          <w:color w:val="000000" w:themeColor="text1"/>
          <w:sz w:val="18"/>
          <w:szCs w:val="18"/>
        </w:rPr>
        <w:t xml:space="preserve"> by University of </w:t>
      </w:r>
      <w:r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 xml:space="preserve">Michigan | </w:t>
      </w:r>
      <w:r w:rsidR="004800AB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 xml:space="preserve">Industrial IOT </w:t>
      </w:r>
      <w:r w:rsidR="004800AB" w:rsidRPr="005B2C7B">
        <w:rPr>
          <w:rFonts w:asciiTheme="minorBidi" w:eastAsia="Calibri" w:hAnsiTheme="minorBidi" w:cstheme="minorBidi"/>
          <w:i w:val="0"/>
          <w:iCs/>
          <w:color w:val="000000" w:themeColor="text1"/>
          <w:sz w:val="18"/>
          <w:szCs w:val="18"/>
        </w:rPr>
        <w:t xml:space="preserve">on Google Cloud </w:t>
      </w:r>
      <w:proofErr w:type="spellStart"/>
      <w:r w:rsidR="004800AB" w:rsidRPr="005B2C7B">
        <w:rPr>
          <w:rFonts w:asciiTheme="minorBidi" w:eastAsia="Calibri" w:hAnsiTheme="minorBidi" w:cstheme="minorBidi"/>
          <w:i w:val="0"/>
          <w:iCs/>
          <w:color w:val="000000" w:themeColor="text1"/>
          <w:sz w:val="18"/>
          <w:szCs w:val="18"/>
        </w:rPr>
        <w:t>PlateForm</w:t>
      </w:r>
      <w:proofErr w:type="spellEnd"/>
      <w:r w:rsidR="004800AB" w:rsidRPr="005B2C7B">
        <w:rPr>
          <w:rFonts w:asciiTheme="minorBidi" w:eastAsia="Calibri" w:hAnsiTheme="minorBidi" w:cstheme="minorBidi"/>
          <w:i w:val="0"/>
          <w:iCs/>
          <w:color w:val="000000" w:themeColor="text1"/>
          <w:sz w:val="18"/>
          <w:szCs w:val="18"/>
        </w:rPr>
        <w:t xml:space="preserve"> by </w:t>
      </w:r>
      <w:r w:rsidR="004800AB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>Google Cloud</w:t>
      </w:r>
      <w:r w:rsidR="004800AB" w:rsidRPr="005B2C7B">
        <w:rPr>
          <w:rFonts w:asciiTheme="minorBidi" w:eastAsia="Calibri" w:hAnsiTheme="minorBidi" w:cstheme="minorBidi"/>
          <w:i w:val="0"/>
          <w:iCs/>
          <w:color w:val="000000" w:themeColor="text1"/>
          <w:sz w:val="18"/>
          <w:szCs w:val="18"/>
        </w:rPr>
        <w:t xml:space="preserve"> </w:t>
      </w:r>
      <w:r w:rsidR="004800AB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 xml:space="preserve">| </w:t>
      </w:r>
      <w:proofErr w:type="spellStart"/>
      <w:r w:rsidR="004800AB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>BlockChain</w:t>
      </w:r>
      <w:proofErr w:type="spellEnd"/>
      <w:r w:rsidR="004800AB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 xml:space="preserve"> </w:t>
      </w:r>
      <w:r w:rsidR="004800AB" w:rsidRPr="005B2C7B">
        <w:rPr>
          <w:rFonts w:asciiTheme="minorBidi" w:eastAsia="Calibri" w:hAnsiTheme="minorBidi" w:cstheme="minorBidi"/>
          <w:i w:val="0"/>
          <w:iCs/>
          <w:color w:val="000000" w:themeColor="text1"/>
          <w:sz w:val="18"/>
          <w:szCs w:val="18"/>
        </w:rPr>
        <w:t xml:space="preserve">basics by </w:t>
      </w:r>
      <w:r w:rsidR="004800AB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>University of buffalo | AWS Fundamental</w:t>
      </w:r>
      <w:r w:rsidR="00D07C61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 xml:space="preserve">s </w:t>
      </w:r>
      <w:r w:rsidR="00D07C61" w:rsidRPr="005B2C7B">
        <w:rPr>
          <w:rFonts w:asciiTheme="minorBidi" w:eastAsia="Calibri" w:hAnsiTheme="minorBidi" w:cstheme="minorBidi"/>
          <w:i w:val="0"/>
          <w:iCs/>
          <w:color w:val="000000" w:themeColor="text1"/>
          <w:sz w:val="18"/>
          <w:szCs w:val="18"/>
        </w:rPr>
        <w:t xml:space="preserve">by </w:t>
      </w:r>
      <w:r w:rsidR="00D07C61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 xml:space="preserve">Amazon Web Services | Machine Learning </w:t>
      </w:r>
      <w:r w:rsidR="00D07C61" w:rsidRPr="005B2C7B">
        <w:rPr>
          <w:rFonts w:asciiTheme="minorBidi" w:eastAsia="Calibri" w:hAnsiTheme="minorBidi" w:cstheme="minorBidi"/>
          <w:i w:val="0"/>
          <w:iCs/>
          <w:color w:val="000000" w:themeColor="text1"/>
          <w:sz w:val="18"/>
          <w:szCs w:val="18"/>
        </w:rPr>
        <w:t xml:space="preserve">for </w:t>
      </w:r>
      <w:r w:rsidR="00D07C61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>Business Professionals</w:t>
      </w:r>
      <w:r w:rsidR="00D07C61" w:rsidRPr="005B2C7B">
        <w:rPr>
          <w:rFonts w:asciiTheme="minorBidi" w:eastAsia="Calibri" w:hAnsiTheme="minorBidi" w:cstheme="minorBidi"/>
          <w:i w:val="0"/>
          <w:iCs/>
          <w:color w:val="000000" w:themeColor="text1"/>
          <w:sz w:val="18"/>
          <w:szCs w:val="18"/>
        </w:rPr>
        <w:t xml:space="preserve"> by </w:t>
      </w:r>
      <w:r w:rsidR="00D07C61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>Google Cloud</w:t>
      </w:r>
      <w:r w:rsidR="00D07C61" w:rsidRPr="005B2C7B">
        <w:rPr>
          <w:rFonts w:asciiTheme="minorBidi" w:eastAsia="Calibri" w:hAnsiTheme="minorBidi" w:cstheme="minorBidi"/>
          <w:i w:val="0"/>
          <w:iCs/>
          <w:color w:val="000000" w:themeColor="text1"/>
          <w:sz w:val="18"/>
          <w:szCs w:val="18"/>
        </w:rPr>
        <w:t xml:space="preserve"> </w:t>
      </w:r>
      <w:r w:rsidR="00D07C61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 xml:space="preserve">| </w:t>
      </w:r>
      <w:r w:rsidR="00360323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 xml:space="preserve">HTML,CSS AND JAVASCRIPT </w:t>
      </w:r>
      <w:r w:rsidR="00360323" w:rsidRPr="005B2C7B">
        <w:rPr>
          <w:rFonts w:asciiTheme="minorBidi" w:eastAsia="Calibri" w:hAnsiTheme="minorBidi" w:cstheme="minorBidi"/>
          <w:i w:val="0"/>
          <w:iCs/>
          <w:color w:val="000000" w:themeColor="text1"/>
          <w:sz w:val="18"/>
          <w:szCs w:val="18"/>
        </w:rPr>
        <w:t xml:space="preserve">for </w:t>
      </w:r>
      <w:r w:rsidR="00360323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 xml:space="preserve">WEB DEVELOPERS </w:t>
      </w:r>
      <w:r w:rsidR="00360323" w:rsidRPr="005B2C7B">
        <w:rPr>
          <w:rFonts w:asciiTheme="minorBidi" w:eastAsia="Calibri" w:hAnsiTheme="minorBidi" w:cstheme="minorBidi"/>
          <w:i w:val="0"/>
          <w:iCs/>
          <w:color w:val="000000" w:themeColor="text1"/>
          <w:sz w:val="18"/>
          <w:szCs w:val="18"/>
        </w:rPr>
        <w:t xml:space="preserve">by </w:t>
      </w:r>
      <w:r w:rsidR="00360323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>Johns Hopkins University</w:t>
      </w:r>
      <w:r w:rsidR="00955924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 xml:space="preserve"> | English Composition </w:t>
      </w:r>
      <w:r w:rsidR="00955924" w:rsidRPr="005B2C7B">
        <w:rPr>
          <w:rFonts w:asciiTheme="minorBidi" w:eastAsia="Calibri" w:hAnsiTheme="minorBidi" w:cstheme="minorBidi"/>
          <w:i w:val="0"/>
          <w:iCs/>
          <w:color w:val="000000" w:themeColor="text1"/>
          <w:sz w:val="18"/>
          <w:szCs w:val="18"/>
        </w:rPr>
        <w:t xml:space="preserve">by </w:t>
      </w:r>
      <w:r w:rsidR="00955924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 xml:space="preserve">Duke University | Chinese for Beginners </w:t>
      </w:r>
      <w:r w:rsidR="00955924" w:rsidRPr="005B2C7B">
        <w:rPr>
          <w:rFonts w:asciiTheme="minorBidi" w:eastAsia="Calibri" w:hAnsiTheme="minorBidi" w:cstheme="minorBidi"/>
          <w:i w:val="0"/>
          <w:iCs/>
          <w:color w:val="000000" w:themeColor="text1"/>
          <w:sz w:val="18"/>
          <w:szCs w:val="18"/>
        </w:rPr>
        <w:t xml:space="preserve">by </w:t>
      </w:r>
      <w:r w:rsidR="00955924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>Peking University</w:t>
      </w:r>
      <w:r w:rsidR="00824487" w:rsidRPr="005B2C7B">
        <w:rPr>
          <w:rFonts w:asciiTheme="minorBidi" w:eastAsia="Calibri" w:hAnsiTheme="minorBidi" w:cstheme="minorBidi"/>
          <w:b/>
          <w:bCs/>
          <w:i w:val="0"/>
          <w:iCs/>
          <w:color w:val="000000" w:themeColor="text1"/>
          <w:sz w:val="18"/>
          <w:szCs w:val="18"/>
        </w:rPr>
        <w:t xml:space="preserve"> | </w:t>
      </w:r>
      <w:r w:rsidR="00824487" w:rsidRPr="005B2C7B">
        <w:rPr>
          <w:rFonts w:asciiTheme="minorBidi" w:hAnsiTheme="minorBidi" w:cstheme="minorBidi"/>
          <w:b/>
          <w:bCs/>
          <w:i w:val="0"/>
          <w:iCs/>
          <w:color w:val="1F1F1F"/>
          <w:sz w:val="18"/>
          <w:szCs w:val="18"/>
        </w:rPr>
        <w:t xml:space="preserve">Search Engine Optimization (SEO) </w:t>
      </w:r>
      <w:r w:rsidR="00824487" w:rsidRPr="005B2C7B">
        <w:rPr>
          <w:rFonts w:asciiTheme="minorBidi" w:hAnsiTheme="minorBidi" w:cstheme="minorBidi"/>
          <w:i w:val="0"/>
          <w:iCs/>
          <w:color w:val="1F1F1F"/>
          <w:sz w:val="18"/>
          <w:szCs w:val="18"/>
        </w:rPr>
        <w:t>by</w:t>
      </w:r>
      <w:r w:rsidR="00824487" w:rsidRPr="005B2C7B">
        <w:rPr>
          <w:rFonts w:asciiTheme="minorBidi" w:hAnsiTheme="minorBidi" w:cstheme="minorBidi"/>
          <w:b/>
          <w:bCs/>
          <w:i w:val="0"/>
          <w:iCs/>
          <w:color w:val="1F1F1F"/>
          <w:sz w:val="18"/>
          <w:szCs w:val="18"/>
        </w:rPr>
        <w:t xml:space="preserve"> </w:t>
      </w:r>
      <w:r w:rsidR="00824487" w:rsidRPr="005B2C7B">
        <w:rPr>
          <w:rStyle w:val="d-block"/>
          <w:rFonts w:asciiTheme="minorBidi" w:hAnsiTheme="minorBidi" w:cstheme="minorBidi"/>
          <w:b/>
          <w:bCs/>
          <w:i w:val="0"/>
          <w:iCs/>
          <w:color w:val="000000" w:themeColor="text1"/>
          <w:sz w:val="18"/>
          <w:szCs w:val="18"/>
          <w:shd w:val="clear" w:color="auto" w:fill="FFFFFF"/>
        </w:rPr>
        <w:t>University of California, Davis</w:t>
      </w:r>
    </w:p>
    <w:p w14:paraId="4D3A1435" w14:textId="760C63AE" w:rsidR="001466E1" w:rsidRPr="00C0033B" w:rsidRDefault="008A4BE1" w:rsidP="001466E1">
      <w:pPr>
        <w:pStyle w:val="ListParagraph"/>
        <w:spacing w:after="200" w:line="276" w:lineRule="auto"/>
        <w:contextualSpacing/>
        <w:jc w:val="both"/>
        <w:rPr>
          <w:rFonts w:asciiTheme="minorBidi" w:eastAsia="Calibri" w:hAnsiTheme="minorBidi" w:cstheme="minorBidi"/>
          <w:color w:val="000000" w:themeColor="text1"/>
          <w:sz w:val="18"/>
          <w:szCs w:val="18"/>
        </w:rPr>
      </w:pPr>
      <w:r w:rsidRPr="00C0033B">
        <w:rPr>
          <w:rFonts w:asciiTheme="minorBidi" w:eastAsia="Calibri" w:hAnsiTheme="minorBidi" w:cstheme="minorBidi"/>
          <w:color w:val="000000" w:themeColor="text1"/>
          <w:sz w:val="18"/>
          <w:szCs w:val="18"/>
        </w:rPr>
        <w:t xml:space="preserve"> </w:t>
      </w:r>
    </w:p>
    <w:p w14:paraId="3E7A9E3F" w14:textId="77777777" w:rsidR="00FA64DB" w:rsidRPr="00C0033B" w:rsidRDefault="00FA64DB" w:rsidP="00C1705B">
      <w:pPr>
        <w:pBdr>
          <w:bottom w:val="threeDEmboss" w:sz="6" w:space="1" w:color="auto"/>
        </w:pBdr>
        <w:spacing w:line="28" w:lineRule="atLeast"/>
        <w:rPr>
          <w:rFonts w:asciiTheme="minorBidi" w:hAnsiTheme="minorBidi" w:cstheme="minorBidi"/>
          <w:b/>
          <w:smallCaps/>
          <w:color w:val="000000" w:themeColor="text1"/>
          <w:sz w:val="22"/>
          <w:szCs w:val="22"/>
        </w:rPr>
      </w:pPr>
      <w:r w:rsidRPr="00C0033B">
        <w:rPr>
          <w:rFonts w:asciiTheme="minorBidi" w:eastAsia="Calibri" w:hAnsiTheme="minorBidi" w:cstheme="minorBidi"/>
          <w:b/>
          <w:bCs/>
          <w:smallCaps/>
          <w:color w:val="000000" w:themeColor="text1"/>
          <w:sz w:val="22"/>
          <w:szCs w:val="22"/>
        </w:rPr>
        <w:t>References</w:t>
      </w:r>
    </w:p>
    <w:p w14:paraId="0115AC89" w14:textId="77777777" w:rsidR="00610566" w:rsidRPr="00C0033B" w:rsidRDefault="00610566" w:rsidP="00C1705B">
      <w:pPr>
        <w:spacing w:line="28" w:lineRule="atLeast"/>
        <w:rPr>
          <w:rFonts w:asciiTheme="minorBidi" w:hAnsiTheme="minorBidi" w:cstheme="minorBidi"/>
          <w:color w:val="000000" w:themeColor="text1"/>
          <w:sz w:val="4"/>
          <w:szCs w:val="18"/>
        </w:rPr>
      </w:pPr>
    </w:p>
    <w:p w14:paraId="3788A87C" w14:textId="0212FF69" w:rsidR="000D5E22" w:rsidRPr="00C0033B" w:rsidRDefault="003F4808" w:rsidP="003F4808">
      <w:pPr>
        <w:spacing w:line="28" w:lineRule="atLeast"/>
        <w:rPr>
          <w:rFonts w:asciiTheme="minorBidi" w:hAnsiTheme="minorBidi" w:cstheme="minorBidi"/>
          <w:b/>
          <w:bCs/>
          <w:color w:val="000000" w:themeColor="text1"/>
          <w:sz w:val="18"/>
          <w:szCs w:val="18"/>
        </w:rPr>
      </w:pPr>
      <w:r w:rsidRPr="00C0033B">
        <w:rPr>
          <w:rFonts w:asciiTheme="minorBidi" w:eastAsia="Calibri" w:hAnsiTheme="minorBidi" w:cstheme="minorBidi"/>
          <w:b/>
          <w:bCs/>
          <w:color w:val="000000" w:themeColor="text1"/>
          <w:sz w:val="18"/>
          <w:szCs w:val="18"/>
        </w:rPr>
        <w:t>ALLAH SUBHANAHU WA TA'ALA</w:t>
      </w:r>
    </w:p>
    <w:sectPr w:rsidR="000D5E22" w:rsidRPr="00C0033B" w:rsidSect="00A9684F">
      <w:type w:val="continuous"/>
      <w:pgSz w:w="12240" w:h="15840"/>
      <w:pgMar w:top="630" w:right="907" w:bottom="540" w:left="1134" w:header="964" w:footer="964" w:gutter="0"/>
      <w:pgBorders w:offsetFrom="page">
        <w:top w:val="thinThickSmallGap" w:sz="24" w:space="24" w:color="323E4F" w:themeColor="text2" w:themeShade="BF"/>
        <w:left w:val="thinThickSmallGap" w:sz="24" w:space="24" w:color="323E4F" w:themeColor="text2" w:themeShade="BF"/>
        <w:bottom w:val="thickThinSmallGap" w:sz="24" w:space="24" w:color="323E4F" w:themeColor="text2" w:themeShade="BF"/>
        <w:right w:val="thickThinSmallGap" w:sz="24" w:space="24" w:color="323E4F" w:themeColor="text2" w:themeShade="BF"/>
      </w:pgBorders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FB743" w14:textId="77777777" w:rsidR="00B13132" w:rsidRDefault="00B13132">
      <w:r>
        <w:separator/>
      </w:r>
    </w:p>
  </w:endnote>
  <w:endnote w:type="continuationSeparator" w:id="0">
    <w:p w14:paraId="3F034CFC" w14:textId="77777777" w:rsidR="00B13132" w:rsidRDefault="00B1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Tahoma">
    <w:altName w:val="Times New Roman"/>
    <w:panose1 w:val="00000000000000000000"/>
    <w:charset w:val="00"/>
    <w:family w:val="roman"/>
    <w:notTrueType/>
    <w:pitch w:val="default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92936" w14:textId="77777777" w:rsidR="007D591F" w:rsidRDefault="00CC29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D591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6EF255" w14:textId="77777777" w:rsidR="007D591F" w:rsidRDefault="007D59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C2F10" w14:textId="77777777" w:rsidR="007D591F" w:rsidRDefault="00CC29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D591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60DD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365F51" w14:textId="77777777" w:rsidR="007D591F" w:rsidRDefault="007D591F" w:rsidP="00D30007">
    <w:pPr>
      <w:pStyle w:val="Footer"/>
      <w:tabs>
        <w:tab w:val="clear" w:pos="6840"/>
        <w:tab w:val="left" w:pos="7200"/>
      </w:tabs>
      <w:ind w:left="6786"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2E723" w14:textId="77777777" w:rsidR="007D10F6" w:rsidRDefault="007D1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830A1" w14:textId="77777777" w:rsidR="00B13132" w:rsidRDefault="00B13132">
      <w:r>
        <w:separator/>
      </w:r>
    </w:p>
  </w:footnote>
  <w:footnote w:type="continuationSeparator" w:id="0">
    <w:p w14:paraId="48057819" w14:textId="77777777" w:rsidR="00B13132" w:rsidRDefault="00B13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C4E25" w14:textId="77777777" w:rsidR="007D10F6" w:rsidRDefault="007D10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D4FA8" w14:textId="77777777" w:rsidR="007D10F6" w:rsidRDefault="007D10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5A484" w14:textId="77777777" w:rsidR="007D591F" w:rsidRDefault="00CC291E">
    <w:pPr>
      <w:pStyle w:val="Header"/>
    </w:pPr>
    <w:r>
      <w:rPr>
        <w:rStyle w:val="PageNumber"/>
      </w:rPr>
      <w:fldChar w:fldCharType="begin"/>
    </w:r>
    <w:r w:rsidR="007D591F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0505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 w:rsidR="007D591F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0505C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D094C"/>
    <w:multiLevelType w:val="hybridMultilevel"/>
    <w:tmpl w:val="D032BA48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" w15:restartNumberingAfterBreak="0">
    <w:nsid w:val="043753C0"/>
    <w:multiLevelType w:val="hybridMultilevel"/>
    <w:tmpl w:val="6106AB4E"/>
    <w:lvl w:ilvl="0" w:tplc="A4EA17B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B154B"/>
    <w:multiLevelType w:val="hybridMultilevel"/>
    <w:tmpl w:val="02A4BB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E27D3"/>
    <w:multiLevelType w:val="hybridMultilevel"/>
    <w:tmpl w:val="DCE2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25D92"/>
    <w:multiLevelType w:val="hybridMultilevel"/>
    <w:tmpl w:val="038E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538EF"/>
    <w:multiLevelType w:val="hybridMultilevel"/>
    <w:tmpl w:val="E43C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C47CC"/>
    <w:multiLevelType w:val="hybridMultilevel"/>
    <w:tmpl w:val="38DA64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BE60CA"/>
    <w:multiLevelType w:val="hybridMultilevel"/>
    <w:tmpl w:val="B794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E66AA"/>
    <w:multiLevelType w:val="hybridMultilevel"/>
    <w:tmpl w:val="40C40394"/>
    <w:lvl w:ilvl="0" w:tplc="9C7E3022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DA3912"/>
    <w:multiLevelType w:val="hybridMultilevel"/>
    <w:tmpl w:val="6D3E6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0736EE"/>
    <w:multiLevelType w:val="hybridMultilevel"/>
    <w:tmpl w:val="2A5A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B10C4"/>
    <w:multiLevelType w:val="hybridMultilevel"/>
    <w:tmpl w:val="BA36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96950"/>
    <w:multiLevelType w:val="hybridMultilevel"/>
    <w:tmpl w:val="8AB844CC"/>
    <w:lvl w:ilvl="0" w:tplc="04090009">
      <w:start w:val="1"/>
      <w:numFmt w:val="bullet"/>
      <w:pStyle w:val="BulletPoints"/>
      <w:lvlText w:val=""/>
      <w:lvlJc w:val="left"/>
      <w:pPr>
        <w:ind w:left="1080" w:hanging="360"/>
      </w:pPr>
      <w:rPr>
        <w:rFonts w:ascii="Wingdings" w:hAnsi="Wingdings" w:hint="default"/>
        <w:spacing w:val="-40"/>
        <w:w w:val="100"/>
        <w:position w:val="0"/>
        <w:sz w:val="14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B557B8"/>
    <w:multiLevelType w:val="hybridMultilevel"/>
    <w:tmpl w:val="E7AEA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692231"/>
    <w:multiLevelType w:val="hybridMultilevel"/>
    <w:tmpl w:val="BFB4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426C6"/>
    <w:multiLevelType w:val="hybridMultilevel"/>
    <w:tmpl w:val="80B6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E39D6"/>
    <w:multiLevelType w:val="hybridMultilevel"/>
    <w:tmpl w:val="2B64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C66C0"/>
    <w:multiLevelType w:val="hybridMultilevel"/>
    <w:tmpl w:val="293EA5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2255C"/>
    <w:multiLevelType w:val="hybridMultilevel"/>
    <w:tmpl w:val="EBD61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90B2F"/>
    <w:multiLevelType w:val="hybridMultilevel"/>
    <w:tmpl w:val="9F6C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 w15:restartNumberingAfterBreak="0">
    <w:nsid w:val="67451F2E"/>
    <w:multiLevelType w:val="hybridMultilevel"/>
    <w:tmpl w:val="BC70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85B4A"/>
    <w:multiLevelType w:val="hybridMultilevel"/>
    <w:tmpl w:val="B9DE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57C5E"/>
    <w:multiLevelType w:val="hybridMultilevel"/>
    <w:tmpl w:val="F0C41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07E18"/>
    <w:multiLevelType w:val="hybridMultilevel"/>
    <w:tmpl w:val="6CB4A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702381"/>
    <w:multiLevelType w:val="hybridMultilevel"/>
    <w:tmpl w:val="7E46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B7D19"/>
    <w:multiLevelType w:val="hybridMultilevel"/>
    <w:tmpl w:val="FF58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AF23BB"/>
    <w:multiLevelType w:val="hybridMultilevel"/>
    <w:tmpl w:val="EB54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B65AB"/>
    <w:multiLevelType w:val="hybridMultilevel"/>
    <w:tmpl w:val="12349E6A"/>
    <w:lvl w:ilvl="0" w:tplc="EB12AF18">
      <w:start w:val="1"/>
      <w:numFmt w:val="lowerRoman"/>
      <w:lvlText w:val="(%1)"/>
      <w:lvlJc w:val="left"/>
      <w:pPr>
        <w:ind w:left="180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2"/>
  </w:num>
  <w:num w:numId="5">
    <w:abstractNumId w:val="27"/>
  </w:num>
  <w:num w:numId="6">
    <w:abstractNumId w:val="3"/>
  </w:num>
  <w:num w:numId="7">
    <w:abstractNumId w:val="13"/>
  </w:num>
  <w:num w:numId="8">
    <w:abstractNumId w:val="10"/>
  </w:num>
  <w:num w:numId="9">
    <w:abstractNumId w:val="11"/>
  </w:num>
  <w:num w:numId="10">
    <w:abstractNumId w:val="6"/>
  </w:num>
  <w:num w:numId="11">
    <w:abstractNumId w:val="9"/>
  </w:num>
  <w:num w:numId="12">
    <w:abstractNumId w:val="15"/>
  </w:num>
  <w:num w:numId="13">
    <w:abstractNumId w:val="26"/>
  </w:num>
  <w:num w:numId="14">
    <w:abstractNumId w:val="5"/>
  </w:num>
  <w:num w:numId="15">
    <w:abstractNumId w:val="14"/>
  </w:num>
  <w:num w:numId="16">
    <w:abstractNumId w:val="16"/>
  </w:num>
  <w:num w:numId="17">
    <w:abstractNumId w:val="22"/>
  </w:num>
  <w:num w:numId="18">
    <w:abstractNumId w:val="24"/>
  </w:num>
  <w:num w:numId="19">
    <w:abstractNumId w:val="4"/>
  </w:num>
  <w:num w:numId="20">
    <w:abstractNumId w:val="17"/>
  </w:num>
  <w:num w:numId="21">
    <w:abstractNumId w:val="21"/>
  </w:num>
  <w:num w:numId="22">
    <w:abstractNumId w:val="8"/>
  </w:num>
  <w:num w:numId="23">
    <w:abstractNumId w:val="7"/>
  </w:num>
  <w:num w:numId="24">
    <w:abstractNumId w:val="12"/>
  </w:num>
  <w:num w:numId="25">
    <w:abstractNumId w:val="18"/>
  </w:num>
  <w:num w:numId="26">
    <w:abstractNumId w:val="23"/>
  </w:num>
  <w:num w:numId="27">
    <w:abstractNumId w:val="25"/>
  </w:num>
  <w:num w:numId="28">
    <w:abstractNumId w:val="19"/>
  </w:num>
  <w:num w:numId="29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78"/>
  <w:drawingGridVerticalSpacing w:val="106"/>
  <w:displayHorizontalDrawingGridEvery w:val="2"/>
  <w:displayVerticalDrawingGridEvery w:val="2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ED"/>
    <w:rsid w:val="000036EC"/>
    <w:rsid w:val="00005CFB"/>
    <w:rsid w:val="00010936"/>
    <w:rsid w:val="000125B5"/>
    <w:rsid w:val="000145AD"/>
    <w:rsid w:val="00014D3E"/>
    <w:rsid w:val="00016852"/>
    <w:rsid w:val="00022083"/>
    <w:rsid w:val="00023CC2"/>
    <w:rsid w:val="000240DE"/>
    <w:rsid w:val="00024EBB"/>
    <w:rsid w:val="00025BA0"/>
    <w:rsid w:val="00027BDF"/>
    <w:rsid w:val="00030161"/>
    <w:rsid w:val="00032014"/>
    <w:rsid w:val="00033894"/>
    <w:rsid w:val="00037A42"/>
    <w:rsid w:val="000406A8"/>
    <w:rsid w:val="00041418"/>
    <w:rsid w:val="00042D75"/>
    <w:rsid w:val="00043DB9"/>
    <w:rsid w:val="000460DD"/>
    <w:rsid w:val="0004622C"/>
    <w:rsid w:val="0005374C"/>
    <w:rsid w:val="0005403E"/>
    <w:rsid w:val="000643BD"/>
    <w:rsid w:val="00066F80"/>
    <w:rsid w:val="00067C94"/>
    <w:rsid w:val="0007136C"/>
    <w:rsid w:val="0007590A"/>
    <w:rsid w:val="00075A46"/>
    <w:rsid w:val="000779F4"/>
    <w:rsid w:val="00080774"/>
    <w:rsid w:val="00080B70"/>
    <w:rsid w:val="0008286B"/>
    <w:rsid w:val="000829E9"/>
    <w:rsid w:val="00084827"/>
    <w:rsid w:val="00090E8A"/>
    <w:rsid w:val="00091872"/>
    <w:rsid w:val="00092680"/>
    <w:rsid w:val="0009313A"/>
    <w:rsid w:val="00094278"/>
    <w:rsid w:val="00095538"/>
    <w:rsid w:val="000962B6"/>
    <w:rsid w:val="000A2131"/>
    <w:rsid w:val="000A2C2D"/>
    <w:rsid w:val="000A3225"/>
    <w:rsid w:val="000A3E28"/>
    <w:rsid w:val="000A4622"/>
    <w:rsid w:val="000A4F2C"/>
    <w:rsid w:val="000A63BD"/>
    <w:rsid w:val="000A75DD"/>
    <w:rsid w:val="000B0DB3"/>
    <w:rsid w:val="000B1B6A"/>
    <w:rsid w:val="000B1ED1"/>
    <w:rsid w:val="000B6C16"/>
    <w:rsid w:val="000B7C80"/>
    <w:rsid w:val="000C1C56"/>
    <w:rsid w:val="000C2ECA"/>
    <w:rsid w:val="000C45AE"/>
    <w:rsid w:val="000C4D19"/>
    <w:rsid w:val="000C6C23"/>
    <w:rsid w:val="000D11EC"/>
    <w:rsid w:val="000D156E"/>
    <w:rsid w:val="000D32A1"/>
    <w:rsid w:val="000D365D"/>
    <w:rsid w:val="000D5E22"/>
    <w:rsid w:val="000D6E5C"/>
    <w:rsid w:val="000E0670"/>
    <w:rsid w:val="000E1075"/>
    <w:rsid w:val="000E53E1"/>
    <w:rsid w:val="000E5DCF"/>
    <w:rsid w:val="000F02FF"/>
    <w:rsid w:val="000F12D0"/>
    <w:rsid w:val="000F54CB"/>
    <w:rsid w:val="00100E73"/>
    <w:rsid w:val="00104C84"/>
    <w:rsid w:val="001101A5"/>
    <w:rsid w:val="001107C1"/>
    <w:rsid w:val="00113465"/>
    <w:rsid w:val="001148C5"/>
    <w:rsid w:val="00114D47"/>
    <w:rsid w:val="00120992"/>
    <w:rsid w:val="00120B85"/>
    <w:rsid w:val="00122A8C"/>
    <w:rsid w:val="00126BD5"/>
    <w:rsid w:val="001343F8"/>
    <w:rsid w:val="0013696F"/>
    <w:rsid w:val="00137BC6"/>
    <w:rsid w:val="00142170"/>
    <w:rsid w:val="001427CC"/>
    <w:rsid w:val="00142DFF"/>
    <w:rsid w:val="0014522E"/>
    <w:rsid w:val="001466E1"/>
    <w:rsid w:val="00147D23"/>
    <w:rsid w:val="001523DF"/>
    <w:rsid w:val="001568E8"/>
    <w:rsid w:val="00157C97"/>
    <w:rsid w:val="001617F4"/>
    <w:rsid w:val="00162EA9"/>
    <w:rsid w:val="00163644"/>
    <w:rsid w:val="0016444F"/>
    <w:rsid w:val="001715BE"/>
    <w:rsid w:val="0017541C"/>
    <w:rsid w:val="00175C3B"/>
    <w:rsid w:val="00185507"/>
    <w:rsid w:val="00185BEF"/>
    <w:rsid w:val="00193BA5"/>
    <w:rsid w:val="001944E1"/>
    <w:rsid w:val="00195541"/>
    <w:rsid w:val="00195C89"/>
    <w:rsid w:val="00196240"/>
    <w:rsid w:val="001A44A8"/>
    <w:rsid w:val="001A461C"/>
    <w:rsid w:val="001A645C"/>
    <w:rsid w:val="001A6764"/>
    <w:rsid w:val="001A6FBE"/>
    <w:rsid w:val="001A7B84"/>
    <w:rsid w:val="001B0DEF"/>
    <w:rsid w:val="001B689F"/>
    <w:rsid w:val="001C01E9"/>
    <w:rsid w:val="001C06EC"/>
    <w:rsid w:val="001D3D05"/>
    <w:rsid w:val="001D49E1"/>
    <w:rsid w:val="001E0302"/>
    <w:rsid w:val="001E2519"/>
    <w:rsid w:val="001E63E0"/>
    <w:rsid w:val="001F5176"/>
    <w:rsid w:val="001F625D"/>
    <w:rsid w:val="0020066E"/>
    <w:rsid w:val="00200E55"/>
    <w:rsid w:val="00200F9A"/>
    <w:rsid w:val="00203C0A"/>
    <w:rsid w:val="00205E73"/>
    <w:rsid w:val="002101AB"/>
    <w:rsid w:val="002103A3"/>
    <w:rsid w:val="0021136B"/>
    <w:rsid w:val="00212EDB"/>
    <w:rsid w:val="00213F85"/>
    <w:rsid w:val="002217E4"/>
    <w:rsid w:val="00226AEC"/>
    <w:rsid w:val="00232E26"/>
    <w:rsid w:val="002340E9"/>
    <w:rsid w:val="00235681"/>
    <w:rsid w:val="00236235"/>
    <w:rsid w:val="00240E9E"/>
    <w:rsid w:val="00243548"/>
    <w:rsid w:val="00244736"/>
    <w:rsid w:val="00245102"/>
    <w:rsid w:val="00246FD6"/>
    <w:rsid w:val="00247F0D"/>
    <w:rsid w:val="00257271"/>
    <w:rsid w:val="00260853"/>
    <w:rsid w:val="0026090C"/>
    <w:rsid w:val="00265664"/>
    <w:rsid w:val="00267932"/>
    <w:rsid w:val="0027012F"/>
    <w:rsid w:val="00273B26"/>
    <w:rsid w:val="00273BC9"/>
    <w:rsid w:val="0028187C"/>
    <w:rsid w:val="00281CE0"/>
    <w:rsid w:val="0028256E"/>
    <w:rsid w:val="00282649"/>
    <w:rsid w:val="00283140"/>
    <w:rsid w:val="002868A3"/>
    <w:rsid w:val="00291C63"/>
    <w:rsid w:val="0029554C"/>
    <w:rsid w:val="002A0C93"/>
    <w:rsid w:val="002A3751"/>
    <w:rsid w:val="002A37E6"/>
    <w:rsid w:val="002A3CDB"/>
    <w:rsid w:val="002B1443"/>
    <w:rsid w:val="002B4F0E"/>
    <w:rsid w:val="002C0613"/>
    <w:rsid w:val="002C16B8"/>
    <w:rsid w:val="002C24F3"/>
    <w:rsid w:val="002C79D2"/>
    <w:rsid w:val="002D2F26"/>
    <w:rsid w:val="002D45AA"/>
    <w:rsid w:val="002D4A4C"/>
    <w:rsid w:val="002D59B3"/>
    <w:rsid w:val="002E08EF"/>
    <w:rsid w:val="002E20AD"/>
    <w:rsid w:val="002E217B"/>
    <w:rsid w:val="002E3E77"/>
    <w:rsid w:val="002E50A9"/>
    <w:rsid w:val="002E5380"/>
    <w:rsid w:val="002E6FF3"/>
    <w:rsid w:val="002E79C5"/>
    <w:rsid w:val="002F04CF"/>
    <w:rsid w:val="002F318D"/>
    <w:rsid w:val="002F39FA"/>
    <w:rsid w:val="002F3E8F"/>
    <w:rsid w:val="00300C2E"/>
    <w:rsid w:val="00302AC3"/>
    <w:rsid w:val="0030311D"/>
    <w:rsid w:val="003044BD"/>
    <w:rsid w:val="003045A8"/>
    <w:rsid w:val="003133F5"/>
    <w:rsid w:val="0031525F"/>
    <w:rsid w:val="00315770"/>
    <w:rsid w:val="00317E91"/>
    <w:rsid w:val="00326B56"/>
    <w:rsid w:val="00327945"/>
    <w:rsid w:val="00331AAE"/>
    <w:rsid w:val="00332278"/>
    <w:rsid w:val="0034059B"/>
    <w:rsid w:val="00343DA1"/>
    <w:rsid w:val="00344441"/>
    <w:rsid w:val="00346CE1"/>
    <w:rsid w:val="00347F8C"/>
    <w:rsid w:val="0035535A"/>
    <w:rsid w:val="00357578"/>
    <w:rsid w:val="00357583"/>
    <w:rsid w:val="00357DB4"/>
    <w:rsid w:val="00360323"/>
    <w:rsid w:val="003607B8"/>
    <w:rsid w:val="00361BCF"/>
    <w:rsid w:val="00370961"/>
    <w:rsid w:val="003742BB"/>
    <w:rsid w:val="003767AC"/>
    <w:rsid w:val="00377098"/>
    <w:rsid w:val="003806EB"/>
    <w:rsid w:val="0038083B"/>
    <w:rsid w:val="00380F0C"/>
    <w:rsid w:val="003825E8"/>
    <w:rsid w:val="00383A21"/>
    <w:rsid w:val="00384F5D"/>
    <w:rsid w:val="00386F31"/>
    <w:rsid w:val="003903BC"/>
    <w:rsid w:val="00390DD8"/>
    <w:rsid w:val="0039198C"/>
    <w:rsid w:val="00392F8F"/>
    <w:rsid w:val="0039338D"/>
    <w:rsid w:val="00396380"/>
    <w:rsid w:val="0039758A"/>
    <w:rsid w:val="003A63F4"/>
    <w:rsid w:val="003B00FA"/>
    <w:rsid w:val="003B0CBC"/>
    <w:rsid w:val="003B4AE4"/>
    <w:rsid w:val="003B4D36"/>
    <w:rsid w:val="003B56D9"/>
    <w:rsid w:val="003B7284"/>
    <w:rsid w:val="003B74C2"/>
    <w:rsid w:val="003C0FD5"/>
    <w:rsid w:val="003C18B4"/>
    <w:rsid w:val="003D2D1D"/>
    <w:rsid w:val="003D2F32"/>
    <w:rsid w:val="003D58A9"/>
    <w:rsid w:val="003E2BED"/>
    <w:rsid w:val="003E46B5"/>
    <w:rsid w:val="003E5459"/>
    <w:rsid w:val="003F0368"/>
    <w:rsid w:val="003F4808"/>
    <w:rsid w:val="004000A4"/>
    <w:rsid w:val="00403964"/>
    <w:rsid w:val="00405B49"/>
    <w:rsid w:val="00410F6E"/>
    <w:rsid w:val="00412710"/>
    <w:rsid w:val="004201C9"/>
    <w:rsid w:val="0042210C"/>
    <w:rsid w:val="00424EC2"/>
    <w:rsid w:val="0042661F"/>
    <w:rsid w:val="00426E85"/>
    <w:rsid w:val="00441DF9"/>
    <w:rsid w:val="00443880"/>
    <w:rsid w:val="0044388E"/>
    <w:rsid w:val="00443CC9"/>
    <w:rsid w:val="004451C0"/>
    <w:rsid w:val="004471C2"/>
    <w:rsid w:val="00450448"/>
    <w:rsid w:val="00451B7F"/>
    <w:rsid w:val="004539AF"/>
    <w:rsid w:val="00456D8B"/>
    <w:rsid w:val="00461EDD"/>
    <w:rsid w:val="00463079"/>
    <w:rsid w:val="004662BD"/>
    <w:rsid w:val="00467AB7"/>
    <w:rsid w:val="004730DD"/>
    <w:rsid w:val="004738C2"/>
    <w:rsid w:val="0047618B"/>
    <w:rsid w:val="004762BF"/>
    <w:rsid w:val="00477007"/>
    <w:rsid w:val="004800AB"/>
    <w:rsid w:val="004843AC"/>
    <w:rsid w:val="00491A46"/>
    <w:rsid w:val="00493182"/>
    <w:rsid w:val="0049482A"/>
    <w:rsid w:val="004A12C7"/>
    <w:rsid w:val="004A1FC6"/>
    <w:rsid w:val="004A4485"/>
    <w:rsid w:val="004A51E5"/>
    <w:rsid w:val="004B224B"/>
    <w:rsid w:val="004B26E5"/>
    <w:rsid w:val="004B5580"/>
    <w:rsid w:val="004B6D4B"/>
    <w:rsid w:val="004C0DB7"/>
    <w:rsid w:val="004C2DA5"/>
    <w:rsid w:val="004C5987"/>
    <w:rsid w:val="004C6DE9"/>
    <w:rsid w:val="004C76E4"/>
    <w:rsid w:val="004C7A11"/>
    <w:rsid w:val="004D6FCE"/>
    <w:rsid w:val="004E018B"/>
    <w:rsid w:val="004E565D"/>
    <w:rsid w:val="004E7F16"/>
    <w:rsid w:val="004F184D"/>
    <w:rsid w:val="00500D1B"/>
    <w:rsid w:val="0050505C"/>
    <w:rsid w:val="00505977"/>
    <w:rsid w:val="00506E07"/>
    <w:rsid w:val="00510CD2"/>
    <w:rsid w:val="00513ABB"/>
    <w:rsid w:val="00514F38"/>
    <w:rsid w:val="0052185D"/>
    <w:rsid w:val="00521E96"/>
    <w:rsid w:val="005227B5"/>
    <w:rsid w:val="0052534C"/>
    <w:rsid w:val="00525AF1"/>
    <w:rsid w:val="0052687F"/>
    <w:rsid w:val="0053512F"/>
    <w:rsid w:val="00541B79"/>
    <w:rsid w:val="005434DD"/>
    <w:rsid w:val="005450C7"/>
    <w:rsid w:val="00551E49"/>
    <w:rsid w:val="0055277E"/>
    <w:rsid w:val="0055480C"/>
    <w:rsid w:val="00556DE4"/>
    <w:rsid w:val="0056083F"/>
    <w:rsid w:val="0056410A"/>
    <w:rsid w:val="00564B1A"/>
    <w:rsid w:val="0057141F"/>
    <w:rsid w:val="00574E23"/>
    <w:rsid w:val="0057565F"/>
    <w:rsid w:val="00576684"/>
    <w:rsid w:val="005771B4"/>
    <w:rsid w:val="005818BE"/>
    <w:rsid w:val="00583559"/>
    <w:rsid w:val="00585BA1"/>
    <w:rsid w:val="00586B83"/>
    <w:rsid w:val="00587707"/>
    <w:rsid w:val="0059249A"/>
    <w:rsid w:val="005925E0"/>
    <w:rsid w:val="005A0075"/>
    <w:rsid w:val="005A1D90"/>
    <w:rsid w:val="005A3107"/>
    <w:rsid w:val="005A67B8"/>
    <w:rsid w:val="005A7755"/>
    <w:rsid w:val="005B2C7B"/>
    <w:rsid w:val="005B46E6"/>
    <w:rsid w:val="005B4F23"/>
    <w:rsid w:val="005B5387"/>
    <w:rsid w:val="005B55B1"/>
    <w:rsid w:val="005B5D81"/>
    <w:rsid w:val="005C0281"/>
    <w:rsid w:val="005C12E7"/>
    <w:rsid w:val="005D7461"/>
    <w:rsid w:val="005E039A"/>
    <w:rsid w:val="005E05F9"/>
    <w:rsid w:val="005E3298"/>
    <w:rsid w:val="005F0026"/>
    <w:rsid w:val="005F015C"/>
    <w:rsid w:val="005F5F12"/>
    <w:rsid w:val="006020DE"/>
    <w:rsid w:val="006051F4"/>
    <w:rsid w:val="00610566"/>
    <w:rsid w:val="00612E36"/>
    <w:rsid w:val="006150D5"/>
    <w:rsid w:val="006169DD"/>
    <w:rsid w:val="00617C99"/>
    <w:rsid w:val="0062300E"/>
    <w:rsid w:val="006233E2"/>
    <w:rsid w:val="00626DB7"/>
    <w:rsid w:val="00636F04"/>
    <w:rsid w:val="0064089D"/>
    <w:rsid w:val="006409EC"/>
    <w:rsid w:val="00640AD0"/>
    <w:rsid w:val="00651709"/>
    <w:rsid w:val="00657F20"/>
    <w:rsid w:val="00663322"/>
    <w:rsid w:val="00670298"/>
    <w:rsid w:val="00675272"/>
    <w:rsid w:val="00682A24"/>
    <w:rsid w:val="00685821"/>
    <w:rsid w:val="00690049"/>
    <w:rsid w:val="00690A33"/>
    <w:rsid w:val="00697FCC"/>
    <w:rsid w:val="006A27CE"/>
    <w:rsid w:val="006A41F2"/>
    <w:rsid w:val="006A4948"/>
    <w:rsid w:val="006A57BB"/>
    <w:rsid w:val="006C0397"/>
    <w:rsid w:val="006C3956"/>
    <w:rsid w:val="006D7355"/>
    <w:rsid w:val="006D7B21"/>
    <w:rsid w:val="006E0683"/>
    <w:rsid w:val="006E5CD0"/>
    <w:rsid w:val="006E77F3"/>
    <w:rsid w:val="006F0741"/>
    <w:rsid w:val="007041F5"/>
    <w:rsid w:val="0070512F"/>
    <w:rsid w:val="00710EBA"/>
    <w:rsid w:val="00712BF1"/>
    <w:rsid w:val="00716979"/>
    <w:rsid w:val="00720BD7"/>
    <w:rsid w:val="007245A7"/>
    <w:rsid w:val="0073254C"/>
    <w:rsid w:val="00736F96"/>
    <w:rsid w:val="007428E6"/>
    <w:rsid w:val="00743FE0"/>
    <w:rsid w:val="00747D23"/>
    <w:rsid w:val="00750D88"/>
    <w:rsid w:val="00753709"/>
    <w:rsid w:val="00754888"/>
    <w:rsid w:val="00755A76"/>
    <w:rsid w:val="00756C26"/>
    <w:rsid w:val="00757D7D"/>
    <w:rsid w:val="007602A6"/>
    <w:rsid w:val="00760756"/>
    <w:rsid w:val="00760F84"/>
    <w:rsid w:val="00766201"/>
    <w:rsid w:val="007669DF"/>
    <w:rsid w:val="0077013F"/>
    <w:rsid w:val="00770F0D"/>
    <w:rsid w:val="00772304"/>
    <w:rsid w:val="00773555"/>
    <w:rsid w:val="0077407D"/>
    <w:rsid w:val="00781A35"/>
    <w:rsid w:val="007820D3"/>
    <w:rsid w:val="00784A8B"/>
    <w:rsid w:val="00785149"/>
    <w:rsid w:val="0078605F"/>
    <w:rsid w:val="007908D0"/>
    <w:rsid w:val="007A1811"/>
    <w:rsid w:val="007A2022"/>
    <w:rsid w:val="007A72F5"/>
    <w:rsid w:val="007B151E"/>
    <w:rsid w:val="007B17F4"/>
    <w:rsid w:val="007B2708"/>
    <w:rsid w:val="007B75D8"/>
    <w:rsid w:val="007C5B3B"/>
    <w:rsid w:val="007D061D"/>
    <w:rsid w:val="007D10F6"/>
    <w:rsid w:val="007D11F9"/>
    <w:rsid w:val="007D2AD6"/>
    <w:rsid w:val="007D33B5"/>
    <w:rsid w:val="007D591F"/>
    <w:rsid w:val="007E19C7"/>
    <w:rsid w:val="007E32DD"/>
    <w:rsid w:val="007E45E6"/>
    <w:rsid w:val="007E68DB"/>
    <w:rsid w:val="007F3240"/>
    <w:rsid w:val="007F663E"/>
    <w:rsid w:val="00801C61"/>
    <w:rsid w:val="00802D19"/>
    <w:rsid w:val="00806471"/>
    <w:rsid w:val="00807B8C"/>
    <w:rsid w:val="00812003"/>
    <w:rsid w:val="00815BA1"/>
    <w:rsid w:val="00815CB1"/>
    <w:rsid w:val="00824487"/>
    <w:rsid w:val="00826207"/>
    <w:rsid w:val="00826B8A"/>
    <w:rsid w:val="0082760F"/>
    <w:rsid w:val="00831ED7"/>
    <w:rsid w:val="00832596"/>
    <w:rsid w:val="00833CB2"/>
    <w:rsid w:val="0083748F"/>
    <w:rsid w:val="00840A90"/>
    <w:rsid w:val="0084260F"/>
    <w:rsid w:val="0084344C"/>
    <w:rsid w:val="00844FC9"/>
    <w:rsid w:val="008450A9"/>
    <w:rsid w:val="00845555"/>
    <w:rsid w:val="008455BF"/>
    <w:rsid w:val="00852EFA"/>
    <w:rsid w:val="00853D48"/>
    <w:rsid w:val="00853DC0"/>
    <w:rsid w:val="00856337"/>
    <w:rsid w:val="00857539"/>
    <w:rsid w:val="008613F2"/>
    <w:rsid w:val="008638C3"/>
    <w:rsid w:val="00865599"/>
    <w:rsid w:val="0087026A"/>
    <w:rsid w:val="008714F6"/>
    <w:rsid w:val="00875007"/>
    <w:rsid w:val="00875C46"/>
    <w:rsid w:val="00877902"/>
    <w:rsid w:val="00877C33"/>
    <w:rsid w:val="00882D9E"/>
    <w:rsid w:val="0088420D"/>
    <w:rsid w:val="0088646A"/>
    <w:rsid w:val="00886FD4"/>
    <w:rsid w:val="00887D38"/>
    <w:rsid w:val="00891ED6"/>
    <w:rsid w:val="00892B58"/>
    <w:rsid w:val="00894305"/>
    <w:rsid w:val="008A32FD"/>
    <w:rsid w:val="008A375C"/>
    <w:rsid w:val="008A42C6"/>
    <w:rsid w:val="008A4BE1"/>
    <w:rsid w:val="008A5E21"/>
    <w:rsid w:val="008A616B"/>
    <w:rsid w:val="008A69F3"/>
    <w:rsid w:val="008A6C45"/>
    <w:rsid w:val="008B1153"/>
    <w:rsid w:val="008B3B93"/>
    <w:rsid w:val="008B537D"/>
    <w:rsid w:val="008B5C91"/>
    <w:rsid w:val="008B6B0E"/>
    <w:rsid w:val="008B7123"/>
    <w:rsid w:val="008B75B6"/>
    <w:rsid w:val="008B795C"/>
    <w:rsid w:val="008C1A8B"/>
    <w:rsid w:val="008C2406"/>
    <w:rsid w:val="008C5EE4"/>
    <w:rsid w:val="008C75A0"/>
    <w:rsid w:val="008D0FA5"/>
    <w:rsid w:val="008D1A19"/>
    <w:rsid w:val="008D46E3"/>
    <w:rsid w:val="008D4833"/>
    <w:rsid w:val="008D5AC8"/>
    <w:rsid w:val="008E1AF9"/>
    <w:rsid w:val="008E3C33"/>
    <w:rsid w:val="008E3F26"/>
    <w:rsid w:val="008E4227"/>
    <w:rsid w:val="008E4604"/>
    <w:rsid w:val="008E48C4"/>
    <w:rsid w:val="008E555C"/>
    <w:rsid w:val="008E6374"/>
    <w:rsid w:val="008F4652"/>
    <w:rsid w:val="008F64B7"/>
    <w:rsid w:val="00903AF8"/>
    <w:rsid w:val="00904FDC"/>
    <w:rsid w:val="009062DD"/>
    <w:rsid w:val="00906AC2"/>
    <w:rsid w:val="009107A0"/>
    <w:rsid w:val="00911068"/>
    <w:rsid w:val="00911368"/>
    <w:rsid w:val="00911521"/>
    <w:rsid w:val="009128DE"/>
    <w:rsid w:val="009133FC"/>
    <w:rsid w:val="009148BE"/>
    <w:rsid w:val="00917E24"/>
    <w:rsid w:val="009225C1"/>
    <w:rsid w:val="00922FD2"/>
    <w:rsid w:val="00930995"/>
    <w:rsid w:val="00937F78"/>
    <w:rsid w:val="00940490"/>
    <w:rsid w:val="00940F2A"/>
    <w:rsid w:val="00941349"/>
    <w:rsid w:val="00942B02"/>
    <w:rsid w:val="00942F59"/>
    <w:rsid w:val="009508B0"/>
    <w:rsid w:val="00950C23"/>
    <w:rsid w:val="00952E42"/>
    <w:rsid w:val="00953133"/>
    <w:rsid w:val="0095580F"/>
    <w:rsid w:val="00955924"/>
    <w:rsid w:val="00964871"/>
    <w:rsid w:val="00965C8A"/>
    <w:rsid w:val="00967A85"/>
    <w:rsid w:val="00972A43"/>
    <w:rsid w:val="00972E52"/>
    <w:rsid w:val="0097308D"/>
    <w:rsid w:val="00976C86"/>
    <w:rsid w:val="00976F4C"/>
    <w:rsid w:val="009801A9"/>
    <w:rsid w:val="009805C6"/>
    <w:rsid w:val="009817BA"/>
    <w:rsid w:val="00981805"/>
    <w:rsid w:val="00982C8E"/>
    <w:rsid w:val="009830AD"/>
    <w:rsid w:val="00984737"/>
    <w:rsid w:val="00985185"/>
    <w:rsid w:val="009946F8"/>
    <w:rsid w:val="0099747D"/>
    <w:rsid w:val="009977DC"/>
    <w:rsid w:val="009A393C"/>
    <w:rsid w:val="009A4B02"/>
    <w:rsid w:val="009A7843"/>
    <w:rsid w:val="009B045C"/>
    <w:rsid w:val="009B06D9"/>
    <w:rsid w:val="009B075B"/>
    <w:rsid w:val="009B377E"/>
    <w:rsid w:val="009B3B3E"/>
    <w:rsid w:val="009B4A33"/>
    <w:rsid w:val="009B5E21"/>
    <w:rsid w:val="009C01AF"/>
    <w:rsid w:val="009C1269"/>
    <w:rsid w:val="009C39A5"/>
    <w:rsid w:val="009C553E"/>
    <w:rsid w:val="009C59DB"/>
    <w:rsid w:val="009C7E1C"/>
    <w:rsid w:val="009D2DF9"/>
    <w:rsid w:val="009D41D1"/>
    <w:rsid w:val="009D44BB"/>
    <w:rsid w:val="009D578B"/>
    <w:rsid w:val="009E0726"/>
    <w:rsid w:val="009E1170"/>
    <w:rsid w:val="009E13B8"/>
    <w:rsid w:val="009E1444"/>
    <w:rsid w:val="009E5770"/>
    <w:rsid w:val="009F3870"/>
    <w:rsid w:val="009F55E3"/>
    <w:rsid w:val="009F60DB"/>
    <w:rsid w:val="00A0212A"/>
    <w:rsid w:val="00A025A2"/>
    <w:rsid w:val="00A03A43"/>
    <w:rsid w:val="00A064A7"/>
    <w:rsid w:val="00A06F99"/>
    <w:rsid w:val="00A079C7"/>
    <w:rsid w:val="00A100D2"/>
    <w:rsid w:val="00A11372"/>
    <w:rsid w:val="00A114E0"/>
    <w:rsid w:val="00A12DC0"/>
    <w:rsid w:val="00A204D4"/>
    <w:rsid w:val="00A21634"/>
    <w:rsid w:val="00A21EB1"/>
    <w:rsid w:val="00A2386A"/>
    <w:rsid w:val="00A25ADF"/>
    <w:rsid w:val="00A26F5E"/>
    <w:rsid w:val="00A30846"/>
    <w:rsid w:val="00A311B4"/>
    <w:rsid w:val="00A32306"/>
    <w:rsid w:val="00A3437B"/>
    <w:rsid w:val="00A3441D"/>
    <w:rsid w:val="00A4295A"/>
    <w:rsid w:val="00A4341A"/>
    <w:rsid w:val="00A446E0"/>
    <w:rsid w:val="00A52402"/>
    <w:rsid w:val="00A5299E"/>
    <w:rsid w:val="00A5431F"/>
    <w:rsid w:val="00A555DE"/>
    <w:rsid w:val="00A61513"/>
    <w:rsid w:val="00A6228B"/>
    <w:rsid w:val="00A6256C"/>
    <w:rsid w:val="00A65F2D"/>
    <w:rsid w:val="00A6703D"/>
    <w:rsid w:val="00A722AF"/>
    <w:rsid w:val="00A73A96"/>
    <w:rsid w:val="00A75D4F"/>
    <w:rsid w:val="00A75E1E"/>
    <w:rsid w:val="00A76A69"/>
    <w:rsid w:val="00A81BB6"/>
    <w:rsid w:val="00A875BB"/>
    <w:rsid w:val="00A90E66"/>
    <w:rsid w:val="00A92D84"/>
    <w:rsid w:val="00A93564"/>
    <w:rsid w:val="00A93F70"/>
    <w:rsid w:val="00A94EC5"/>
    <w:rsid w:val="00A94F5D"/>
    <w:rsid w:val="00A95FCE"/>
    <w:rsid w:val="00A96788"/>
    <w:rsid w:val="00A9684F"/>
    <w:rsid w:val="00AA09CF"/>
    <w:rsid w:val="00AA44D5"/>
    <w:rsid w:val="00AB3B50"/>
    <w:rsid w:val="00AB43C6"/>
    <w:rsid w:val="00AB5287"/>
    <w:rsid w:val="00AB72B4"/>
    <w:rsid w:val="00AC0829"/>
    <w:rsid w:val="00AC2B91"/>
    <w:rsid w:val="00AC2E0B"/>
    <w:rsid w:val="00AC58A6"/>
    <w:rsid w:val="00AC59E0"/>
    <w:rsid w:val="00AC6E56"/>
    <w:rsid w:val="00AD7262"/>
    <w:rsid w:val="00AD754C"/>
    <w:rsid w:val="00AE26F4"/>
    <w:rsid w:val="00AE2B71"/>
    <w:rsid w:val="00AE366C"/>
    <w:rsid w:val="00AE37C6"/>
    <w:rsid w:val="00AE3CF7"/>
    <w:rsid w:val="00AE5A4A"/>
    <w:rsid w:val="00AE6E15"/>
    <w:rsid w:val="00AF06C2"/>
    <w:rsid w:val="00AF08C8"/>
    <w:rsid w:val="00AF13BF"/>
    <w:rsid w:val="00AF62BC"/>
    <w:rsid w:val="00AF7CE6"/>
    <w:rsid w:val="00B0260D"/>
    <w:rsid w:val="00B03B42"/>
    <w:rsid w:val="00B042B7"/>
    <w:rsid w:val="00B06342"/>
    <w:rsid w:val="00B067CC"/>
    <w:rsid w:val="00B0702D"/>
    <w:rsid w:val="00B10922"/>
    <w:rsid w:val="00B12715"/>
    <w:rsid w:val="00B13132"/>
    <w:rsid w:val="00B13432"/>
    <w:rsid w:val="00B13A07"/>
    <w:rsid w:val="00B13DAC"/>
    <w:rsid w:val="00B16B03"/>
    <w:rsid w:val="00B207A3"/>
    <w:rsid w:val="00B20A0A"/>
    <w:rsid w:val="00B23BCD"/>
    <w:rsid w:val="00B31CF0"/>
    <w:rsid w:val="00B32B4C"/>
    <w:rsid w:val="00B33EDC"/>
    <w:rsid w:val="00B3642B"/>
    <w:rsid w:val="00B3676E"/>
    <w:rsid w:val="00B367D5"/>
    <w:rsid w:val="00B36CFD"/>
    <w:rsid w:val="00B37963"/>
    <w:rsid w:val="00B44F78"/>
    <w:rsid w:val="00B44FE6"/>
    <w:rsid w:val="00B51930"/>
    <w:rsid w:val="00B53603"/>
    <w:rsid w:val="00B57477"/>
    <w:rsid w:val="00B57478"/>
    <w:rsid w:val="00B62082"/>
    <w:rsid w:val="00B67C29"/>
    <w:rsid w:val="00B67CB8"/>
    <w:rsid w:val="00B7206E"/>
    <w:rsid w:val="00B74F76"/>
    <w:rsid w:val="00B7578F"/>
    <w:rsid w:val="00B75D75"/>
    <w:rsid w:val="00B762CE"/>
    <w:rsid w:val="00B7649F"/>
    <w:rsid w:val="00B77BDE"/>
    <w:rsid w:val="00B81231"/>
    <w:rsid w:val="00B86239"/>
    <w:rsid w:val="00B86C6F"/>
    <w:rsid w:val="00B87058"/>
    <w:rsid w:val="00B87968"/>
    <w:rsid w:val="00B9129C"/>
    <w:rsid w:val="00B916B6"/>
    <w:rsid w:val="00B91DE1"/>
    <w:rsid w:val="00B92267"/>
    <w:rsid w:val="00B9240D"/>
    <w:rsid w:val="00B928A8"/>
    <w:rsid w:val="00BA0F07"/>
    <w:rsid w:val="00BA194C"/>
    <w:rsid w:val="00BA33AA"/>
    <w:rsid w:val="00BA3D54"/>
    <w:rsid w:val="00BA420D"/>
    <w:rsid w:val="00BA6C3E"/>
    <w:rsid w:val="00BB0899"/>
    <w:rsid w:val="00BB13C6"/>
    <w:rsid w:val="00BB27AA"/>
    <w:rsid w:val="00BB5CE0"/>
    <w:rsid w:val="00BC15F2"/>
    <w:rsid w:val="00BC1B02"/>
    <w:rsid w:val="00BC3926"/>
    <w:rsid w:val="00BC656D"/>
    <w:rsid w:val="00BD17DA"/>
    <w:rsid w:val="00BD6617"/>
    <w:rsid w:val="00BD7333"/>
    <w:rsid w:val="00BD7736"/>
    <w:rsid w:val="00BD7795"/>
    <w:rsid w:val="00BD7889"/>
    <w:rsid w:val="00BE072A"/>
    <w:rsid w:val="00BE4285"/>
    <w:rsid w:val="00BE587A"/>
    <w:rsid w:val="00BE7194"/>
    <w:rsid w:val="00BF28F1"/>
    <w:rsid w:val="00BF4EA5"/>
    <w:rsid w:val="00BF7B5C"/>
    <w:rsid w:val="00C0033B"/>
    <w:rsid w:val="00C00583"/>
    <w:rsid w:val="00C02765"/>
    <w:rsid w:val="00C0321C"/>
    <w:rsid w:val="00C05398"/>
    <w:rsid w:val="00C05713"/>
    <w:rsid w:val="00C065EF"/>
    <w:rsid w:val="00C073D7"/>
    <w:rsid w:val="00C11ACC"/>
    <w:rsid w:val="00C12FF2"/>
    <w:rsid w:val="00C1324F"/>
    <w:rsid w:val="00C137A1"/>
    <w:rsid w:val="00C1677A"/>
    <w:rsid w:val="00C1705B"/>
    <w:rsid w:val="00C24A5B"/>
    <w:rsid w:val="00C334AB"/>
    <w:rsid w:val="00C33F85"/>
    <w:rsid w:val="00C37DA9"/>
    <w:rsid w:val="00C418D6"/>
    <w:rsid w:val="00C4667A"/>
    <w:rsid w:val="00C50EBE"/>
    <w:rsid w:val="00C51A80"/>
    <w:rsid w:val="00C54856"/>
    <w:rsid w:val="00C54BAC"/>
    <w:rsid w:val="00C6028C"/>
    <w:rsid w:val="00C642B5"/>
    <w:rsid w:val="00C660D2"/>
    <w:rsid w:val="00C66C9C"/>
    <w:rsid w:val="00C701D3"/>
    <w:rsid w:val="00C709A7"/>
    <w:rsid w:val="00C82974"/>
    <w:rsid w:val="00C82BB0"/>
    <w:rsid w:val="00C908AB"/>
    <w:rsid w:val="00C912C9"/>
    <w:rsid w:val="00C93876"/>
    <w:rsid w:val="00C9581A"/>
    <w:rsid w:val="00CA4266"/>
    <w:rsid w:val="00CA7F46"/>
    <w:rsid w:val="00CA7FF3"/>
    <w:rsid w:val="00CB0045"/>
    <w:rsid w:val="00CB0749"/>
    <w:rsid w:val="00CB1C1A"/>
    <w:rsid w:val="00CB2CA4"/>
    <w:rsid w:val="00CB4A2D"/>
    <w:rsid w:val="00CC21B6"/>
    <w:rsid w:val="00CC291E"/>
    <w:rsid w:val="00CC3C18"/>
    <w:rsid w:val="00CC4D05"/>
    <w:rsid w:val="00CC5F3F"/>
    <w:rsid w:val="00CC6BCE"/>
    <w:rsid w:val="00CD01A8"/>
    <w:rsid w:val="00CD3E32"/>
    <w:rsid w:val="00CD6452"/>
    <w:rsid w:val="00CD78DD"/>
    <w:rsid w:val="00CE4E6A"/>
    <w:rsid w:val="00CF380A"/>
    <w:rsid w:val="00CF6937"/>
    <w:rsid w:val="00CF7B87"/>
    <w:rsid w:val="00CF7EA7"/>
    <w:rsid w:val="00D041E8"/>
    <w:rsid w:val="00D04AB4"/>
    <w:rsid w:val="00D07C61"/>
    <w:rsid w:val="00D07E99"/>
    <w:rsid w:val="00D1032C"/>
    <w:rsid w:val="00D1461F"/>
    <w:rsid w:val="00D206C6"/>
    <w:rsid w:val="00D20825"/>
    <w:rsid w:val="00D27E3B"/>
    <w:rsid w:val="00D30007"/>
    <w:rsid w:val="00D315C9"/>
    <w:rsid w:val="00D3210B"/>
    <w:rsid w:val="00D3369C"/>
    <w:rsid w:val="00D33922"/>
    <w:rsid w:val="00D349E2"/>
    <w:rsid w:val="00D40D2A"/>
    <w:rsid w:val="00D42D9D"/>
    <w:rsid w:val="00D43F95"/>
    <w:rsid w:val="00D448DD"/>
    <w:rsid w:val="00D46966"/>
    <w:rsid w:val="00D50E7F"/>
    <w:rsid w:val="00D513F6"/>
    <w:rsid w:val="00D53574"/>
    <w:rsid w:val="00D562FB"/>
    <w:rsid w:val="00D56809"/>
    <w:rsid w:val="00D633EE"/>
    <w:rsid w:val="00D63E0A"/>
    <w:rsid w:val="00D702DB"/>
    <w:rsid w:val="00D710A6"/>
    <w:rsid w:val="00D71FA9"/>
    <w:rsid w:val="00D73482"/>
    <w:rsid w:val="00D75B71"/>
    <w:rsid w:val="00D76B0E"/>
    <w:rsid w:val="00D76DED"/>
    <w:rsid w:val="00D77C77"/>
    <w:rsid w:val="00D77D51"/>
    <w:rsid w:val="00D8005D"/>
    <w:rsid w:val="00D8105A"/>
    <w:rsid w:val="00D82B0A"/>
    <w:rsid w:val="00D82B3E"/>
    <w:rsid w:val="00D863BA"/>
    <w:rsid w:val="00D92824"/>
    <w:rsid w:val="00D96F52"/>
    <w:rsid w:val="00DA2862"/>
    <w:rsid w:val="00DA6A7C"/>
    <w:rsid w:val="00DA6B15"/>
    <w:rsid w:val="00DA6CFF"/>
    <w:rsid w:val="00DC3500"/>
    <w:rsid w:val="00DC383E"/>
    <w:rsid w:val="00DC4335"/>
    <w:rsid w:val="00DC44DF"/>
    <w:rsid w:val="00DC46FD"/>
    <w:rsid w:val="00DD2F87"/>
    <w:rsid w:val="00DE23BE"/>
    <w:rsid w:val="00DE2834"/>
    <w:rsid w:val="00DE2DEF"/>
    <w:rsid w:val="00DE3B06"/>
    <w:rsid w:val="00DE4252"/>
    <w:rsid w:val="00DF2B5C"/>
    <w:rsid w:val="00DF7164"/>
    <w:rsid w:val="00DF7898"/>
    <w:rsid w:val="00E06F98"/>
    <w:rsid w:val="00E075F3"/>
    <w:rsid w:val="00E07AFC"/>
    <w:rsid w:val="00E11146"/>
    <w:rsid w:val="00E136F8"/>
    <w:rsid w:val="00E138C2"/>
    <w:rsid w:val="00E1403A"/>
    <w:rsid w:val="00E15872"/>
    <w:rsid w:val="00E16044"/>
    <w:rsid w:val="00E20CC3"/>
    <w:rsid w:val="00E2104A"/>
    <w:rsid w:val="00E24E2D"/>
    <w:rsid w:val="00E277D4"/>
    <w:rsid w:val="00E309F8"/>
    <w:rsid w:val="00E3240B"/>
    <w:rsid w:val="00E32D14"/>
    <w:rsid w:val="00E338BA"/>
    <w:rsid w:val="00E33A4A"/>
    <w:rsid w:val="00E3587B"/>
    <w:rsid w:val="00E36322"/>
    <w:rsid w:val="00E43790"/>
    <w:rsid w:val="00E46B83"/>
    <w:rsid w:val="00E50B2A"/>
    <w:rsid w:val="00E541A9"/>
    <w:rsid w:val="00E5623B"/>
    <w:rsid w:val="00E57A4C"/>
    <w:rsid w:val="00E57C89"/>
    <w:rsid w:val="00E65A97"/>
    <w:rsid w:val="00E67BE6"/>
    <w:rsid w:val="00E7104E"/>
    <w:rsid w:val="00E73495"/>
    <w:rsid w:val="00E7726A"/>
    <w:rsid w:val="00E7753F"/>
    <w:rsid w:val="00E8263E"/>
    <w:rsid w:val="00E83509"/>
    <w:rsid w:val="00E858E4"/>
    <w:rsid w:val="00E86DB5"/>
    <w:rsid w:val="00E90EF1"/>
    <w:rsid w:val="00E93CB2"/>
    <w:rsid w:val="00EA117E"/>
    <w:rsid w:val="00EA2711"/>
    <w:rsid w:val="00EA3334"/>
    <w:rsid w:val="00EA476D"/>
    <w:rsid w:val="00EA544A"/>
    <w:rsid w:val="00EA647C"/>
    <w:rsid w:val="00EA71AB"/>
    <w:rsid w:val="00EB0990"/>
    <w:rsid w:val="00EB1A26"/>
    <w:rsid w:val="00EB2C31"/>
    <w:rsid w:val="00EB3129"/>
    <w:rsid w:val="00EB6558"/>
    <w:rsid w:val="00EB67B8"/>
    <w:rsid w:val="00EC13FB"/>
    <w:rsid w:val="00EC1809"/>
    <w:rsid w:val="00EC579D"/>
    <w:rsid w:val="00EC68B8"/>
    <w:rsid w:val="00EC7D25"/>
    <w:rsid w:val="00ED07C1"/>
    <w:rsid w:val="00ED33B9"/>
    <w:rsid w:val="00ED3792"/>
    <w:rsid w:val="00EE04F9"/>
    <w:rsid w:val="00EE1025"/>
    <w:rsid w:val="00EE1599"/>
    <w:rsid w:val="00EE1B0E"/>
    <w:rsid w:val="00EE2046"/>
    <w:rsid w:val="00EE20B4"/>
    <w:rsid w:val="00EE29E7"/>
    <w:rsid w:val="00EE3557"/>
    <w:rsid w:val="00EF15E0"/>
    <w:rsid w:val="00EF4FCA"/>
    <w:rsid w:val="00EF5E6B"/>
    <w:rsid w:val="00EF78E3"/>
    <w:rsid w:val="00F023FF"/>
    <w:rsid w:val="00F06267"/>
    <w:rsid w:val="00F064B0"/>
    <w:rsid w:val="00F068B4"/>
    <w:rsid w:val="00F10C2D"/>
    <w:rsid w:val="00F12ED2"/>
    <w:rsid w:val="00F17732"/>
    <w:rsid w:val="00F21162"/>
    <w:rsid w:val="00F224F4"/>
    <w:rsid w:val="00F225CF"/>
    <w:rsid w:val="00F251A9"/>
    <w:rsid w:val="00F30EC9"/>
    <w:rsid w:val="00F32146"/>
    <w:rsid w:val="00F33067"/>
    <w:rsid w:val="00F34929"/>
    <w:rsid w:val="00F34F41"/>
    <w:rsid w:val="00F35C42"/>
    <w:rsid w:val="00F37913"/>
    <w:rsid w:val="00F4754E"/>
    <w:rsid w:val="00F50EF3"/>
    <w:rsid w:val="00F5196F"/>
    <w:rsid w:val="00F549E0"/>
    <w:rsid w:val="00F55C6E"/>
    <w:rsid w:val="00F64E80"/>
    <w:rsid w:val="00F66DE3"/>
    <w:rsid w:val="00F67500"/>
    <w:rsid w:val="00F7018B"/>
    <w:rsid w:val="00F701A7"/>
    <w:rsid w:val="00F77652"/>
    <w:rsid w:val="00F81AD7"/>
    <w:rsid w:val="00F81DAC"/>
    <w:rsid w:val="00F85193"/>
    <w:rsid w:val="00F85B4D"/>
    <w:rsid w:val="00F87E4E"/>
    <w:rsid w:val="00F904D7"/>
    <w:rsid w:val="00F90D71"/>
    <w:rsid w:val="00F969C2"/>
    <w:rsid w:val="00F9707F"/>
    <w:rsid w:val="00FA1446"/>
    <w:rsid w:val="00FA4385"/>
    <w:rsid w:val="00FA64DB"/>
    <w:rsid w:val="00FB31DC"/>
    <w:rsid w:val="00FB4023"/>
    <w:rsid w:val="00FB7A88"/>
    <w:rsid w:val="00FC0661"/>
    <w:rsid w:val="00FC238F"/>
    <w:rsid w:val="00FC6C15"/>
    <w:rsid w:val="00FD0487"/>
    <w:rsid w:val="00FD07FA"/>
    <w:rsid w:val="00FD5A51"/>
    <w:rsid w:val="00FE5205"/>
    <w:rsid w:val="00FE76EB"/>
    <w:rsid w:val="00FF0381"/>
    <w:rsid w:val="00FF061B"/>
    <w:rsid w:val="00FF2620"/>
    <w:rsid w:val="00FF3809"/>
    <w:rsid w:val="00FF66C9"/>
    <w:rsid w:val="00FF6814"/>
    <w:rsid w:val="00FF6C4E"/>
    <w:rsid w:val="0C7E249B"/>
    <w:rsid w:val="51C694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2674AFC"/>
  <w15:docId w15:val="{34A8A6B7-F48D-4906-A741-CEDE8C1F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1E"/>
    <w:rPr>
      <w:rFonts w:ascii="Arial" w:hAnsi="Arial"/>
      <w:lang w:eastAsia="en-US"/>
    </w:rPr>
  </w:style>
  <w:style w:type="paragraph" w:styleId="Heading1">
    <w:name w:val="heading 1"/>
    <w:basedOn w:val="HeadingBase"/>
    <w:next w:val="BodyText"/>
    <w:qFormat/>
    <w:rsid w:val="00CC291E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CC291E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CC291E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CC291E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CC291E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CC291E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291E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CC291E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rsid w:val="00CC291E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CC291E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CC291E"/>
    <w:pPr>
      <w:ind w:left="720"/>
    </w:pPr>
  </w:style>
  <w:style w:type="paragraph" w:customStyle="1" w:styleId="CityState">
    <w:name w:val="City/State"/>
    <w:basedOn w:val="BodyText"/>
    <w:next w:val="BodyText"/>
    <w:rsid w:val="00CC291E"/>
    <w:pPr>
      <w:keepNext/>
    </w:pPr>
  </w:style>
  <w:style w:type="paragraph" w:customStyle="1" w:styleId="CompanyName">
    <w:name w:val="Company Name"/>
    <w:basedOn w:val="Normal"/>
    <w:next w:val="Normal"/>
    <w:autoRedefine/>
    <w:rsid w:val="00CC291E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CC291E"/>
  </w:style>
  <w:style w:type="paragraph" w:styleId="Date">
    <w:name w:val="Date"/>
    <w:basedOn w:val="BodyText"/>
    <w:rsid w:val="00CC291E"/>
    <w:pPr>
      <w:keepNext/>
    </w:pPr>
  </w:style>
  <w:style w:type="paragraph" w:customStyle="1" w:styleId="DocumentLabel">
    <w:name w:val="Document Label"/>
    <w:basedOn w:val="Normal"/>
    <w:next w:val="Normal"/>
    <w:rsid w:val="00CC291E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CC291E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CC291E"/>
    <w:pPr>
      <w:jc w:val="both"/>
    </w:pPr>
  </w:style>
  <w:style w:type="paragraph" w:styleId="Footer">
    <w:name w:val="footer"/>
    <w:basedOn w:val="HeaderBase"/>
    <w:rsid w:val="00CC291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CC291E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CC291E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CC291E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  <w:rsid w:val="00CC291E"/>
  </w:style>
  <w:style w:type="paragraph" w:customStyle="1" w:styleId="JobTitle">
    <w:name w:val="Job Title"/>
    <w:next w:val="Achievement"/>
    <w:rsid w:val="00CC291E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Lead-inEmphasis">
    <w:name w:val="Lead-in Emphasis"/>
    <w:rsid w:val="00CC291E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CC291E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CC291E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CC291E"/>
  </w:style>
  <w:style w:type="paragraph" w:customStyle="1" w:styleId="Objective">
    <w:name w:val="Objective"/>
    <w:basedOn w:val="Normal"/>
    <w:next w:val="BodyText"/>
    <w:rsid w:val="00CC291E"/>
    <w:pPr>
      <w:spacing w:before="240" w:after="220" w:line="220" w:lineRule="atLeast"/>
    </w:pPr>
  </w:style>
  <w:style w:type="character" w:styleId="PageNumber">
    <w:name w:val="page number"/>
    <w:rsid w:val="00CC291E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CC291E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CC291E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CC291E"/>
    <w:rPr>
      <w:b/>
      <w:spacing w:val="0"/>
    </w:rPr>
  </w:style>
  <w:style w:type="table" w:styleId="TableGrid">
    <w:name w:val="Table Grid"/>
    <w:basedOn w:val="TableNormal"/>
    <w:rsid w:val="00EA3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C0613"/>
    <w:rPr>
      <w:color w:val="0000FF"/>
      <w:u w:val="single"/>
    </w:rPr>
  </w:style>
  <w:style w:type="paragraph" w:styleId="BodyText2">
    <w:name w:val="Body Text 2"/>
    <w:basedOn w:val="Normal"/>
    <w:rsid w:val="007E19C7"/>
    <w:pPr>
      <w:spacing w:after="120" w:line="480" w:lineRule="auto"/>
    </w:pPr>
  </w:style>
  <w:style w:type="paragraph" w:customStyle="1" w:styleId="StandardCharCharChar">
    <w:name w:val="Standard Char Char Char"/>
    <w:basedOn w:val="Normal"/>
    <w:rsid w:val="007E19C7"/>
    <w:pPr>
      <w:spacing w:after="160" w:line="240" w:lineRule="exact"/>
    </w:pPr>
    <w:rPr>
      <w:rFonts w:ascii="Verdana" w:hAnsi="Verdana"/>
    </w:rPr>
  </w:style>
  <w:style w:type="table" w:styleId="TableWeb1">
    <w:name w:val="Table Web 1"/>
    <w:basedOn w:val="TableNormal"/>
    <w:rsid w:val="00D7348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D734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B74F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210B"/>
    <w:pPr>
      <w:ind w:left="720"/>
    </w:pPr>
  </w:style>
  <w:style w:type="paragraph" w:customStyle="1" w:styleId="description">
    <w:name w:val="description"/>
    <w:basedOn w:val="Normal"/>
    <w:rsid w:val="00300C2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greeDetails">
    <w:name w:val="Degree Details"/>
    <w:basedOn w:val="BodyText"/>
    <w:rsid w:val="009A7843"/>
    <w:pPr>
      <w:spacing w:after="120" w:line="300" w:lineRule="auto"/>
      <w:jc w:val="left"/>
    </w:pPr>
    <w:rPr>
      <w:rFonts w:ascii="Bell MT" w:eastAsia="MS PMincho" w:hAnsi="Bell MT"/>
      <w:spacing w:val="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47D23"/>
    <w:rPr>
      <w:color w:val="954F72" w:themeColor="followedHyperlink"/>
      <w:u w:val="single"/>
    </w:rPr>
  </w:style>
  <w:style w:type="table" w:customStyle="1" w:styleId="GridTable1Light1">
    <w:name w:val="Grid Table 1 Light1"/>
    <w:basedOn w:val="TableNormal"/>
    <w:uiPriority w:val="46"/>
    <w:rsid w:val="00BB27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BB27A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31">
    <w:name w:val="Grid Table 1 Light - Accent 31"/>
    <w:basedOn w:val="TableNormal"/>
    <w:uiPriority w:val="46"/>
    <w:rsid w:val="00BB27A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Points">
    <w:name w:val="Bullet Points"/>
    <w:basedOn w:val="Normal"/>
    <w:rsid w:val="00B10922"/>
    <w:pPr>
      <w:numPr>
        <w:numId w:val="24"/>
      </w:numPr>
      <w:spacing w:before="120"/>
    </w:pPr>
    <w:rPr>
      <w:rFonts w:ascii="Calibri" w:hAnsi="Calibri"/>
      <w:sz w:val="22"/>
      <w:lang w:val="en-AU" w:eastAsia="en-AU"/>
    </w:rPr>
  </w:style>
  <w:style w:type="character" w:customStyle="1" w:styleId="d-block">
    <w:name w:val="d-block"/>
    <w:basedOn w:val="DefaultParagraphFont"/>
    <w:rsid w:val="00824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sihullah641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89FA1-126E-4F37-BE9F-080AFC46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</Template>
  <TotalTime>30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creator>HAROON DAR</dc:creator>
  <cp:lastModifiedBy>Fasih Ullah</cp:lastModifiedBy>
  <cp:revision>16</cp:revision>
  <cp:lastPrinted>2019-04-28T02:58:00Z</cp:lastPrinted>
  <dcterms:created xsi:type="dcterms:W3CDTF">2020-08-25T12:46:00Z</dcterms:created>
  <dcterms:modified xsi:type="dcterms:W3CDTF">2020-09-18T11:03:00Z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