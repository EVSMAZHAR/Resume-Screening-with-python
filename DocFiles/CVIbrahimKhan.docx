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D7E6C" w14:textId="77777777" w:rsidR="00C55D85" w:rsidRDefault="00C55D85" w:rsidP="00DD5F82">
      <w:pPr>
        <w:pStyle w:val="GraphicAnchor"/>
      </w:pPr>
    </w:p>
    <w:tbl>
      <w:tblPr>
        <w:tblStyle w:val="TableGrid"/>
        <w:tblW w:w="515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52"/>
        <w:gridCol w:w="1530"/>
        <w:gridCol w:w="5136"/>
        <w:gridCol w:w="2849"/>
        <w:gridCol w:w="954"/>
      </w:tblGrid>
      <w:tr w:rsidR="00DD5F82" w14:paraId="69D7646A" w14:textId="77777777" w:rsidTr="00C6258E">
        <w:trPr>
          <w:trHeight w:val="1534"/>
        </w:trPr>
        <w:tc>
          <w:tcPr>
            <w:tcW w:w="952" w:type="dxa"/>
            <w:tcBorders>
              <w:bottom w:val="single" w:sz="18" w:space="0" w:color="648276" w:themeColor="accent5"/>
            </w:tcBorders>
          </w:tcPr>
          <w:p w14:paraId="57A7DC1C" w14:textId="77777777" w:rsidR="00DD5F82" w:rsidRDefault="00DD5F82" w:rsidP="00B20DFA"/>
        </w:tc>
        <w:tc>
          <w:tcPr>
            <w:tcW w:w="9515" w:type="dxa"/>
            <w:gridSpan w:val="3"/>
            <w:tcBorders>
              <w:bottom w:val="single" w:sz="18" w:space="0" w:color="648276" w:themeColor="accent5"/>
            </w:tcBorders>
          </w:tcPr>
          <w:p w14:paraId="5DB40712" w14:textId="557B68C3" w:rsidR="00DD5F82" w:rsidRPr="00F316AD" w:rsidRDefault="00145470" w:rsidP="00B20DFA">
            <w:pPr>
              <w:pStyle w:val="Title"/>
            </w:pPr>
            <w:r>
              <w:t>Ibrahim</w:t>
            </w:r>
            <w:r w:rsidR="00DD5F82">
              <w:t xml:space="preserve"> </w:t>
            </w:r>
            <w:r>
              <w:rPr>
                <w:rStyle w:val="Emphasis"/>
              </w:rPr>
              <w:t>Khan</w:t>
            </w:r>
          </w:p>
          <w:p w14:paraId="5E8022C4" w14:textId="2B395102" w:rsidR="00DD5F82" w:rsidRDefault="009943C5" w:rsidP="00B20DFA">
            <w:pPr>
              <w:pStyle w:val="Subtitle"/>
            </w:pPr>
            <w:r>
              <w:t>Job Application</w:t>
            </w:r>
            <w:r w:rsidR="00F12E43">
              <w:t xml:space="preserve"> (</w:t>
            </w:r>
            <w:r w:rsidR="00CC5D3A">
              <w:t>Fresh Graduate</w:t>
            </w:r>
            <w:r w:rsidR="00F12E43">
              <w:t>)</w:t>
            </w:r>
          </w:p>
        </w:tc>
        <w:tc>
          <w:tcPr>
            <w:tcW w:w="954" w:type="dxa"/>
            <w:tcBorders>
              <w:bottom w:val="single" w:sz="18" w:space="0" w:color="648276" w:themeColor="accent5"/>
            </w:tcBorders>
          </w:tcPr>
          <w:p w14:paraId="74C2A240" w14:textId="77777777" w:rsidR="00DD5F82" w:rsidRDefault="00DD5F82" w:rsidP="00B20DFA"/>
        </w:tc>
      </w:tr>
      <w:tr w:rsidR="00DD5F82" w14:paraId="0257887A" w14:textId="77777777" w:rsidTr="00C6258E">
        <w:trPr>
          <w:trHeight w:val="252"/>
        </w:trPr>
        <w:tc>
          <w:tcPr>
            <w:tcW w:w="2482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07341765" w14:textId="77777777" w:rsidR="00DD5F82" w:rsidRDefault="00DD5F82" w:rsidP="00B20DFA"/>
        </w:tc>
        <w:tc>
          <w:tcPr>
            <w:tcW w:w="513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74722BD8" w14:textId="77777777" w:rsidR="00DD5F82" w:rsidRDefault="00DD5F82" w:rsidP="00B20DFA"/>
        </w:tc>
        <w:tc>
          <w:tcPr>
            <w:tcW w:w="3803" w:type="dxa"/>
            <w:gridSpan w:val="2"/>
            <w:tcBorders>
              <w:top w:val="single" w:sz="18" w:space="0" w:color="648276" w:themeColor="accent5"/>
            </w:tcBorders>
          </w:tcPr>
          <w:p w14:paraId="5B08F979" w14:textId="77777777" w:rsidR="00DD5F82" w:rsidRDefault="00DD5F82" w:rsidP="00B20DFA"/>
        </w:tc>
      </w:tr>
      <w:tr w:rsidR="00DD5F82" w14:paraId="04E6B26C" w14:textId="77777777" w:rsidTr="00F12E43">
        <w:trPr>
          <w:trHeight w:val="3087"/>
        </w:trPr>
        <w:tc>
          <w:tcPr>
            <w:tcW w:w="2482" w:type="dxa"/>
            <w:gridSpan w:val="2"/>
            <w:tcBorders>
              <w:right w:val="single" w:sz="18" w:space="0" w:color="648276" w:themeColor="accent5"/>
            </w:tcBorders>
          </w:tcPr>
          <w:p w14:paraId="731B6AE9" w14:textId="77777777" w:rsidR="00DD5F82" w:rsidRPr="00605A5B" w:rsidRDefault="006B522F" w:rsidP="00F12E43">
            <w:pPr>
              <w:pStyle w:val="Heading1"/>
              <w:jc w:val="left"/>
            </w:pPr>
            <w:sdt>
              <w:sdtPr>
                <w:id w:val="1604447469"/>
                <w:placeholder>
                  <w:docPart w:val="CCBB1FFDA9304BCA878D9407F1A5D21B"/>
                </w:placeholder>
                <w:temporary/>
                <w:showingPlcHdr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4C58E6A9" w14:textId="7F32C35E" w:rsidR="00DD5F82" w:rsidRDefault="00145470" w:rsidP="00145470">
            <w:pPr>
              <w:pStyle w:val="TextLeft"/>
            </w:pPr>
            <w:r>
              <w:t>House Number 108, Street 22, Sector B, Askari 11, Lahore, Pakistan</w:t>
            </w:r>
          </w:p>
          <w:p w14:paraId="0995CA39" w14:textId="6D1F37A6" w:rsidR="00DD5F82" w:rsidRDefault="00145470" w:rsidP="00B20DFA">
            <w:pPr>
              <w:pStyle w:val="TextLeft"/>
            </w:pPr>
            <w:r>
              <w:t>03018036054</w:t>
            </w:r>
          </w:p>
          <w:p w14:paraId="527BA49A" w14:textId="599FD919" w:rsidR="00DD5F82" w:rsidRDefault="00145470" w:rsidP="00B20DFA">
            <w:pPr>
              <w:pStyle w:val="TextLeft"/>
            </w:pPr>
            <w:r>
              <w:t>Khan.ibrahim.2251@gmail.com</w:t>
            </w:r>
          </w:p>
          <w:p w14:paraId="6C66951D" w14:textId="77777777" w:rsidR="00DD5F82" w:rsidRDefault="00DD5F82" w:rsidP="00B20DFA">
            <w:pPr>
              <w:pStyle w:val="TextLeft"/>
            </w:pPr>
          </w:p>
        </w:tc>
        <w:tc>
          <w:tcPr>
            <w:tcW w:w="8939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36736C54" w14:textId="519BF083" w:rsidR="00DD5F82" w:rsidRDefault="006B522F" w:rsidP="00B20DFA">
            <w:pPr>
              <w:pStyle w:val="Heading2"/>
            </w:pPr>
            <w:sdt>
              <w:sdtPr>
                <w:id w:val="-831059322"/>
                <w:placeholder>
                  <w:docPart w:val="52C5E83DCF2D4E40AF9B13FD72B95DE7"/>
                </w:placeholder>
                <w:temporary/>
                <w:showingPlcHdr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145470">
              <w:t>Respected Sir/ Madam</w:t>
            </w:r>
          </w:p>
          <w:p w14:paraId="046C8A3C" w14:textId="77777777" w:rsidR="009943C5" w:rsidRDefault="00145470" w:rsidP="009943C5">
            <w:pPr>
              <w:pStyle w:val="Heading2"/>
            </w:pPr>
            <w:r>
              <w:t xml:space="preserve">   </w:t>
            </w:r>
            <w:sdt>
              <w:sdtPr>
                <w:id w:val="-146200281"/>
                <w:placeholder>
                  <w:docPart w:val="7979B0A1C52D4B79A0BA8824B0016AAD"/>
                </w:placeholder>
                <w:temporary/>
                <w:showingPlcHdr/>
              </w:sdtPr>
              <w:sdtEndPr/>
              <w:sdtContent>
                <w:r w:rsidR="009943C5">
                  <w:t>Dear</w:t>
                </w:r>
              </w:sdtContent>
            </w:sdt>
            <w:r w:rsidR="009943C5">
              <w:t xml:space="preserve"> Respected Sir/ Madam</w:t>
            </w:r>
          </w:p>
          <w:p w14:paraId="52FFD84B" w14:textId="72B80E26" w:rsidR="009943C5" w:rsidRDefault="009943C5" w:rsidP="009943C5">
            <w:pPr>
              <w:pStyle w:val="TextRight"/>
              <w:ind w:left="0"/>
            </w:pPr>
            <w:r>
              <w:t xml:space="preserve">   Assalamualaikum, I am a student currently studying Electrical Engineering</w:t>
            </w:r>
            <w:r w:rsidR="00F12E43">
              <w:t xml:space="preserve"> graduating July 2021</w:t>
            </w:r>
            <w:r>
              <w:t>, specializing in Computer Engineering</w:t>
            </w:r>
            <w:r w:rsidR="00C6258E">
              <w:t xml:space="preserve"> at FAST university</w:t>
            </w:r>
            <w:r>
              <w:t xml:space="preserve"> and would like to apply to your company for a job.</w:t>
            </w:r>
          </w:p>
          <w:p w14:paraId="3C198D70" w14:textId="77777777" w:rsidR="009943C5" w:rsidRDefault="009943C5" w:rsidP="009943C5">
            <w:pPr>
              <w:pStyle w:val="TextRight"/>
            </w:pPr>
          </w:p>
          <w:p w14:paraId="3B53D383" w14:textId="77777777" w:rsidR="009943C5" w:rsidRPr="00DD5F82" w:rsidRDefault="009943C5" w:rsidP="009943C5">
            <w:pPr>
              <w:pStyle w:val="ListBullet"/>
            </w:pPr>
            <w:r>
              <w:t>Completed my O-levels from abroad with A* in 3 sciences and math</w:t>
            </w:r>
          </w:p>
          <w:p w14:paraId="6443D46E" w14:textId="77777777" w:rsidR="009943C5" w:rsidRPr="00CC5D3A" w:rsidRDefault="009943C5" w:rsidP="009943C5">
            <w:pPr>
              <w:pStyle w:val="ListBullet"/>
              <w:rPr>
                <w:b/>
              </w:rPr>
            </w:pPr>
            <w:r w:rsidRPr="00CC5D3A">
              <w:rPr>
                <w:b/>
              </w:rPr>
              <w:t>Beginner level communication skills in spoken Arabic and written Arabic</w:t>
            </w:r>
          </w:p>
          <w:p w14:paraId="48D7D7E7" w14:textId="3BCE0071" w:rsidR="009943C5" w:rsidRDefault="00153E86" w:rsidP="009943C5">
            <w:pPr>
              <w:pStyle w:val="ListBullet"/>
            </w:pPr>
            <w:r>
              <w:t>H</w:t>
            </w:r>
            <w:r w:rsidR="009943C5">
              <w:t>ardworking orga</w:t>
            </w:r>
            <w:r w:rsidR="00B20611">
              <w:t>nized individual and believe in transparent communication</w:t>
            </w:r>
          </w:p>
          <w:p w14:paraId="68F3D33A" w14:textId="2DFAC9D1" w:rsidR="00B20611" w:rsidRDefault="00B20611" w:rsidP="009943C5">
            <w:pPr>
              <w:pStyle w:val="ListBullet"/>
            </w:pPr>
            <w:r>
              <w:t>Limited experience in CSS and html and working with databases.</w:t>
            </w:r>
          </w:p>
          <w:p w14:paraId="1BEA4D24" w14:textId="3BED1C94" w:rsidR="00CC5D3A" w:rsidRPr="00CC5D3A" w:rsidRDefault="00CC5D3A" w:rsidP="009943C5">
            <w:pPr>
              <w:pStyle w:val="ListBullet"/>
              <w:rPr>
                <w:b/>
              </w:rPr>
            </w:pPr>
            <w:r>
              <w:rPr>
                <w:b/>
              </w:rPr>
              <w:t>Wish to e</w:t>
            </w:r>
            <w:r w:rsidRPr="00CC5D3A">
              <w:rPr>
                <w:b/>
              </w:rPr>
              <w:t>xpand</w:t>
            </w:r>
            <w:r>
              <w:rPr>
                <w:b/>
              </w:rPr>
              <w:t xml:space="preserve"> my</w:t>
            </w:r>
            <w:r w:rsidRPr="00CC5D3A">
              <w:rPr>
                <w:b/>
              </w:rPr>
              <w:t xml:space="preserve"> Knowledge in React Native, Java-script, Java, CSS, ASP.net and python to apply in machine learning </w:t>
            </w:r>
            <w:r>
              <w:rPr>
                <w:b/>
              </w:rPr>
              <w:t>on web pages, mobile apps and IoT through relational databases</w:t>
            </w:r>
          </w:p>
          <w:p w14:paraId="1B8291B6" w14:textId="68D121F7" w:rsidR="009943C5" w:rsidRDefault="00C6258E" w:rsidP="009943C5">
            <w:pPr>
              <w:pStyle w:val="ListBullet"/>
            </w:pPr>
            <w:r>
              <w:t xml:space="preserve">Multiple courses in </w:t>
            </w:r>
            <w:r w:rsidR="009943C5">
              <w:t>C++</w:t>
            </w:r>
          </w:p>
          <w:p w14:paraId="3A10F29F" w14:textId="6AF58B57" w:rsidR="00C6258E" w:rsidRDefault="00C6258E" w:rsidP="009943C5">
            <w:pPr>
              <w:pStyle w:val="ListBullet"/>
            </w:pPr>
            <w:r>
              <w:t>Grip on OOP and familiar with data structures.</w:t>
            </w:r>
          </w:p>
          <w:p w14:paraId="015595C0" w14:textId="45DA3E94" w:rsidR="00C6258E" w:rsidRDefault="00C6258E" w:rsidP="009943C5">
            <w:pPr>
              <w:pStyle w:val="ListBullet"/>
            </w:pPr>
            <w:r>
              <w:t>Will further expand to deeper learning in python for react native</w:t>
            </w:r>
          </w:p>
          <w:p w14:paraId="421B46A0" w14:textId="77777777" w:rsidR="009943C5" w:rsidRDefault="009943C5" w:rsidP="009943C5">
            <w:pPr>
              <w:pStyle w:val="ListBullet"/>
            </w:pPr>
            <w:r>
              <w:t>I have also been teaching at my father’s academy both Chemistry and Biology O-levels for the past 2.5 years and have taken much responsibility and gained some experience</w:t>
            </w:r>
          </w:p>
          <w:p w14:paraId="20075565" w14:textId="7D129C3B" w:rsidR="006B522F" w:rsidRPr="00DD5F82" w:rsidRDefault="006B522F" w:rsidP="009943C5">
            <w:pPr>
              <w:pStyle w:val="ListBullet"/>
            </w:pPr>
            <w:r>
              <w:t>Decent grip on SQL with experience though limited</w:t>
            </w:r>
            <w:bookmarkStart w:id="0" w:name="_GoBack"/>
            <w:bookmarkEnd w:id="0"/>
          </w:p>
          <w:p w14:paraId="2B7145C9" w14:textId="77777777" w:rsidR="009943C5" w:rsidRDefault="009943C5" w:rsidP="009943C5">
            <w:pPr>
              <w:pStyle w:val="TextRight"/>
            </w:pPr>
          </w:p>
          <w:p w14:paraId="29CA681E" w14:textId="77777777" w:rsidR="00CC5D3A" w:rsidRPr="00CC5D3A" w:rsidRDefault="00CC5D3A" w:rsidP="00CC5D3A"/>
          <w:p w14:paraId="5508FFC5" w14:textId="14B266CB" w:rsidR="00CC5D3A" w:rsidRDefault="00456281" w:rsidP="009943C5">
            <w:pPr>
              <w:pStyle w:val="TextRight"/>
            </w:pPr>
            <w:r>
              <w:t>I wish to further learn web development at front end as well as back end becoming a respectable web developer. I also have interest in app development.</w:t>
            </w:r>
          </w:p>
          <w:p w14:paraId="5548FD3C" w14:textId="77777777" w:rsidR="00CC5D3A" w:rsidRPr="00CC5D3A" w:rsidRDefault="00CC5D3A" w:rsidP="00CC5D3A"/>
          <w:p w14:paraId="338F0BCF" w14:textId="77777777" w:rsidR="009943C5" w:rsidRDefault="009943C5" w:rsidP="009943C5">
            <w:pPr>
              <w:pStyle w:val="TextRight"/>
            </w:pPr>
            <w:r>
              <w:t>I hope to learn much while working with you and to become an adaptable member of your company to generate new ideas and accept new ideas.</w:t>
            </w:r>
          </w:p>
          <w:p w14:paraId="11C4CB3C" w14:textId="77777777" w:rsidR="009943C5" w:rsidRPr="00204A38" w:rsidRDefault="009943C5" w:rsidP="009943C5"/>
          <w:p w14:paraId="45B577C4" w14:textId="5DB46540" w:rsidR="009943C5" w:rsidRDefault="009943C5" w:rsidP="009943C5">
            <w:pPr>
              <w:pStyle w:val="TextRight"/>
            </w:pPr>
            <w:r>
              <w:t>I believe that as a responsible group leader in our current FYP as well as other projects before</w:t>
            </w:r>
            <w:r w:rsidR="00C6258E">
              <w:t xml:space="preserve"> I have bettered my team work</w:t>
            </w:r>
            <w:r>
              <w:t xml:space="preserve"> and can now responsibly and in an organized manner be helpful in teams</w:t>
            </w:r>
            <w:r w:rsidR="00C6258E">
              <w:t xml:space="preserve"> as a good communicator</w:t>
            </w:r>
            <w:r>
              <w:t>.</w:t>
            </w:r>
          </w:p>
          <w:p w14:paraId="5DC0722B" w14:textId="77777777" w:rsidR="009943C5" w:rsidRPr="00C65985" w:rsidRDefault="009943C5" w:rsidP="009943C5"/>
          <w:p w14:paraId="2AF512E6" w14:textId="2B297470" w:rsidR="00DD5F82" w:rsidRDefault="00145470" w:rsidP="00DD5F82">
            <w:pPr>
              <w:pStyle w:val="TextRight"/>
            </w:pPr>
            <w:r>
              <w:t xml:space="preserve">Thank you for taking the time to review my </w:t>
            </w:r>
            <w:r w:rsidR="009943C5">
              <w:t>resume I look forward to hearing from</w:t>
            </w:r>
            <w:r>
              <w:t xml:space="preserve"> you</w:t>
            </w:r>
            <w:r w:rsidR="009943C5">
              <w:t xml:space="preserve"> soon</w:t>
            </w:r>
            <w:r>
              <w:t>.</w:t>
            </w:r>
          </w:p>
          <w:p w14:paraId="16E2D255" w14:textId="77777777" w:rsidR="00DD5F82" w:rsidRDefault="00DD5F82" w:rsidP="00DD5F82">
            <w:pPr>
              <w:pStyle w:val="TextRight"/>
            </w:pPr>
          </w:p>
          <w:p w14:paraId="16ABB304" w14:textId="3FB64904" w:rsidR="00DD5F82" w:rsidRPr="00DD5F82" w:rsidRDefault="00C65985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Sincerely Yours,</w:t>
            </w:r>
          </w:p>
          <w:p w14:paraId="53FF5367" w14:textId="77777777" w:rsidR="00DD5F82" w:rsidRPr="00DD5F82" w:rsidRDefault="00DD5F82" w:rsidP="00DD5F82">
            <w:pPr>
              <w:pStyle w:val="TextRight"/>
              <w:rPr>
                <w:rStyle w:val="Emphasis"/>
              </w:rPr>
            </w:pPr>
          </w:p>
          <w:p w14:paraId="31CF9DD5" w14:textId="2911C6D9" w:rsidR="00DD5F82" w:rsidRPr="00C65985" w:rsidRDefault="00145470" w:rsidP="00C65985">
            <w:pPr>
              <w:pStyle w:val="TextRight"/>
              <w:rPr>
                <w:color w:val="648276" w:themeColor="accent5"/>
              </w:rPr>
            </w:pPr>
            <w:r>
              <w:rPr>
                <w:rStyle w:val="Emphasis"/>
              </w:rPr>
              <w:t>Ibrahim Khan</w:t>
            </w:r>
          </w:p>
        </w:tc>
      </w:tr>
      <w:tr w:rsidR="00DD5F82" w14:paraId="46CAC587" w14:textId="77777777" w:rsidTr="00C6258E">
        <w:trPr>
          <w:trHeight w:val="6944"/>
        </w:trPr>
        <w:tc>
          <w:tcPr>
            <w:tcW w:w="2482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21579BFF" w14:textId="0E6C4754" w:rsidR="00DD5F82" w:rsidRDefault="00DD5F82" w:rsidP="00DD5F82">
            <w:pPr>
              <w:pStyle w:val="TextLeft"/>
            </w:pPr>
          </w:p>
          <w:p w14:paraId="39085968" w14:textId="7911614C" w:rsidR="00DD5F82" w:rsidRDefault="00DD5F82" w:rsidP="00DD5F82">
            <w:pPr>
              <w:pStyle w:val="TextLeft"/>
            </w:pPr>
          </w:p>
          <w:p w14:paraId="105AC779" w14:textId="26A34B30" w:rsidR="00DD5F82" w:rsidRDefault="00DD5F82" w:rsidP="00DD5F82">
            <w:pPr>
              <w:pStyle w:val="TextLeft"/>
            </w:pPr>
          </w:p>
          <w:p w14:paraId="05A31486" w14:textId="79361466" w:rsidR="00DD5F82" w:rsidRDefault="00DD5F82" w:rsidP="00DD5F82">
            <w:pPr>
              <w:pStyle w:val="TextLeft"/>
            </w:pPr>
          </w:p>
          <w:p w14:paraId="1F094693" w14:textId="30725B22" w:rsidR="00F12E43" w:rsidRPr="00F12E43" w:rsidRDefault="00F12E43" w:rsidP="00F12E43">
            <w:pPr>
              <w:pStyle w:val="Heading1"/>
              <w:jc w:val="left"/>
            </w:pPr>
            <w:r>
              <w:br/>
              <w:t>Skills</w:t>
            </w:r>
          </w:p>
          <w:p w14:paraId="517C1B79" w14:textId="0CA8A8B5" w:rsidR="00F12E43" w:rsidRDefault="00F12E43" w:rsidP="00F12E43">
            <w:pPr>
              <w:pStyle w:val="TextLeft"/>
              <w:numPr>
                <w:ilvl w:val="0"/>
                <w:numId w:val="12"/>
              </w:numPr>
              <w:jc w:val="left"/>
            </w:pPr>
            <w:r>
              <w:t>React Native</w:t>
            </w:r>
          </w:p>
          <w:p w14:paraId="3D5CD2FD" w14:textId="77777777" w:rsid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Java-script</w:t>
            </w:r>
          </w:p>
          <w:p w14:paraId="4302AEC5" w14:textId="77777777" w:rsid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Java</w:t>
            </w:r>
          </w:p>
          <w:p w14:paraId="70987880" w14:textId="175C1AA4" w:rsidR="00F12E43" w:rsidRP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60155AFC" w14:textId="77777777" w:rsidR="00F12E43" w:rsidRDefault="00F12E43" w:rsidP="00F12E43">
            <w:pPr>
              <w:pStyle w:val="TextLeft"/>
              <w:numPr>
                <w:ilvl w:val="0"/>
                <w:numId w:val="12"/>
              </w:numPr>
              <w:jc w:val="left"/>
            </w:pPr>
            <w:r>
              <w:t>OOP</w:t>
            </w:r>
          </w:p>
          <w:p w14:paraId="7C84A106" w14:textId="77777777" w:rsid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CPP</w:t>
            </w:r>
          </w:p>
          <w:p w14:paraId="4376D022" w14:textId="77777777" w:rsid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ASP.net</w:t>
            </w:r>
          </w:p>
          <w:p w14:paraId="78D49530" w14:textId="77777777" w:rsid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Python</w:t>
            </w:r>
          </w:p>
          <w:p w14:paraId="50E5918B" w14:textId="77777777" w:rsidR="00F12E43" w:rsidRDefault="00F12E43" w:rsidP="00F12E43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3A6CD983" w14:textId="77777777" w:rsidR="00CC5D3A" w:rsidRDefault="00CC5D3A" w:rsidP="00F12E43">
            <w:pPr>
              <w:pStyle w:val="ListParagraph"/>
              <w:numPr>
                <w:ilvl w:val="0"/>
                <w:numId w:val="12"/>
              </w:numPr>
            </w:pPr>
            <w:r>
              <w:t>Machine Learning</w:t>
            </w:r>
          </w:p>
          <w:p w14:paraId="126E35B5" w14:textId="79022A37" w:rsidR="00CC5D3A" w:rsidRDefault="00331A12" w:rsidP="00F12E43">
            <w:pPr>
              <w:pStyle w:val="ListParagraph"/>
              <w:numPr>
                <w:ilvl w:val="0"/>
                <w:numId w:val="12"/>
              </w:numPr>
            </w:pPr>
            <w:r>
              <w:t xml:space="preserve">SQL </w:t>
            </w:r>
            <w:r w:rsidR="00CC5D3A">
              <w:t>(Microsoft Database)</w:t>
            </w:r>
            <w:r>
              <w:t xml:space="preserve"> </w:t>
            </w:r>
          </w:p>
          <w:p w14:paraId="5C57088F" w14:textId="69255129" w:rsidR="00CC5D3A" w:rsidRPr="00F12E43" w:rsidRDefault="00CC5D3A" w:rsidP="00CC5D3A">
            <w:pPr>
              <w:ind w:left="360"/>
            </w:pPr>
          </w:p>
        </w:tc>
        <w:tc>
          <w:tcPr>
            <w:tcW w:w="8939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11F0326A" w14:textId="77777777" w:rsidR="00DD5F82" w:rsidRDefault="00DD5F82" w:rsidP="00B20DFA">
            <w:pPr>
              <w:pStyle w:val="TextRight"/>
            </w:pPr>
          </w:p>
        </w:tc>
      </w:tr>
    </w:tbl>
    <w:p w14:paraId="6C08AEA5" w14:textId="77777777" w:rsidR="00DD5F82" w:rsidRDefault="00DD5F8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20F1A5" wp14:editId="1EE30A9B">
                <wp:simplePos x="452063" y="9575515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6850800" cy="457200"/>
                <wp:effectExtent l="0" t="0" r="7620" b="0"/>
                <wp:wrapNone/>
                <wp:docPr id="1" name="Rectangle 2">
                  <a:extLst xmlns:a="http://schemas.openxmlformats.org/drawingml/2006/main">
                    <a:ext uri="{C183D7F6-B498-43B3-948B-1728B52AA6E4}">
  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0800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3276D23" id="Rectangle 2" o:spid="_x0000_s1026" alt="&quot;&quot;" style="position:absolute;margin-left:0;margin-top:0;width:539.45pt;height:36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" fillcolor="#648276 [3208]" stroked="f">
                <w10:wrap anchorx="page" anchory="page"/>
              </v:rect>
            </w:pict>
          </mc:Fallback>
        </mc:AlternateContent>
      </w:r>
    </w:p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C0D838" w14:textId="77777777" w:rsidR="00660D38" w:rsidRDefault="00660D38" w:rsidP="00F316AD">
      <w:r>
        <w:separator/>
      </w:r>
    </w:p>
  </w:endnote>
  <w:endnote w:type="continuationSeparator" w:id="0">
    <w:p w14:paraId="3F9AF8DD" w14:textId="77777777" w:rsidR="00660D38" w:rsidRDefault="00660D38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D60A2" w14:textId="77777777" w:rsidR="00660D38" w:rsidRDefault="00660D38" w:rsidP="00F316AD">
      <w:r>
        <w:separator/>
      </w:r>
    </w:p>
  </w:footnote>
  <w:footnote w:type="continuationSeparator" w:id="0">
    <w:p w14:paraId="6AAF34BA" w14:textId="77777777" w:rsidR="00660D38" w:rsidRDefault="00660D38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0">
    <w:nsid w:val="0D791CEF"/>
    <w:multiLevelType w:val="hybridMultilevel"/>
    <w:tmpl w:val="9F7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1E73DE"/>
    <w:multiLevelType w:val="hybridMultilevel"/>
    <w:tmpl w:val="D50A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70"/>
    <w:rsid w:val="0002339E"/>
    <w:rsid w:val="000E1D44"/>
    <w:rsid w:val="001213BA"/>
    <w:rsid w:val="00136F3E"/>
    <w:rsid w:val="00145470"/>
    <w:rsid w:val="00153E86"/>
    <w:rsid w:val="00204A38"/>
    <w:rsid w:val="0020696E"/>
    <w:rsid w:val="002356A2"/>
    <w:rsid w:val="002D12DA"/>
    <w:rsid w:val="003019B2"/>
    <w:rsid w:val="00331A12"/>
    <w:rsid w:val="0034687F"/>
    <w:rsid w:val="0034688D"/>
    <w:rsid w:val="003859FE"/>
    <w:rsid w:val="003F05EF"/>
    <w:rsid w:val="0040233B"/>
    <w:rsid w:val="00423F35"/>
    <w:rsid w:val="00456281"/>
    <w:rsid w:val="0046231A"/>
    <w:rsid w:val="004B0E7D"/>
    <w:rsid w:val="00511A6E"/>
    <w:rsid w:val="00555C16"/>
    <w:rsid w:val="0057534A"/>
    <w:rsid w:val="00605A5B"/>
    <w:rsid w:val="00660D38"/>
    <w:rsid w:val="006A1B48"/>
    <w:rsid w:val="006B1FC6"/>
    <w:rsid w:val="006B522F"/>
    <w:rsid w:val="006C60E6"/>
    <w:rsid w:val="006E70D3"/>
    <w:rsid w:val="007B0F94"/>
    <w:rsid w:val="007D2F4C"/>
    <w:rsid w:val="00822A54"/>
    <w:rsid w:val="00837FF8"/>
    <w:rsid w:val="00843569"/>
    <w:rsid w:val="00951C4B"/>
    <w:rsid w:val="009873AC"/>
    <w:rsid w:val="009943C5"/>
    <w:rsid w:val="009E3C0B"/>
    <w:rsid w:val="00A34F8D"/>
    <w:rsid w:val="00A77921"/>
    <w:rsid w:val="00B20611"/>
    <w:rsid w:val="00B575FB"/>
    <w:rsid w:val="00BC5B49"/>
    <w:rsid w:val="00C1095A"/>
    <w:rsid w:val="00C41261"/>
    <w:rsid w:val="00C55D85"/>
    <w:rsid w:val="00C6258E"/>
    <w:rsid w:val="00C65985"/>
    <w:rsid w:val="00CA2273"/>
    <w:rsid w:val="00CC5D3A"/>
    <w:rsid w:val="00CD50FD"/>
    <w:rsid w:val="00D47124"/>
    <w:rsid w:val="00DD5D7B"/>
    <w:rsid w:val="00DD5F82"/>
    <w:rsid w:val="00E67CDA"/>
    <w:rsid w:val="00EF7B0E"/>
    <w:rsid w:val="00F12E43"/>
    <w:rsid w:val="00F2719C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5A882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9C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F12E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1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19C"/>
    <w:rPr>
      <w:rFonts w:ascii="Tahoma" w:hAnsi="Tahoma" w:cs="Tahoma"/>
      <w:color w:val="000000" w:themeColor="text1"/>
      <w:sz w:val="16"/>
      <w:szCs w:val="16"/>
    </w:rPr>
  </w:style>
  <w:style w:type="paragraph" w:styleId="ListParagraph">
    <w:name w:val="List Paragraph"/>
    <w:basedOn w:val="Normal"/>
    <w:uiPriority w:val="34"/>
    <w:semiHidden/>
    <w:qFormat/>
    <w:rsid w:val="00F1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brah_s4ho4mg\AppData\Local\Microsoft\Office\16.0\DTS\en-US%7bF3ECB4AD-CE97-4C96-B152-7593496CDE93%7d\%7b03A8F5DC-1B5C-40D1-B9FE-96D7C9744B20%7dtf5615011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BB1FFDA9304BCA878D9407F1A5D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5F45C-4AAA-445C-AC16-B7F4A623AC2D}"/>
      </w:docPartPr>
      <w:docPartBody>
        <w:p w:rsidR="00C554ED" w:rsidRDefault="0041500E">
          <w:pPr>
            <w:pStyle w:val="CCBB1FFDA9304BCA878D9407F1A5D21B"/>
          </w:pPr>
          <w:r w:rsidRPr="00605A5B">
            <w:t>Contact</w:t>
          </w:r>
        </w:p>
      </w:docPartBody>
    </w:docPart>
    <w:docPart>
      <w:docPartPr>
        <w:name w:val="52C5E83DCF2D4E40AF9B13FD72B9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8A480-B0A1-4886-B49A-FF3BDEFBBE67}"/>
      </w:docPartPr>
      <w:docPartBody>
        <w:p w:rsidR="00C554ED" w:rsidRDefault="0041500E">
          <w:pPr>
            <w:pStyle w:val="52C5E83DCF2D4E40AF9B13FD72B95DE7"/>
          </w:pPr>
          <w:r>
            <w:t>Dear</w:t>
          </w:r>
        </w:p>
      </w:docPartBody>
    </w:docPart>
    <w:docPart>
      <w:docPartPr>
        <w:name w:val="7979B0A1C52D4B79A0BA8824B0016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C2BBC-C31D-48CF-A56A-D79BA9B8B4D0}"/>
      </w:docPartPr>
      <w:docPartBody>
        <w:p w:rsidR="00195E15" w:rsidRDefault="0080152F" w:rsidP="0080152F">
          <w:pPr>
            <w:pStyle w:val="7979B0A1C52D4B79A0BA8824B0016AAD"/>
          </w:pPr>
          <w: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00E"/>
    <w:rsid w:val="001359A6"/>
    <w:rsid w:val="00195E15"/>
    <w:rsid w:val="0041500E"/>
    <w:rsid w:val="00493192"/>
    <w:rsid w:val="004F2302"/>
    <w:rsid w:val="0080152F"/>
    <w:rsid w:val="00B6016A"/>
    <w:rsid w:val="00BA7439"/>
    <w:rsid w:val="00C554ED"/>
    <w:rsid w:val="00D658E6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4BACC6" w:themeColor="accent5"/>
    </w:rPr>
  </w:style>
  <w:style w:type="paragraph" w:customStyle="1" w:styleId="CCBB1FFDA9304BCA878D9407F1A5D21B">
    <w:name w:val="CCBB1FFDA9304BCA878D9407F1A5D21B"/>
  </w:style>
  <w:style w:type="paragraph" w:customStyle="1" w:styleId="52C5E83DCF2D4E40AF9B13FD72B95DE7">
    <w:name w:val="52C5E83DCF2D4E40AF9B13FD72B95DE7"/>
  </w:style>
  <w:style w:type="paragraph" w:customStyle="1" w:styleId="8B7522635A4A4FA19CAE3B7D587B0BB5">
    <w:name w:val="8B7522635A4A4FA19CAE3B7D587B0BB5"/>
  </w:style>
  <w:style w:type="paragraph" w:customStyle="1" w:styleId="7979B0A1C52D4B79A0BA8824B0016AAD">
    <w:name w:val="7979B0A1C52D4B79A0BA8824B0016AAD"/>
    <w:rsid w:val="0080152F"/>
    <w:pPr>
      <w:spacing w:after="200" w:line="276" w:lineRule="auto"/>
    </w:pPr>
  </w:style>
  <w:style w:type="paragraph" w:customStyle="1" w:styleId="BA696BE531CB4443B2F19AABDF04E25C">
    <w:name w:val="BA696BE531CB4443B2F19AABDF04E25C"/>
    <w:rsid w:val="0080152F"/>
    <w:pPr>
      <w:spacing w:after="200" w:line="276" w:lineRule="auto"/>
    </w:pPr>
  </w:style>
  <w:style w:type="paragraph" w:customStyle="1" w:styleId="74701133B8DB429B8B03D4EE5CEFDC79">
    <w:name w:val="74701133B8DB429B8B03D4EE5CEFDC79"/>
    <w:rsid w:val="004F2302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4BACC6" w:themeColor="accent5"/>
    </w:rPr>
  </w:style>
  <w:style w:type="paragraph" w:customStyle="1" w:styleId="CCBB1FFDA9304BCA878D9407F1A5D21B">
    <w:name w:val="CCBB1FFDA9304BCA878D9407F1A5D21B"/>
  </w:style>
  <w:style w:type="paragraph" w:customStyle="1" w:styleId="52C5E83DCF2D4E40AF9B13FD72B95DE7">
    <w:name w:val="52C5E83DCF2D4E40AF9B13FD72B95DE7"/>
  </w:style>
  <w:style w:type="paragraph" w:customStyle="1" w:styleId="8B7522635A4A4FA19CAE3B7D587B0BB5">
    <w:name w:val="8B7522635A4A4FA19CAE3B7D587B0BB5"/>
  </w:style>
  <w:style w:type="paragraph" w:customStyle="1" w:styleId="7979B0A1C52D4B79A0BA8824B0016AAD">
    <w:name w:val="7979B0A1C52D4B79A0BA8824B0016AAD"/>
    <w:rsid w:val="0080152F"/>
    <w:pPr>
      <w:spacing w:after="200" w:line="276" w:lineRule="auto"/>
    </w:pPr>
  </w:style>
  <w:style w:type="paragraph" w:customStyle="1" w:styleId="BA696BE531CB4443B2F19AABDF04E25C">
    <w:name w:val="BA696BE531CB4443B2F19AABDF04E25C"/>
    <w:rsid w:val="0080152F"/>
    <w:pPr>
      <w:spacing w:after="200" w:line="276" w:lineRule="auto"/>
    </w:pPr>
  </w:style>
  <w:style w:type="paragraph" w:customStyle="1" w:styleId="74701133B8DB429B8B03D4EE5CEFDC79">
    <w:name w:val="74701133B8DB429B8B03D4EE5CEFDC79"/>
    <w:rsid w:val="004F2302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412B5C-B945-415D-A013-9E997802710B}">
  <ds:schemaRefs>
    <ds:schemaRef ds:uri="http://schemas.microsoft.com/office/infopath/2007/PartnerControls"/>
    <ds:schemaRef ds:uri="http://schemas.microsoft.com/office/2006/documentManagement/types"/>
    <ds:schemaRef ds:uri="71af3243-3dd4-4a8d-8c0d-dd76da1f02a5"/>
    <ds:schemaRef ds:uri="http://purl.org/dc/elements/1.1/"/>
    <ds:schemaRef ds:uri="http://schemas.openxmlformats.org/package/2006/metadata/core-properties"/>
    <ds:schemaRef ds:uri="16c05727-aa75-4e4a-9b5f-8a80a1165891"/>
    <ds:schemaRef ds:uri="http://purl.org/dc/terms/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{03A8F5DC-1B5C-40D1-B9FE-96D7C9744B20}tf56150113_win32</Template>
  <TotalTime>0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2021-06-28T14:12:00Z</dcterms:created>
  <dcterms:modified xsi:type="dcterms:W3CDTF">2021-07-06T09:22:00Z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